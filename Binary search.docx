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F886" w14:textId="5BEE6D7E" w:rsidR="00BA7B91" w:rsidRPr="00332D12" w:rsidRDefault="00332D12">
      <w:pPr>
        <w:pStyle w:val="Title"/>
        <w:rPr>
          <w:b/>
          <w:bCs/>
          <w:sz w:val="40"/>
          <w:szCs w:val="40"/>
          <w:lang w:val="en-US"/>
        </w:rPr>
      </w:pPr>
      <w:r w:rsidRPr="00332D12">
        <w:rPr>
          <w:b/>
          <w:bCs/>
          <w:sz w:val="40"/>
          <w:szCs w:val="40"/>
        </w:rPr>
        <w:t>Двоично търсене(</w:t>
      </w:r>
      <w:r w:rsidRPr="00332D12">
        <w:rPr>
          <w:b/>
          <w:bCs/>
          <w:sz w:val="40"/>
          <w:szCs w:val="40"/>
          <w:lang w:val="en-US"/>
        </w:rPr>
        <w:t>Binary search)</w:t>
      </w:r>
    </w:p>
    <w:p w14:paraId="736E059E" w14:textId="77777777" w:rsidR="00BA7B91" w:rsidRPr="00873B72" w:rsidRDefault="00BA7B91">
      <w:pPr>
        <w:pStyle w:val="Heading3"/>
      </w:pPr>
      <w:r w:rsidRPr="00873B72">
        <w:t>От</w:t>
      </w:r>
    </w:p>
    <w:p w14:paraId="7CF5E5C2" w14:textId="1D8DBE9E" w:rsidR="00BA7B91" w:rsidRPr="00873B72" w:rsidRDefault="00332D12" w:rsidP="00332D12">
      <w:pPr>
        <w:pStyle w:val="Heading3"/>
      </w:pPr>
      <w:r>
        <w:t>Симеон М.</w:t>
      </w:r>
    </w:p>
    <w:p w14:paraId="007C4183" w14:textId="0FBFC34F" w:rsidR="00BA7B91" w:rsidRPr="00873B72" w:rsidRDefault="00332D12">
      <w:pPr>
        <w:pStyle w:val="Heading3"/>
      </w:pPr>
      <w:r>
        <w:t>10А</w:t>
      </w:r>
    </w:p>
    <w:p w14:paraId="39E9DFC9" w14:textId="64382A56" w:rsidR="00BA7B91" w:rsidRPr="00873B72" w:rsidRDefault="00332D12">
      <w:pPr>
        <w:pStyle w:val="Heading2"/>
        <w:jc w:val="center"/>
      </w:pPr>
      <w:r>
        <w:t>18.04.2023г.</w:t>
      </w:r>
    </w:p>
    <w:p w14:paraId="5C3AE767" w14:textId="77777777" w:rsidR="00BA7B91" w:rsidRPr="00873B72" w:rsidRDefault="00BA7B91">
      <w:pPr>
        <w:pStyle w:val="Heading2"/>
      </w:pPr>
    </w:p>
    <w:p w14:paraId="1AE40D08" w14:textId="77777777" w:rsidR="00146E04" w:rsidRDefault="00146E04">
      <w:pPr>
        <w:pStyle w:val="Heading2"/>
        <w:rPr>
          <w:color w:val="0F243E" w:themeColor="text2" w:themeShade="80"/>
          <w:lang w:bidi="bg-BG"/>
        </w:rPr>
      </w:pPr>
    </w:p>
    <w:p w14:paraId="2CD68591" w14:textId="77777777" w:rsidR="00146E04" w:rsidRPr="00146E04" w:rsidRDefault="00146E04" w:rsidP="00146E04">
      <w:pPr>
        <w:rPr>
          <w:lang w:bidi="bg-BG"/>
        </w:rPr>
      </w:pPr>
    </w:p>
    <w:p w14:paraId="68A3C67C" w14:textId="77777777" w:rsidR="00146E04" w:rsidRPr="00146E04" w:rsidRDefault="00146E04" w:rsidP="00146E04">
      <w:pPr>
        <w:rPr>
          <w:lang w:bidi="bg-BG"/>
        </w:rPr>
      </w:pPr>
    </w:p>
    <w:p w14:paraId="6EDCDDAA" w14:textId="77777777" w:rsidR="00146E04" w:rsidRPr="00146E04" w:rsidRDefault="00146E04" w:rsidP="00146E04">
      <w:pPr>
        <w:rPr>
          <w:lang w:bidi="bg-BG"/>
        </w:rPr>
      </w:pPr>
    </w:p>
    <w:p w14:paraId="29F3BD4A" w14:textId="77777777" w:rsidR="00146E04" w:rsidRPr="00146E04" w:rsidRDefault="00146E04" w:rsidP="00146E04">
      <w:pPr>
        <w:rPr>
          <w:lang w:bidi="bg-BG"/>
        </w:rPr>
      </w:pPr>
    </w:p>
    <w:p w14:paraId="65F8C4A9" w14:textId="77777777" w:rsidR="00146E04" w:rsidRPr="00146E04" w:rsidRDefault="00146E04" w:rsidP="00146E04">
      <w:pPr>
        <w:rPr>
          <w:lang w:bidi="bg-BG"/>
        </w:rPr>
      </w:pPr>
    </w:p>
    <w:p w14:paraId="1D312CB7" w14:textId="77777777" w:rsidR="00146E04" w:rsidRPr="00146E04" w:rsidRDefault="00146E04" w:rsidP="00146E04">
      <w:pPr>
        <w:rPr>
          <w:lang w:bidi="bg-BG"/>
        </w:rPr>
      </w:pPr>
    </w:p>
    <w:p w14:paraId="7AA175BC" w14:textId="77777777" w:rsidR="00146E04" w:rsidRPr="00146E04" w:rsidRDefault="00146E04" w:rsidP="00146E04">
      <w:pPr>
        <w:rPr>
          <w:lang w:bidi="bg-BG"/>
        </w:rPr>
      </w:pPr>
    </w:p>
    <w:p w14:paraId="592DF981" w14:textId="53C9AB6B" w:rsidR="00146E04" w:rsidRDefault="00146E04" w:rsidP="00146E04">
      <w:pPr>
        <w:pStyle w:val="Heading2"/>
        <w:tabs>
          <w:tab w:val="left" w:pos="2009"/>
        </w:tabs>
        <w:rPr>
          <w:color w:val="0F243E" w:themeColor="text2" w:themeShade="80"/>
          <w:lang w:bidi="bg-BG"/>
        </w:rPr>
      </w:pPr>
      <w:r>
        <w:rPr>
          <w:color w:val="0F243E" w:themeColor="text2" w:themeShade="80"/>
          <w:lang w:bidi="bg-BG"/>
        </w:rPr>
        <w:tab/>
      </w:r>
    </w:p>
    <w:p w14:paraId="02A293F2" w14:textId="77777777" w:rsidR="00146E04" w:rsidRDefault="00146E04" w:rsidP="00146E04">
      <w:pPr>
        <w:rPr>
          <w:lang w:bidi="bg-BG"/>
        </w:rPr>
      </w:pPr>
    </w:p>
    <w:p w14:paraId="040707AA" w14:textId="77777777" w:rsidR="00146E04" w:rsidRDefault="00146E04" w:rsidP="00146E04">
      <w:pPr>
        <w:rPr>
          <w:lang w:bidi="bg-BG"/>
        </w:rPr>
      </w:pPr>
    </w:p>
    <w:p w14:paraId="34D60D08" w14:textId="77777777" w:rsidR="00146E04" w:rsidRDefault="00146E04" w:rsidP="00146E04">
      <w:pPr>
        <w:rPr>
          <w:lang w:bidi="bg-BG"/>
        </w:rPr>
      </w:pPr>
    </w:p>
    <w:p w14:paraId="39733C0E" w14:textId="77777777" w:rsidR="00146E04" w:rsidRDefault="00146E04" w:rsidP="00146E04">
      <w:pPr>
        <w:rPr>
          <w:lang w:bidi="bg-BG"/>
        </w:rPr>
      </w:pPr>
    </w:p>
    <w:p w14:paraId="17E65794" w14:textId="77777777" w:rsidR="00146E04" w:rsidRDefault="00146E04" w:rsidP="00146E04">
      <w:pPr>
        <w:rPr>
          <w:lang w:bidi="bg-BG"/>
        </w:rPr>
      </w:pPr>
    </w:p>
    <w:p w14:paraId="5FB8C2A2" w14:textId="77777777" w:rsidR="00146E04" w:rsidRDefault="00146E04" w:rsidP="00146E04">
      <w:pPr>
        <w:rPr>
          <w:lang w:bidi="bg-BG"/>
        </w:rPr>
      </w:pPr>
    </w:p>
    <w:p w14:paraId="49D07167" w14:textId="77777777" w:rsidR="00146E04" w:rsidRDefault="00146E04" w:rsidP="00146E04">
      <w:pPr>
        <w:rPr>
          <w:lang w:bidi="bg-BG"/>
        </w:rPr>
      </w:pPr>
    </w:p>
    <w:p w14:paraId="4BDC0F95" w14:textId="77777777" w:rsidR="00146E04" w:rsidRDefault="00146E04" w:rsidP="00146E04">
      <w:pPr>
        <w:rPr>
          <w:lang w:bidi="bg-BG"/>
        </w:rPr>
      </w:pPr>
    </w:p>
    <w:p w14:paraId="689BCF17" w14:textId="77777777" w:rsidR="00146E04" w:rsidRDefault="00146E04" w:rsidP="00146E04">
      <w:pPr>
        <w:rPr>
          <w:lang w:bidi="bg-BG"/>
        </w:rPr>
      </w:pPr>
    </w:p>
    <w:p w14:paraId="7916D450" w14:textId="77777777" w:rsidR="00146E04" w:rsidRDefault="00146E04" w:rsidP="00146E04">
      <w:pPr>
        <w:rPr>
          <w:lang w:bidi="bg-BG"/>
        </w:rPr>
      </w:pPr>
    </w:p>
    <w:p w14:paraId="4012B781" w14:textId="77777777" w:rsidR="00146E04" w:rsidRDefault="00146E04" w:rsidP="00146E04">
      <w:pPr>
        <w:rPr>
          <w:lang w:bidi="bg-BG"/>
        </w:rPr>
      </w:pPr>
    </w:p>
    <w:p w14:paraId="665965F9" w14:textId="77777777" w:rsidR="00146E04" w:rsidRDefault="00146E04" w:rsidP="00146E04">
      <w:pPr>
        <w:rPr>
          <w:lang w:bidi="bg-BG"/>
        </w:rPr>
      </w:pPr>
    </w:p>
    <w:p w14:paraId="28CF9BEF" w14:textId="77777777" w:rsidR="00146E04" w:rsidRDefault="00146E04" w:rsidP="00146E04">
      <w:pPr>
        <w:rPr>
          <w:lang w:bidi="bg-BG"/>
        </w:rPr>
      </w:pPr>
    </w:p>
    <w:p w14:paraId="2777A359" w14:textId="77777777" w:rsidR="00146E04" w:rsidRDefault="00146E04" w:rsidP="00146E04">
      <w:pPr>
        <w:rPr>
          <w:lang w:bidi="bg-BG"/>
        </w:rPr>
      </w:pPr>
    </w:p>
    <w:p w14:paraId="43F1552C" w14:textId="77777777" w:rsidR="00146E04" w:rsidRPr="00146E04" w:rsidRDefault="00146E04" w:rsidP="00146E04">
      <w:pPr>
        <w:rPr>
          <w:lang w:bidi="bg-BG"/>
        </w:rPr>
      </w:pPr>
    </w:p>
    <w:p w14:paraId="397B88A1" w14:textId="77777777" w:rsidR="00941119" w:rsidRDefault="00BA7B91">
      <w:pPr>
        <w:pStyle w:val="Heading2"/>
        <w:rPr>
          <w:lang w:bidi="bg-BG"/>
        </w:rPr>
      </w:pPr>
      <w:r w:rsidRPr="00146E04">
        <w:rPr>
          <w:lang w:bidi="bg-BG"/>
        </w:rPr>
        <w:br w:type="page"/>
      </w:r>
    </w:p>
    <w:p w14:paraId="401E784D" w14:textId="77777777" w:rsidR="00941119" w:rsidRDefault="00941119">
      <w:pPr>
        <w:pStyle w:val="Heading2"/>
        <w:rPr>
          <w:lang w:bidi="bg-BG"/>
        </w:rPr>
      </w:pPr>
    </w:p>
    <w:p w14:paraId="724C3491" w14:textId="77777777" w:rsidR="00941119" w:rsidRDefault="00941119">
      <w:pPr>
        <w:pStyle w:val="Heading2"/>
        <w:rPr>
          <w:lang w:bidi="bg-BG"/>
        </w:rPr>
      </w:pPr>
    </w:p>
    <w:p w14:paraId="5ACC475D" w14:textId="6BFA0985" w:rsidR="00BA7B91" w:rsidRPr="00332D12" w:rsidRDefault="00332D12">
      <w:pPr>
        <w:pStyle w:val="Heading2"/>
        <w:rPr>
          <w:color w:val="0F243E" w:themeColor="text2" w:themeShade="80"/>
          <w:sz w:val="32"/>
          <w:szCs w:val="32"/>
        </w:rPr>
      </w:pPr>
      <w:r w:rsidRPr="00332D12">
        <w:rPr>
          <w:color w:val="0F243E" w:themeColor="text2" w:themeShade="80"/>
          <w:sz w:val="32"/>
          <w:szCs w:val="32"/>
          <w:lang w:bidi="bg-BG"/>
        </w:rPr>
        <w:t>Двоично търсене</w:t>
      </w:r>
      <w:r w:rsidR="00BA7B91" w:rsidRPr="00332D12">
        <w:rPr>
          <w:color w:val="0F243E" w:themeColor="text2" w:themeShade="80"/>
          <w:sz w:val="32"/>
          <w:szCs w:val="32"/>
        </w:rPr>
        <w:t xml:space="preserve"> </w:t>
      </w:r>
    </w:p>
    <w:p w14:paraId="69DA98AB" w14:textId="77777777" w:rsidR="00BA7B91" w:rsidRPr="00873B72" w:rsidRDefault="00BA7B91">
      <w:pPr>
        <w:pStyle w:val="Heading2"/>
      </w:pPr>
      <w:r w:rsidRPr="00873B72">
        <w:t>Въведение:</w:t>
      </w:r>
    </w:p>
    <w:p w14:paraId="64A3379B" w14:textId="77777777" w:rsidR="00F83CAA" w:rsidRDefault="00F83CAA" w:rsidP="00F83CAA">
      <w:pPr>
        <w:pStyle w:val="Listlevel1"/>
        <w:numPr>
          <w:ilvl w:val="0"/>
          <w:numId w:val="11"/>
        </w:numPr>
        <w:rPr>
          <w:snapToGrid w:val="0"/>
        </w:rPr>
      </w:pPr>
      <w:r>
        <w:rPr>
          <w:snapToGrid w:val="0"/>
        </w:rPr>
        <w:t>Определение</w:t>
      </w:r>
    </w:p>
    <w:p w14:paraId="59F4F50E" w14:textId="64E34CBE" w:rsidR="00F83CAA" w:rsidRDefault="00F83CAA" w:rsidP="00F83CAA">
      <w:pPr>
        <w:pStyle w:val="Listlevel1"/>
        <w:numPr>
          <w:ilvl w:val="0"/>
          <w:numId w:val="45"/>
        </w:numPr>
        <w:rPr>
          <w:snapToGrid w:val="0"/>
        </w:rPr>
      </w:pPr>
      <w:r>
        <w:rPr>
          <w:snapToGrid w:val="0"/>
        </w:rPr>
        <w:t xml:space="preserve">Двоичното търсене е </w:t>
      </w:r>
      <w:r w:rsidRPr="00146E04">
        <w:rPr>
          <w:b/>
          <w:bCs/>
          <w:snapToGrid w:val="0"/>
        </w:rPr>
        <w:t>ефикасен(бърз)</w:t>
      </w:r>
      <w:r>
        <w:rPr>
          <w:snapToGrid w:val="0"/>
        </w:rPr>
        <w:t xml:space="preserve"> алгоритъм за намиране на елемент в сортиран лист от числа. Използва подхода </w:t>
      </w:r>
      <w:r w:rsidRPr="00146E04">
        <w:rPr>
          <w:b/>
          <w:bCs/>
          <w:snapToGrid w:val="0"/>
          <w:color w:val="FF0000"/>
        </w:rPr>
        <w:t>„разделяй и владей“</w:t>
      </w:r>
      <w:r>
        <w:rPr>
          <w:snapToGrid w:val="0"/>
        </w:rPr>
        <w:t>, като продължава да разделя наполовина частта(</w:t>
      </w:r>
      <w:r w:rsidRPr="00941119">
        <w:rPr>
          <w:b/>
          <w:bCs/>
          <w:snapToGrid w:val="0"/>
          <w:lang w:val="en-US"/>
        </w:rPr>
        <w:t>subarray</w:t>
      </w:r>
      <w:r>
        <w:rPr>
          <w:snapToGrid w:val="0"/>
          <w:lang w:val="en-US"/>
        </w:rPr>
        <w:t xml:space="preserve">) </w:t>
      </w:r>
      <w:r>
        <w:rPr>
          <w:snapToGrid w:val="0"/>
        </w:rPr>
        <w:t xml:space="preserve">на листа, в която вероятно се съдържа елемента. Това продължава, докато не се стигне </w:t>
      </w:r>
      <w:r w:rsidRPr="00146E04">
        <w:rPr>
          <w:snapToGrid w:val="0"/>
          <w:highlight w:val="yellow"/>
        </w:rPr>
        <w:t>само до един елемент</w:t>
      </w:r>
      <w:r>
        <w:rPr>
          <w:snapToGrid w:val="0"/>
        </w:rPr>
        <w:t xml:space="preserve"> в частта, която сме разделили.</w:t>
      </w:r>
    </w:p>
    <w:p w14:paraId="0F1C3EA2" w14:textId="77777777" w:rsidR="00F83CAA" w:rsidRPr="00F83CAA" w:rsidRDefault="00F83CAA" w:rsidP="00F83CAA">
      <w:pPr>
        <w:pStyle w:val="Listlevel1"/>
        <w:numPr>
          <w:ilvl w:val="0"/>
          <w:numId w:val="0"/>
        </w:numPr>
        <w:ind w:left="426"/>
        <w:rPr>
          <w:snapToGrid w:val="0"/>
        </w:rPr>
      </w:pPr>
    </w:p>
    <w:p w14:paraId="021FC8D1" w14:textId="5BD45B1D" w:rsidR="00BA7B91" w:rsidRDefault="00F83CAA">
      <w:pPr>
        <w:pStyle w:val="Listlevel1"/>
        <w:numPr>
          <w:ilvl w:val="0"/>
          <w:numId w:val="11"/>
        </w:numPr>
        <w:rPr>
          <w:snapToGrid w:val="0"/>
        </w:rPr>
      </w:pPr>
      <w:r>
        <w:rPr>
          <w:snapToGrid w:val="0"/>
        </w:rPr>
        <w:t>Как работи алгоритъма ?</w:t>
      </w:r>
    </w:p>
    <w:p w14:paraId="3DC25DF0" w14:textId="77777777" w:rsidR="00F83CAA" w:rsidRPr="00F83CAA" w:rsidRDefault="00F83CAA" w:rsidP="00F83CAA">
      <w:pPr>
        <w:pStyle w:val="Listlevel1"/>
        <w:numPr>
          <w:ilvl w:val="0"/>
          <w:numId w:val="46"/>
        </w:numPr>
        <w:rPr>
          <w:snapToGrid w:val="0"/>
        </w:rPr>
      </w:pPr>
      <w:r w:rsidRPr="00F83CAA">
        <w:rPr>
          <w:snapToGrid w:val="0"/>
        </w:rPr>
        <w:t>Заделяме необходимото място от сортирания масив.</w:t>
      </w:r>
    </w:p>
    <w:p w14:paraId="649A9933" w14:textId="77777777" w:rsidR="00F83CAA" w:rsidRPr="00F83CAA" w:rsidRDefault="00F83CAA" w:rsidP="00F83CAA">
      <w:pPr>
        <w:pStyle w:val="Listlevel1"/>
        <w:numPr>
          <w:ilvl w:val="0"/>
          <w:numId w:val="46"/>
        </w:numPr>
        <w:rPr>
          <w:snapToGrid w:val="0"/>
        </w:rPr>
      </w:pPr>
      <w:r w:rsidRPr="00F83CAA">
        <w:rPr>
          <w:snapToGrid w:val="0"/>
        </w:rPr>
        <w:t>Взимаме средния елемент и го сравняваме с елемента, който търсим. Ако елемента, който търсим е равен на средния, тогава връщаме индекса на този елемент и  функцията на алгоритъма приключва. Ако числото, което търсим е по-малко от средния елемент, дясната част отпада и търсим в лявата, докато намерим числото. Ако търсения елемент е по-голям от средния, лявата част отпада и продължаваме да търсим в дясната, докато не го намерим.</w:t>
      </w:r>
    </w:p>
    <w:p w14:paraId="19F431A4" w14:textId="77777777" w:rsidR="00F83CAA" w:rsidRPr="00F83CAA" w:rsidRDefault="00F83CAA" w:rsidP="00F83CAA">
      <w:pPr>
        <w:pStyle w:val="Listlevel1"/>
        <w:numPr>
          <w:ilvl w:val="0"/>
          <w:numId w:val="46"/>
        </w:numPr>
        <w:rPr>
          <w:snapToGrid w:val="0"/>
        </w:rPr>
      </w:pPr>
      <w:r w:rsidRPr="00F83CAA">
        <w:rPr>
          <w:snapToGrid w:val="0"/>
        </w:rPr>
        <w:t>Ако то липсва в масива</w:t>
      </w:r>
      <w:r w:rsidRPr="00F83CAA">
        <w:rPr>
          <w:snapToGrid w:val="0"/>
          <w:lang w:val="en-US"/>
        </w:rPr>
        <w:t>,</w:t>
      </w:r>
      <w:r w:rsidRPr="00F83CAA">
        <w:rPr>
          <w:snapToGrid w:val="0"/>
          <w:color w:val="FF0000"/>
        </w:rPr>
        <w:t xml:space="preserve"> </w:t>
      </w:r>
      <w:r w:rsidRPr="00F83CAA">
        <w:rPr>
          <w:b/>
          <w:bCs/>
          <w:snapToGrid w:val="0"/>
          <w:color w:val="FF0000"/>
          <w:lang w:val="en-US"/>
        </w:rPr>
        <w:t>return -1</w:t>
      </w:r>
      <w:r w:rsidRPr="00F83CAA">
        <w:rPr>
          <w:snapToGrid w:val="0"/>
          <w:lang w:val="en-US"/>
        </w:rPr>
        <w:t>.</w:t>
      </w:r>
    </w:p>
    <w:p w14:paraId="6E88B605" w14:textId="55986A0F" w:rsidR="00146E04" w:rsidRPr="00F83CAA" w:rsidRDefault="00146E04" w:rsidP="00F83CAA">
      <w:pPr>
        <w:pStyle w:val="Listlevel1"/>
        <w:numPr>
          <w:ilvl w:val="0"/>
          <w:numId w:val="0"/>
        </w:numPr>
        <w:ind w:left="426"/>
        <w:rPr>
          <w:snapToGrid w:val="0"/>
        </w:rPr>
      </w:pPr>
    </w:p>
    <w:p w14:paraId="4853BFD2" w14:textId="1CFD15D2" w:rsidR="00BA7B91" w:rsidRDefault="00BA7B91" w:rsidP="005B4AC8">
      <w:pPr>
        <w:pStyle w:val="Heading1"/>
        <w:jc w:val="left"/>
        <w:rPr>
          <w:snapToGrid w:val="0"/>
        </w:rPr>
      </w:pPr>
    </w:p>
    <w:p w14:paraId="5D143D91" w14:textId="77777777" w:rsidR="005B4AC8" w:rsidRPr="005B4AC8" w:rsidRDefault="005B4AC8" w:rsidP="005B4AC8"/>
    <w:p w14:paraId="4FF2A9D0" w14:textId="6890AD9A" w:rsidR="00BA7B91" w:rsidRPr="00873B72" w:rsidRDefault="00BA7B91">
      <w:pPr>
        <w:pStyle w:val="Checklisttitle"/>
      </w:pPr>
      <w:r w:rsidRPr="00873B72">
        <w:rPr>
          <w:b w:val="0"/>
          <w:bCs/>
        </w:rPr>
        <w:br w:type="page"/>
      </w:r>
      <w:r w:rsidRPr="00873B72">
        <w:lastRenderedPageBreak/>
        <w:t xml:space="preserve"> </w:t>
      </w:r>
    </w:p>
    <w:p w14:paraId="2B697831" w14:textId="767EC9F0" w:rsidR="00BA7B91" w:rsidRDefault="00AF7FAE">
      <w:pPr>
        <w:pStyle w:val="Checklistnumberedheading"/>
      </w:pPr>
      <w:r w:rsidRPr="00AF7FAE">
        <w:t>Графично изобразяване на алгоритъма</w:t>
      </w:r>
    </w:p>
    <w:p w14:paraId="65FA1AB4" w14:textId="53D61430" w:rsidR="00AF7FAE" w:rsidRDefault="00000000" w:rsidP="00AF7FAE">
      <w:pPr>
        <w:pStyle w:val="Checklistnumberedheading"/>
        <w:numPr>
          <w:ilvl w:val="0"/>
          <w:numId w:val="0"/>
        </w:numPr>
        <w:ind w:left="720"/>
      </w:pPr>
      <w:r>
        <w:rPr>
          <w:noProof/>
        </w:rPr>
        <w:pict w14:anchorId="56D1514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.05pt;margin-top:26.7pt;width:291.25pt;height:21.1pt;z-index:251633664" fillcolor="#c6d9f1 [671]" stroked="f" strokecolor="white [3212]">
            <v:textbox style="mso-next-textbox:#_x0000_s1027">
              <w:txbxContent>
                <w:p w14:paraId="12C4B577" w14:textId="677DA59F" w:rsidR="00230C60" w:rsidRPr="00230C60" w:rsidRDefault="00230C60" w:rsidP="00230C60">
                  <w:pPr>
                    <w:jc w:val="center"/>
                    <w:rPr>
                      <w:rFonts w:ascii="AniMe Matrix - MB_EN" w:hAnsi="AniMe Matrix - MB_EN"/>
                    </w:rPr>
                  </w:pPr>
                  <w:r w:rsidRPr="00230C60">
                    <w:rPr>
                      <w:rFonts w:ascii="Calibri" w:hAnsi="Calibri" w:cs="Calibri"/>
                    </w:rPr>
                    <w:t>Търсен</w:t>
                  </w:r>
                  <w:r w:rsidRPr="00230C60">
                    <w:rPr>
                      <w:rFonts w:ascii="AniMe Matrix - MB_EN" w:hAnsi="AniMe Matrix - MB_EN"/>
                    </w:rPr>
                    <w:t xml:space="preserve"> </w:t>
                  </w:r>
                  <w:r w:rsidRPr="00230C60">
                    <w:rPr>
                      <w:rFonts w:ascii="Calibri" w:hAnsi="Calibri" w:cs="Calibri"/>
                    </w:rPr>
                    <w:t>елемент</w:t>
                  </w:r>
                  <w:r w:rsidRPr="00230C60">
                    <w:rPr>
                      <w:rFonts w:ascii="AniMe Matrix - MB_EN" w:hAnsi="AniMe Matrix - MB_EN"/>
                    </w:rPr>
                    <w:t xml:space="preserve">: </w:t>
                  </w:r>
                  <w:r w:rsidRPr="00230C60">
                    <w:rPr>
                      <w:rFonts w:ascii="AniMe Matrix - MB_EN" w:hAnsi="AniMe Matrix - MB_EN"/>
                      <w:b/>
                      <w:bCs/>
                      <w:color w:val="00B0F0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 w14:anchorId="1D76EBAB">
          <v:roundrect id="_x0000_s1026" style="position:absolute;left:0;text-align:left;margin-left:27.35pt;margin-top:22.55pt;width:325.6pt;height:31.65pt;rotation:180;z-index:251632640" arcsize=".5" fillcolor="#c6d9f1 [671]" stroked="f"/>
        </w:pict>
      </w:r>
    </w:p>
    <w:p w14:paraId="02DD2AF2" w14:textId="6FC2F543" w:rsidR="00AF7FAE" w:rsidRDefault="00AF7FAE" w:rsidP="00AF7FAE">
      <w:pPr>
        <w:pStyle w:val="Checklistnumberedheading"/>
        <w:numPr>
          <w:ilvl w:val="0"/>
          <w:numId w:val="0"/>
        </w:numPr>
        <w:ind w:left="720"/>
      </w:pPr>
    </w:p>
    <w:p w14:paraId="396163CD" w14:textId="7639BB43" w:rsidR="00320FE2" w:rsidRDefault="00000000" w:rsidP="00320FE2">
      <w:pPr>
        <w:pStyle w:val="Checklistnumberedheading"/>
        <w:numPr>
          <w:ilvl w:val="0"/>
          <w:numId w:val="0"/>
        </w:numPr>
        <w:ind w:left="720"/>
      </w:pPr>
      <w:r>
        <w:rPr>
          <w:noProof/>
        </w:rPr>
        <w:pict w14:anchorId="13C53FFD">
          <v:shape id="_x0000_s1064" type="#_x0000_t202" style="position:absolute;left:0;text-align:left;margin-left:269.3pt;margin-top:28.7pt;width:31.55pt;height:28.35pt;z-index:251641856" fillcolor="white [3201]" strokecolor="#4f81bd [3204]" strokeweight="5pt">
            <v:stroke linestyle="thickThin"/>
            <v:shadow color="#868686"/>
            <v:textbox>
              <w:txbxContent>
                <w:p w14:paraId="2BB29D53" w14:textId="0ACEFCA4" w:rsidR="00320FE2" w:rsidRPr="00320FE2" w:rsidRDefault="00320FE2">
                  <w:r>
                    <w:t>80</w:t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65" type="#_x0000_t202" style="position:absolute;left:0;text-align:left;margin-left:304.5pt;margin-top:28.7pt;width:31.55pt;height:28.35pt;z-index:251642880" fillcolor="white [3201]" strokecolor="#4f81bd [3204]" strokeweight="5pt">
            <v:stroke linestyle="thickThin"/>
            <v:shadow color="#868686"/>
            <v:textbox>
              <w:txbxContent>
                <w:p w14:paraId="3D6DAFA3" w14:textId="7FAF8D28" w:rsidR="00320FE2" w:rsidRPr="00320FE2" w:rsidRDefault="00320FE2">
                  <w:r>
                    <w:t>99</w:t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63" type="#_x0000_t202" style="position:absolute;left:0;text-align:left;margin-left:234.05pt;margin-top:28.7pt;width:31.55pt;height:28.35pt;z-index:251640832" fillcolor="white [3201]" strokecolor="#4f81bd [3204]" strokeweight="5pt">
            <v:stroke linestyle="thickThin"/>
            <v:shadow color="#868686"/>
            <v:textbox>
              <w:txbxContent>
                <w:p w14:paraId="3F9A5F1E" w14:textId="614EBE0D" w:rsidR="00320FE2" w:rsidRPr="00320FE2" w:rsidRDefault="00320FE2">
                  <w:r>
                    <w:t>65</w:t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62" type="#_x0000_t202" style="position:absolute;left:0;text-align:left;margin-left:202.5pt;margin-top:28.7pt;width:31.55pt;height:28.35pt;z-index:251639808" fillcolor="white [3201]" strokecolor="#4f81bd [3204]" strokeweight="5pt">
            <v:stroke linestyle="thickThin"/>
            <v:shadow color="#868686"/>
            <v:textbox>
              <w:txbxContent>
                <w:p w14:paraId="78DAC51F" w14:textId="481287BD" w:rsidR="00320FE2" w:rsidRPr="00320FE2" w:rsidRDefault="00320FE2">
                  <w:r>
                    <w:t>55</w:t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61" type="#_x0000_t202" style="position:absolute;left:0;text-align:left;margin-left:170.95pt;margin-top:28.7pt;width:31.55pt;height:28.35pt;z-index:251638784" fillcolor="white [3201]" strokecolor="#4f81bd [3204]" strokeweight="5pt">
            <v:stroke linestyle="thickThin"/>
            <v:shadow color="#868686"/>
            <v:textbox>
              <w:txbxContent>
                <w:p w14:paraId="570DBC7D" w14:textId="6AFF8D22" w:rsidR="00320FE2" w:rsidRPr="00320FE2" w:rsidRDefault="00320FE2">
                  <w:r>
                    <w:t>50</w:t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60" type="#_x0000_t202" style="position:absolute;left:0;text-align:left;margin-left:139.4pt;margin-top:28.7pt;width:31.55pt;height:28.35pt;z-index:251637760" fillcolor="white [3201]" strokecolor="#4f81bd [3204]" strokeweight="5pt">
            <v:stroke linestyle="thickThin"/>
            <v:shadow color="#868686"/>
            <v:textbox>
              <w:txbxContent>
                <w:p w14:paraId="56CA53AE" w14:textId="5D575062" w:rsidR="00320FE2" w:rsidRPr="00320FE2" w:rsidRDefault="00320FE2">
                  <w:r>
                    <w:t>32</w:t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59" type="#_x0000_t202" style="position:absolute;left:0;text-align:left;margin-left:105.15pt;margin-top:28.7pt;width:31.55pt;height:28.35pt;z-index:251636736" fillcolor="white [3201]" strokecolor="#4f81bd [3204]" strokeweight="5pt">
            <v:stroke linestyle="thickThin"/>
            <v:shadow color="#868686"/>
            <v:textbox>
              <w:txbxContent>
                <w:p w14:paraId="30C95C06" w14:textId="7E350F80" w:rsidR="00320FE2" w:rsidRPr="00320FE2" w:rsidRDefault="00320FE2">
                  <w:r>
                    <w:t>20</w:t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58" type="#_x0000_t202" style="position:absolute;left:0;text-align:left;margin-left:73.6pt;margin-top:28.7pt;width:31.55pt;height:28.35pt;z-index:251635712" fillcolor="white [3201]" strokecolor="#4f81bd [3204]" strokeweight="5pt">
            <v:stroke linestyle="thickThin"/>
            <v:shadow color="#868686"/>
            <v:textbox style="mso-next-textbox:#_x0000_s1058">
              <w:txbxContent>
                <w:p w14:paraId="2DF20B3B" w14:textId="7602E5DC" w:rsidR="00320FE2" w:rsidRPr="00320FE2" w:rsidRDefault="00320FE2">
                  <w:r w:rsidRPr="00320FE2">
                    <w:t>1</w:t>
                  </w:r>
                  <w:r>
                    <w:t>2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 w14:anchorId="13C53FFD">
          <v:shape id="_x0000_s1057" type="#_x0000_t202" style="position:absolute;left:0;text-align:left;margin-left:42.05pt;margin-top:28.7pt;width:31.55pt;height:28.35pt;z-index:251634688" fillcolor="white [3201]" strokecolor="#4f81bd [3204]" strokeweight="5pt">
            <v:stroke linestyle="thickThin"/>
            <v:shadow color="#868686"/>
            <v:textbox style="mso-next-textbox:#_x0000_s1057">
              <w:txbxContent>
                <w:p w14:paraId="113499B7" w14:textId="12154F65" w:rsidR="00320FE2" w:rsidRPr="00320FE2" w:rsidRDefault="00320FE2">
                  <w:r w:rsidRPr="00320FE2">
                    <w:t>10</w:t>
                  </w:r>
                </w:p>
              </w:txbxContent>
            </v:textbox>
          </v:shape>
        </w:pict>
      </w:r>
    </w:p>
    <w:p w14:paraId="3E7A9E06" w14:textId="2A79DA4C" w:rsidR="00320FE2" w:rsidRDefault="00320FE2" w:rsidP="00320FE2">
      <w:pPr>
        <w:pStyle w:val="Checklistnumberedheading"/>
        <w:numPr>
          <w:ilvl w:val="0"/>
          <w:numId w:val="0"/>
        </w:numPr>
        <w:ind w:left="720"/>
      </w:pPr>
    </w:p>
    <w:p w14:paraId="4EFD3849" w14:textId="2F9D6E4F" w:rsidR="00320FE2" w:rsidRPr="003E2121" w:rsidRDefault="00000000" w:rsidP="00320FE2">
      <w:pPr>
        <w:pStyle w:val="Checklistnumberedheading"/>
        <w:numPr>
          <w:ilvl w:val="0"/>
          <w:numId w:val="0"/>
        </w:numPr>
        <w:ind w:left="720"/>
        <w:rPr>
          <w:rFonts w:ascii="Sagona" w:hAnsi="Sagona"/>
        </w:rPr>
      </w:pPr>
      <w:r>
        <w:rPr>
          <w:rFonts w:ascii="Sagona" w:hAnsi="Sagona"/>
          <w:noProof/>
        </w:rPr>
        <w:pict w14:anchorId="017D5057">
          <v:shape id="_x0000_s1074" type="#_x0000_t202" style="position:absolute;left:0;text-align:left;margin-left:310.35pt;margin-top:7.35pt;width:22.95pt;height:22.7pt;z-index:251652096" fillcolor="#4f81bd [3204]" stroked="f" strokeweight=".5pt">
            <v:fill color2="fill lighten(51)" angle="-45" focusposition=".5,.5" focussize="" method="linear sigma" focus="100%" type="gradient"/>
            <v:textbox style="mso-next-textbox:#_x0000_s1074">
              <w:txbxContent>
                <w:p w14:paraId="186CB19B" w14:textId="3FF9E718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8</w:t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73" type="#_x0000_t202" style="position:absolute;left:0;text-align:left;margin-left:274.55pt;margin-top:7.35pt;width:22.95pt;height:22.7pt;z-index:251651072" fillcolor="#4f81bd [3204]" stroked="f" strokeweight=".5pt">
            <v:fill color2="fill lighten(51)" angle="-45" focusposition=".5,.5" focussize="" method="linear sigma" focus="100%" type="gradient"/>
            <v:textbox style="mso-next-textbox:#_x0000_s1073">
              <w:txbxContent>
                <w:p w14:paraId="796A7827" w14:textId="303B5568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7</w:t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72" type="#_x0000_t202" style="position:absolute;left:0;text-align:left;margin-left:242.65pt;margin-top:7.35pt;width:22.95pt;height:22.7pt;z-index:251650048" fillcolor="#4f81bd [3204]" stroked="f" strokeweight=".5pt">
            <v:fill color2="fill lighten(51)" angle="-45" focusposition=".5,.5" focussize="" method="linear sigma" focus="100%" type="gradient"/>
            <v:textbox style="mso-next-textbox:#_x0000_s1072">
              <w:txbxContent>
                <w:p w14:paraId="5D0F07B7" w14:textId="0F6D8298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6</w:t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71" type="#_x0000_t202" style="position:absolute;left:0;text-align:left;margin-left:208.05pt;margin-top:7.35pt;width:22.95pt;height:22.7pt;z-index:251649024" fillcolor="#4f81bd [3204]" stroked="f" strokeweight=".5pt">
            <v:fill color2="fill lighten(51)" angle="-45" focusposition=".5,.5" focussize="" method="linear sigma" focus="100%" type="gradient"/>
            <v:textbox style="mso-next-textbox:#_x0000_s1071">
              <w:txbxContent>
                <w:p w14:paraId="0771FBEE" w14:textId="3C90C045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5</w:t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70" type="#_x0000_t202" style="position:absolute;left:0;text-align:left;margin-left:175.95pt;margin-top:7.35pt;width:22.95pt;height:22.7pt;z-index:251648000" fillcolor="#4f81bd [3204]" stroked="f" strokeweight=".5pt">
            <v:fill color2="fill lighten(51)" angle="-45" focusposition=".5,.5" focussize="" method="linear sigma" focus="100%" type="gradient"/>
            <v:textbox style="mso-next-textbox:#_x0000_s1070">
              <w:txbxContent>
                <w:p w14:paraId="072591D2" w14:textId="07FA6B57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4</w:t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69" type="#_x0000_t202" style="position:absolute;left:0;text-align:left;margin-left:143.85pt;margin-top:7.35pt;width:22.95pt;height:22.7pt;z-index:251646976" fillcolor="#4f81bd [3204]" stroked="f" strokeweight=".5pt">
            <v:fill color2="fill lighten(51)" angle="-45" focusposition=".5,.5" focussize="" method="linear sigma" focus="100%" type="gradient"/>
            <v:textbox style="mso-next-textbox:#_x0000_s1069">
              <w:txbxContent>
                <w:p w14:paraId="25DC30CF" w14:textId="7D6A5D92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3</w:t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68" type="#_x0000_t202" style="position:absolute;left:0;text-align:left;margin-left:110.4pt;margin-top:7.35pt;width:22.95pt;height:22.7pt;z-index:251645952" fillcolor="#4f81bd [3204]" stroked="f" strokeweight=".5pt">
            <v:fill color2="fill lighten(51)" angle="-45" focusposition=".5,.5" focussize="" method="linear sigma" focus="100%" type="gradient"/>
            <v:textbox style="mso-next-textbox:#_x0000_s1068">
              <w:txbxContent>
                <w:p w14:paraId="26C29C3A" w14:textId="6ED38A16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2</w:t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67" type="#_x0000_t202" style="position:absolute;left:0;text-align:left;margin-left:76.9pt;margin-top:7.35pt;width:22.95pt;height:22.7pt;z-index:251644928" fillcolor="#4f81bd [3204]" stroked="f" strokeweight=".5pt">
            <v:fill color2="fill lighten(51)" angle="-45" focusposition=".5,.5" focussize="" method="linear sigma" focus="100%" type="gradient"/>
            <v:textbox style="mso-next-textbox:#_x0000_s1067">
              <w:txbxContent>
                <w:p w14:paraId="19E987C9" w14:textId="6C0BEE96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1</w:t>
                  </w:r>
                  <w:r w:rsidRPr="003E2121">
                    <w:rPr>
                      <w:rFonts w:ascii="Univers Condensed Light" w:hAnsi="Univers Condensed Light" w:cs="Microsoft Tai Le"/>
                    </w:rPr>
                    <w:tab/>
                  </w:r>
                </w:p>
              </w:txbxContent>
            </v:textbox>
          </v:shape>
        </w:pict>
      </w:r>
      <w:r>
        <w:rPr>
          <w:rFonts w:ascii="Sagona" w:hAnsi="Sagona"/>
          <w:noProof/>
        </w:rPr>
        <w:pict w14:anchorId="017D5057">
          <v:shape id="_x0000_s1066" type="#_x0000_t202" style="position:absolute;left:0;text-align:left;margin-left:42.05pt;margin-top:7.35pt;width:22.95pt;height:22.7pt;z-index:251643904" fillcolor="#4f81bd [3204]" stroked="f" strokeweight=".5pt">
            <v:fill color2="fill lighten(51)" angle="-45" focusposition=".5,.5" focussize="" method="linear sigma" focus="100%" type="gradient"/>
            <v:textbox style="mso-next-textbox:#_x0000_s1066">
              <w:txbxContent>
                <w:p w14:paraId="3F7FDA45" w14:textId="366294E9" w:rsidR="00320FE2" w:rsidRPr="003E2121" w:rsidRDefault="00320FE2">
                  <w:pPr>
                    <w:rPr>
                      <w:rFonts w:ascii="Univers Condensed Light" w:hAnsi="Univers Condensed Light" w:cs="Microsoft Tai Le"/>
                    </w:rPr>
                  </w:pPr>
                  <w:r w:rsidRPr="003E2121">
                    <w:rPr>
                      <w:rFonts w:ascii="Univers Condensed Light" w:hAnsi="Univers Condensed Light" w:cs="Microsoft Tai Le"/>
                    </w:rPr>
                    <w:t>0</w:t>
                  </w:r>
                </w:p>
              </w:txbxContent>
            </v:textbox>
          </v:shape>
        </w:pict>
      </w:r>
    </w:p>
    <w:p w14:paraId="3B458530" w14:textId="77777777" w:rsidR="00320FE2" w:rsidRDefault="00320FE2" w:rsidP="00320FE2">
      <w:pPr>
        <w:pStyle w:val="Checklistnumberedheading"/>
        <w:numPr>
          <w:ilvl w:val="0"/>
          <w:numId w:val="0"/>
        </w:numPr>
        <w:ind w:left="720"/>
      </w:pPr>
    </w:p>
    <w:p w14:paraId="4EFEE07C" w14:textId="77777777" w:rsidR="00333009" w:rsidRDefault="00333009" w:rsidP="00333009">
      <w:pPr>
        <w:pStyle w:val="Checklistnumberedheading"/>
        <w:numPr>
          <w:ilvl w:val="0"/>
          <w:numId w:val="35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yellow"/>
        </w:rPr>
        <w:t>12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го сравняваме със средния елемент, в нашия случай 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yellow"/>
        </w:rPr>
        <w:t>50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по формулата </w:t>
      </w:r>
      <w:r>
        <w:rPr>
          <w:rFonts w:ascii="Times New Roman" w:hAnsi="Times New Roman" w:cs="Times New Roman"/>
          <w:sz w:val="24"/>
          <w:szCs w:val="24"/>
          <w:lang w:val="en-US"/>
        </w:rPr>
        <w:t>arr[(low + high) / 2]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.</w:t>
      </w:r>
    </w:p>
    <w:p w14:paraId="22F6E212" w14:textId="77777777" w:rsidR="00333009" w:rsidRDefault="00000000" w:rsidP="00333009">
      <w:pPr>
        <w:pStyle w:val="Checklistnumberedheading"/>
        <w:numPr>
          <w:ilvl w:val="0"/>
          <w:numId w:val="0"/>
        </w:numPr>
        <w:ind w:left="5040"/>
        <w:rPr>
          <w:rFonts w:ascii="Times New Roman" w:hAnsi="Times New Roman" w:cs="Times New Roman"/>
          <w:b w:val="0"/>
          <w:bCs/>
          <w:sz w:val="24"/>
          <w:szCs w:val="24"/>
        </w:rPr>
      </w:pPr>
      <w:r>
        <w:pict w14:anchorId="3BFA98A9">
          <v:shape id="_x0000_s1128" type="#_x0000_t202" style="position:absolute;left:0;text-align:left;margin-left:73.6pt;margin-top:14.85pt;width:31.55pt;height:28.35pt;z-index:251653120" fillcolor="white [3201]" strokecolor="#4f81bd [3204]" strokeweight="5pt">
            <v:stroke linestyle="thickThin"/>
            <v:shadow color="#868686"/>
            <v:textbox style="mso-next-textbox:#_x0000_s1128">
              <w:txbxContent>
                <w:p w14:paraId="5BC28A4F" w14:textId="77777777" w:rsidR="00333009" w:rsidRDefault="00333009" w:rsidP="00333009">
                  <w:r>
                    <w:t>10</w:t>
                  </w:r>
                </w:p>
                <w:p w14:paraId="5140CFC4" w14:textId="77777777" w:rsidR="00333009" w:rsidRDefault="00333009" w:rsidP="00333009"/>
              </w:txbxContent>
            </v:textbox>
          </v:shape>
        </w:pict>
      </w:r>
      <w:r>
        <w:pict w14:anchorId="17BF69F5">
          <v:shape id="_x0000_s1129" type="#_x0000_t202" style="position:absolute;left:0;text-align:left;margin-left:105.15pt;margin-top:14.85pt;width:31.55pt;height:28.35pt;z-index:251654144" fillcolor="white [3201]" strokecolor="#4f81bd [3204]" strokeweight="5pt">
            <v:stroke linestyle="thickThin"/>
            <v:shadow color="#868686"/>
            <v:textbox style="mso-next-textbox:#_x0000_s1129">
              <w:txbxContent>
                <w:p w14:paraId="3E6F6E97" w14:textId="77777777" w:rsidR="00333009" w:rsidRDefault="00333009" w:rsidP="00333009">
                  <w:r>
                    <w:t>12</w:t>
                  </w:r>
                  <w:r>
                    <w:tab/>
                  </w:r>
                  <w:r>
                    <w:tab/>
                  </w:r>
                </w:p>
                <w:p w14:paraId="53F26F45" w14:textId="77777777" w:rsidR="00333009" w:rsidRDefault="00333009" w:rsidP="00333009"/>
              </w:txbxContent>
            </v:textbox>
          </v:shape>
        </w:pict>
      </w:r>
      <w:r>
        <w:pict w14:anchorId="25509853">
          <v:shape id="_x0000_s1130" type="#_x0000_t202" style="position:absolute;left:0;text-align:left;margin-left:136.7pt;margin-top:14.85pt;width:31.55pt;height:28.35pt;z-index:251655168" fillcolor="white [3201]" strokecolor="#4f81bd [3204]" strokeweight="5pt">
            <v:stroke linestyle="thickThin"/>
            <v:shadow color="#868686"/>
            <v:textbox style="mso-next-textbox:#_x0000_s1130">
              <w:txbxContent>
                <w:p w14:paraId="16A390CC" w14:textId="77777777" w:rsidR="00333009" w:rsidRDefault="00333009" w:rsidP="00333009">
                  <w:r>
                    <w:t>20</w:t>
                  </w:r>
                </w:p>
                <w:p w14:paraId="1BF696B6" w14:textId="77777777" w:rsidR="00333009" w:rsidRDefault="00333009" w:rsidP="00333009"/>
              </w:txbxContent>
            </v:textbox>
          </v:shape>
        </w:pict>
      </w:r>
      <w:r>
        <w:pict w14:anchorId="1FF06419">
          <v:shape id="_x0000_s1131" type="#_x0000_t202" style="position:absolute;left:0;text-align:left;margin-left:170.95pt;margin-top:14.85pt;width:31.55pt;height:28.35pt;z-index:251656192" fillcolor="white [3201]" strokecolor="#4f81bd [3204]" strokeweight="5pt">
            <v:stroke linestyle="thickThin"/>
            <v:shadow color="#868686"/>
            <v:textbox style="mso-next-textbox:#_x0000_s1131">
              <w:txbxContent>
                <w:p w14:paraId="5E008B39" w14:textId="77777777" w:rsidR="00333009" w:rsidRDefault="00333009" w:rsidP="00333009">
                  <w:r>
                    <w:t>32</w:t>
                  </w:r>
                </w:p>
                <w:p w14:paraId="55E9F202" w14:textId="77777777" w:rsidR="00333009" w:rsidRDefault="00333009" w:rsidP="00333009"/>
              </w:txbxContent>
            </v:textbox>
          </v:shape>
        </w:pict>
      </w:r>
      <w:r>
        <w:pict w14:anchorId="643CD28B">
          <v:shape id="_x0000_s1132" type="#_x0000_t202" style="position:absolute;left:0;text-align:left;margin-left:202.5pt;margin-top:14.85pt;width:31.55pt;height:28.35pt;z-index:251657216" fillcolor="white [3201]" strokecolor="#4f81bd [3204]" strokeweight="5pt">
            <v:stroke linestyle="thickThin"/>
            <v:shadow color="#868686"/>
            <v:textbox style="mso-next-textbox:#_x0000_s1132">
              <w:txbxContent>
                <w:p w14:paraId="0AF60A93" w14:textId="77777777" w:rsidR="00333009" w:rsidRDefault="00333009" w:rsidP="00333009">
                  <w:r>
                    <w:rPr>
                      <w:highlight w:val="green"/>
                    </w:rPr>
                    <w:t>50</w:t>
                  </w:r>
                </w:p>
                <w:p w14:paraId="1C0066B2" w14:textId="77777777" w:rsidR="00333009" w:rsidRDefault="00333009" w:rsidP="00333009"/>
              </w:txbxContent>
            </v:textbox>
          </v:shape>
        </w:pict>
      </w:r>
      <w:r>
        <w:pict w14:anchorId="0C6618EF">
          <v:shape id="_x0000_s1133" type="#_x0000_t202" style="position:absolute;left:0;text-align:left;margin-left:234.05pt;margin-top:14.85pt;width:31.55pt;height:28.35pt;z-index:251658240" fillcolor="white [3201]" strokecolor="#4f81bd [3204]" strokeweight="5pt">
            <v:stroke linestyle="thickThin"/>
            <v:shadow color="#868686"/>
            <v:textbox style="mso-next-textbox:#_x0000_s1133">
              <w:txbxContent>
                <w:p w14:paraId="56708478" w14:textId="77777777" w:rsidR="00333009" w:rsidRDefault="00333009" w:rsidP="00333009">
                  <w:r>
                    <w:t>55</w:t>
                  </w:r>
                </w:p>
                <w:p w14:paraId="3596C636" w14:textId="77777777" w:rsidR="00333009" w:rsidRDefault="00333009" w:rsidP="00333009"/>
              </w:txbxContent>
            </v:textbox>
          </v:shape>
        </w:pict>
      </w:r>
      <w:r>
        <w:pict w14:anchorId="43D734A8">
          <v:shape id="_x0000_s1134" type="#_x0000_t202" style="position:absolute;left:0;text-align:left;margin-left:265.6pt;margin-top:14.85pt;width:31.55pt;height:28.35pt;z-index:251659264" fillcolor="white [3201]" strokecolor="#4f81bd [3204]" strokeweight="5pt">
            <v:stroke linestyle="thickThin"/>
            <v:shadow color="#868686"/>
            <v:textbox style="mso-next-textbox:#_x0000_s1134">
              <w:txbxContent>
                <w:p w14:paraId="743EDE8E" w14:textId="77777777" w:rsidR="00333009" w:rsidRDefault="00333009" w:rsidP="00333009">
                  <w:r>
                    <w:t>65</w:t>
                  </w:r>
                </w:p>
                <w:p w14:paraId="2AECDEBB" w14:textId="77777777" w:rsidR="00333009" w:rsidRDefault="00333009" w:rsidP="00333009"/>
              </w:txbxContent>
            </v:textbox>
          </v:shape>
        </w:pict>
      </w:r>
      <w:r>
        <w:pict w14:anchorId="320BF4D6">
          <v:shape id="_x0000_s1135" type="#_x0000_t202" style="position:absolute;left:0;text-align:left;margin-left:300.85pt;margin-top:14.85pt;width:31.55pt;height:28.35pt;z-index:251660288" fillcolor="white [3201]" strokecolor="#4f81bd [3204]" strokeweight="5pt">
            <v:stroke linestyle="thickThin"/>
            <v:shadow color="#868686"/>
            <v:textbox style="mso-next-textbox:#_x0000_s1135">
              <w:txbxContent>
                <w:p w14:paraId="5C296A33" w14:textId="77777777" w:rsidR="00333009" w:rsidRDefault="00333009" w:rsidP="00333009">
                  <w:r>
                    <w:t>80</w:t>
                  </w:r>
                </w:p>
                <w:p w14:paraId="3BDBFE32" w14:textId="77777777" w:rsidR="00333009" w:rsidRDefault="00333009" w:rsidP="00333009"/>
              </w:txbxContent>
            </v:textbox>
          </v:shape>
        </w:pict>
      </w:r>
      <w:r>
        <w:pict w14:anchorId="0FBC8D7D">
          <v:shape id="_x0000_s1136" type="#_x0000_t202" style="position:absolute;left:0;text-align:left;margin-left:336.05pt;margin-top:14.85pt;width:31.55pt;height:28.35pt;z-index:251661312" fillcolor="white [3201]" strokecolor="#4f81bd [3204]" strokeweight="5pt">
            <v:stroke linestyle="thickThin"/>
            <v:shadow color="#868686"/>
            <v:textbox style="mso-next-textbox:#_x0000_s1136">
              <w:txbxContent>
                <w:p w14:paraId="01B38B93" w14:textId="77777777" w:rsidR="00333009" w:rsidRDefault="00333009" w:rsidP="00333009">
                  <w:r>
                    <w:t>99</w:t>
                  </w:r>
                </w:p>
                <w:p w14:paraId="5FFE3DD9" w14:textId="77777777" w:rsidR="00333009" w:rsidRDefault="00333009" w:rsidP="00333009"/>
              </w:txbxContent>
            </v:textbox>
          </v:shape>
        </w:pict>
      </w:r>
      <w:r>
        <w:pict w14:anchorId="4F8C9C6C">
          <v:shape id="_x0000_s1138" type="#_x0000_t202" style="position:absolute;left:0;text-align:left;margin-left:110.35pt;margin-top:50.15pt;width:22.95pt;height:22.7pt;z-index:251663360" fillcolor="#4f81bd [3204]" stroked="f" strokeweight=".5pt">
            <v:fill color2="fill lighten(51)" angle="-45" focusposition=".5,.5" focussize="" method="linear sigma" focus="100%" type="gradient"/>
            <v:textbox style="mso-next-textbox:#_x0000_s1138">
              <w:txbxContent>
                <w:p w14:paraId="3797978F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1</w:t>
                  </w:r>
                  <w:r>
                    <w:rPr>
                      <w:rFonts w:ascii="Univers Condensed Light" w:hAnsi="Univers Condensed Light" w:cs="Microsoft Tai Le"/>
                    </w:rPr>
                    <w:tab/>
                  </w:r>
                </w:p>
                <w:p w14:paraId="4D9E1EBE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6059B4EC">
          <v:shape id="_x0000_s1140" type="#_x0000_t202" style="position:absolute;left:0;text-align:left;margin-left:177.3pt;margin-top:50.15pt;width:22.95pt;height:22.7pt;z-index:251665408" fillcolor="#4f81bd [3204]" stroked="f" strokeweight=".5pt">
            <v:fill color2="fill lighten(51)" angle="-45" focusposition=".5,.5" focussize="" method="linear sigma" focus="100%" type="gradient"/>
            <v:textbox style="mso-next-textbox:#_x0000_s1140">
              <w:txbxContent>
                <w:p w14:paraId="460E380A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3</w:t>
                  </w:r>
                </w:p>
                <w:p w14:paraId="2A88A962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6C7EABD5">
          <v:shape id="_x0000_s1142" type="#_x0000_t202" style="position:absolute;left:0;text-align:left;margin-left:241.5pt;margin-top:50.15pt;width:22.95pt;height:22.7pt;z-index:251667456" fillcolor="#4f81bd [3204]" stroked="f" strokeweight=".5pt">
            <v:fill color2="fill lighten(51)" angle="-45" focusposition=".5,.5" focussize="" method="linear sigma" focus="100%" type="gradient"/>
            <v:textbox style="mso-next-textbox:#_x0000_s1142">
              <w:txbxContent>
                <w:p w14:paraId="57D6CE98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5</w:t>
                  </w:r>
                </w:p>
                <w:p w14:paraId="66C08DAF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5292EC02">
          <v:shape id="_x0000_s1144" type="#_x0000_t202" style="position:absolute;left:0;text-align:left;margin-left:308pt;margin-top:50.15pt;width:22.95pt;height:22.7pt;z-index:251669504" fillcolor="#4f81bd [3204]" stroked="f" strokeweight=".5pt">
            <v:fill color2="fill lighten(51)" angle="-45" focusposition=".5,.5" focussize="" method="linear sigma" focus="100%" type="gradient"/>
            <v:textbox style="mso-next-textbox:#_x0000_s1144">
              <w:txbxContent>
                <w:p w14:paraId="04086512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7</w:t>
                  </w:r>
                </w:p>
                <w:p w14:paraId="511A05A1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6974FCA3">
          <v:shape id="_x0000_s1145" type="#_x0000_t202" style="position:absolute;left:0;text-align:left;margin-left:343.8pt;margin-top:50.15pt;width:22.95pt;height:22.7pt;z-index:251670528" fillcolor="#4f81bd [3204]" stroked="f" strokeweight=".5pt">
            <v:fill color2="fill lighten(51)" angle="-45" focusposition=".5,.5" focussize="" method="linear sigma" focus="100%" type="gradient"/>
            <v:textbox style="mso-next-textbox:#_x0000_s1145">
              <w:txbxContent>
                <w:p w14:paraId="6E56E420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8</w:t>
                  </w:r>
                </w:p>
                <w:p w14:paraId="167A9C62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480CF958">
          <v:shape id="_x0000_s1143" type="#_x0000_t202" style="position:absolute;left:0;text-align:left;margin-left:276.1pt;margin-top:50.15pt;width:22.95pt;height:22.7pt;z-index:251668480" fillcolor="#4f81bd [3204]" stroked="f" strokeweight=".5pt">
            <v:fill color2="fill lighten(51)" angle="-45" focusposition=".5,.5" focussize="" method="linear sigma" focus="100%" type="gradient"/>
            <v:textbox style="mso-next-textbox:#_x0000_s1143">
              <w:txbxContent>
                <w:p w14:paraId="78CE1FB5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6</w:t>
                  </w:r>
                </w:p>
                <w:p w14:paraId="16A3673B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34C66FAC">
          <v:shape id="_x0000_s1141" type="#_x0000_t202" style="position:absolute;left:0;text-align:left;margin-left:209.4pt;margin-top:50.15pt;width:22.95pt;height:22.7pt;z-index:251666432" fillcolor="#4f81bd [3204]" stroked="f" strokeweight=".5pt">
            <v:fill color2="fill lighten(51)" angle="-45" focusposition=".5,.5" focussize="" method="linear sigma" focus="100%" type="gradient"/>
            <v:textbox style="mso-next-textbox:#_x0000_s1141">
              <w:txbxContent>
                <w:p w14:paraId="15BBFB4F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4</w:t>
                  </w:r>
                </w:p>
                <w:p w14:paraId="67A4B401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3BB6F6FF">
          <v:shape id="_x0000_s1139" type="#_x0000_t202" style="position:absolute;left:0;text-align:left;margin-left:143.85pt;margin-top:50.15pt;width:22.95pt;height:22.7pt;z-index:251664384" fillcolor="#4f81bd [3204]" stroked="f" strokeweight=".5pt">
            <v:fill color2="fill lighten(51)" angle="-45" focusposition=".5,.5" focussize="" method="linear sigma" focus="100%" type="gradient"/>
            <v:textbox style="mso-next-textbox:#_x0000_s1139">
              <w:txbxContent>
                <w:p w14:paraId="349A6DF2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2</w:t>
                  </w:r>
                </w:p>
                <w:p w14:paraId="23789FC1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752E627C">
          <v:shape id="_x0000_s1137" type="#_x0000_t202" style="position:absolute;left:0;text-align:left;margin-left:75.5pt;margin-top:50.15pt;width:22.95pt;height:22.7pt;z-index:251662336" fillcolor="#4f81bd [3204]" stroked="f" strokeweight=".5pt">
            <v:fill color2="fill lighten(51)" angle="-45" focusposition=".5,.5" focussize="" method="linear sigma" focus="100%" type="gradient"/>
            <v:textbox style="mso-next-textbox:#_x0000_s1137">
              <w:txbxContent>
                <w:p w14:paraId="6595637C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0</w:t>
                  </w:r>
                </w:p>
                <w:p w14:paraId="2F168AFA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</w:p>
    <w:p w14:paraId="744B8B07" w14:textId="77777777" w:rsidR="00333009" w:rsidRDefault="00333009" w:rsidP="00333009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121781E" w14:textId="77777777" w:rsidR="00333009" w:rsidRDefault="00333009" w:rsidP="00333009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C09D204" w14:textId="77777777" w:rsidR="00333009" w:rsidRDefault="00333009" w:rsidP="00333009">
      <w:pPr>
        <w:pStyle w:val="Checklistnumberedheading"/>
        <w:numPr>
          <w:ilvl w:val="0"/>
          <w:numId w:val="0"/>
        </w:numPr>
        <w:ind w:left="720"/>
      </w:pPr>
    </w:p>
    <w:p w14:paraId="2FCAC95B" w14:textId="77777777" w:rsidR="00333009" w:rsidRDefault="00333009" w:rsidP="00333009">
      <w:pPr>
        <w:pStyle w:val="Checklistnumberedheading"/>
        <w:numPr>
          <w:ilvl w:val="0"/>
          <w:numId w:val="3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  <w:highlight w:val="yellow"/>
          <w:lang w:val="en-US"/>
        </w:rPr>
        <w:t>12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е по-малко от </w:t>
      </w:r>
      <w:r>
        <w:rPr>
          <w:rFonts w:ascii="Times New Roman" w:hAnsi="Times New Roman" w:cs="Times New Roman"/>
          <w:b w:val="0"/>
          <w:bCs/>
          <w:sz w:val="24"/>
          <w:szCs w:val="24"/>
          <w:highlight w:val="yellow"/>
        </w:rPr>
        <w:t>50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, следователно търсим само в лявата част на масива.</w:t>
      </w:r>
    </w:p>
    <w:p w14:paraId="119B831A" w14:textId="5BDFEA4D" w:rsidR="00333009" w:rsidRDefault="00000000" w:rsidP="00333009">
      <w:pPr>
        <w:pStyle w:val="Checklistnumberedheading"/>
        <w:numPr>
          <w:ilvl w:val="0"/>
          <w:numId w:val="0"/>
        </w:numPr>
        <w:ind w:left="720" w:hanging="360"/>
      </w:pPr>
      <w:r>
        <w:pict w14:anchorId="0F8524B0">
          <v:shape id="_x0000_s1146" type="#_x0000_t202" style="position:absolute;left:0;text-align:left;margin-left:76.9pt;margin-top:15.2pt;width:31.55pt;height:28.35pt;z-index:251671552" fillcolor="white [3201]" strokecolor="#4f81bd [3204]" strokeweight="5pt">
            <v:stroke linestyle="thickThin"/>
            <v:shadow color="#868686"/>
            <v:textbox style="mso-next-textbox:#_x0000_s1146">
              <w:txbxContent>
                <w:p w14:paraId="0EDE6720" w14:textId="77777777" w:rsidR="00333009" w:rsidRDefault="00333009" w:rsidP="00333009">
                  <w:r>
                    <w:t>10</w:t>
                  </w:r>
                </w:p>
                <w:p w14:paraId="0526E2FD" w14:textId="77777777" w:rsidR="00333009" w:rsidRDefault="00333009" w:rsidP="00333009"/>
              </w:txbxContent>
            </v:textbox>
          </v:shape>
        </w:pict>
      </w:r>
      <w:r>
        <w:pict w14:anchorId="01DD2E50">
          <v:shape id="_x0000_s1147" type="#_x0000_t202" style="position:absolute;left:0;text-align:left;margin-left:108.45pt;margin-top:15.2pt;width:31.55pt;height:28.35pt;z-index:251672576" fillcolor="white [3201]" strokecolor="#4f81bd [3204]" strokeweight="5pt">
            <v:stroke linestyle="thickThin"/>
            <v:shadow color="#868686"/>
            <v:textbox style="mso-next-textbox:#_x0000_s1147">
              <w:txbxContent>
                <w:p w14:paraId="3FDEA567" w14:textId="77777777" w:rsidR="00333009" w:rsidRDefault="00333009" w:rsidP="00333009">
                  <w:r>
                    <w:t>12</w:t>
                  </w:r>
                  <w:r>
                    <w:tab/>
                  </w:r>
                  <w:r>
                    <w:tab/>
                  </w:r>
                </w:p>
                <w:p w14:paraId="5B7C41AC" w14:textId="77777777" w:rsidR="00333009" w:rsidRDefault="00333009" w:rsidP="00333009"/>
              </w:txbxContent>
            </v:textbox>
          </v:shape>
        </w:pict>
      </w:r>
      <w:r>
        <w:pict w14:anchorId="1D465349">
          <v:shape id="_x0000_s1148" type="#_x0000_t202" style="position:absolute;left:0;text-align:left;margin-left:140pt;margin-top:15.2pt;width:31.55pt;height:28.35pt;z-index:251673600" fillcolor="white [3201]" strokecolor="#4f81bd [3204]" strokeweight="5pt">
            <v:stroke linestyle="thickThin"/>
            <v:shadow color="#868686"/>
            <v:textbox style="mso-next-textbox:#_x0000_s1148">
              <w:txbxContent>
                <w:p w14:paraId="48F05AD8" w14:textId="77777777" w:rsidR="00333009" w:rsidRDefault="00333009" w:rsidP="00333009">
                  <w:r>
                    <w:t>20</w:t>
                  </w:r>
                </w:p>
                <w:p w14:paraId="47D9F7DF" w14:textId="77777777" w:rsidR="00333009" w:rsidRDefault="00333009" w:rsidP="00333009"/>
              </w:txbxContent>
            </v:textbox>
          </v:shape>
        </w:pict>
      </w:r>
      <w:r>
        <w:pict w14:anchorId="2DF5CF0C">
          <v:shape id="_x0000_s1149" type="#_x0000_t202" style="position:absolute;left:0;text-align:left;margin-left:174.25pt;margin-top:15.2pt;width:31.55pt;height:28.35pt;z-index:251674624" fillcolor="white [3201]" strokecolor="#4f81bd [3204]" strokeweight="5pt">
            <v:stroke linestyle="thickThin"/>
            <v:shadow color="#868686"/>
            <v:textbox style="mso-next-textbox:#_x0000_s1149">
              <w:txbxContent>
                <w:p w14:paraId="1006F2F7" w14:textId="77777777" w:rsidR="00333009" w:rsidRDefault="00333009" w:rsidP="00333009">
                  <w:r>
                    <w:t>32</w:t>
                  </w:r>
                </w:p>
                <w:p w14:paraId="75A3B61C" w14:textId="77777777" w:rsidR="00333009" w:rsidRDefault="00333009" w:rsidP="00333009"/>
              </w:txbxContent>
            </v:textbox>
          </v:shape>
        </w:pict>
      </w:r>
      <w:r>
        <w:pict w14:anchorId="4A14BA54">
          <v:shape id="_x0000_s1151" type="#_x0000_t202" style="position:absolute;left:0;text-align:left;margin-left:112.6pt;margin-top:49.9pt;width:22.95pt;height:22.7pt;z-index:251676672" fillcolor="#4f81bd [3204]" stroked="f" strokeweight=".5pt">
            <v:fill color2="fill lighten(51)" angle="-45" focusposition=".5,.5" focussize="" method="linear sigma" focus="100%" type="gradient"/>
            <v:textbox style="mso-next-textbox:#_x0000_s1151">
              <w:txbxContent>
                <w:p w14:paraId="248E3BD9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1</w:t>
                  </w:r>
                  <w:r>
                    <w:rPr>
                      <w:rFonts w:ascii="Univers Condensed Light" w:hAnsi="Univers Condensed Light" w:cs="Microsoft Tai Le"/>
                    </w:rPr>
                    <w:tab/>
                  </w:r>
                </w:p>
                <w:p w14:paraId="7F9AA80E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183D007C">
          <v:shape id="_x0000_s1153" type="#_x0000_t202" style="position:absolute;left:0;text-align:left;margin-left:179.55pt;margin-top:49.9pt;width:22.95pt;height:22.7pt;z-index:251678720" fillcolor="#4f81bd [3204]" stroked="f" strokeweight=".5pt">
            <v:fill color2="fill lighten(51)" angle="-45" focusposition=".5,.5" focussize="" method="linear sigma" focus="100%" type="gradient"/>
            <v:textbox style="mso-next-textbox:#_x0000_s1153">
              <w:txbxContent>
                <w:p w14:paraId="6B2E1213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3</w:t>
                  </w:r>
                </w:p>
                <w:p w14:paraId="61785FCE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774851F6">
          <v:shape id="_x0000_s1152" type="#_x0000_t202" style="position:absolute;left:0;text-align:left;margin-left:146.1pt;margin-top:49.9pt;width:22.95pt;height:22.7pt;z-index:251677696" fillcolor="#4f81bd [3204]" stroked="f" strokeweight=".5pt">
            <v:fill color2="fill lighten(51)" angle="-45" focusposition=".5,.5" focussize="" method="linear sigma" focus="100%" type="gradient"/>
            <v:textbox style="mso-next-textbox:#_x0000_s1152">
              <w:txbxContent>
                <w:p w14:paraId="62005A3E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2</w:t>
                  </w:r>
                </w:p>
                <w:p w14:paraId="4292F8C1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pict w14:anchorId="2C7D3E0F">
          <v:shape id="_x0000_s1150" type="#_x0000_t202" style="position:absolute;left:0;text-align:left;margin-left:77.75pt;margin-top:49.9pt;width:22.95pt;height:22.7pt;z-index:251675648" fillcolor="#4f81bd [3204]" stroked="f" strokeweight=".5pt">
            <v:fill color2="fill lighten(51)" angle="-45" focusposition=".5,.5" focussize="" method="linear sigma" focus="100%" type="gradient"/>
            <v:textbox style="mso-next-textbox:#_x0000_s1150">
              <w:txbxContent>
                <w:p w14:paraId="1B5DE419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0</w:t>
                  </w:r>
                </w:p>
                <w:p w14:paraId="7C0460B4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</w:p>
    <w:p w14:paraId="16012429" w14:textId="77777777" w:rsidR="00333009" w:rsidRDefault="00333009" w:rsidP="00333009">
      <w:pPr>
        <w:pStyle w:val="Checklistnumberedheading"/>
        <w:numPr>
          <w:ilvl w:val="0"/>
          <w:numId w:val="0"/>
        </w:numPr>
        <w:ind w:left="720" w:hanging="360"/>
      </w:pPr>
    </w:p>
    <w:p w14:paraId="44D4F6B6" w14:textId="1D5F20C6" w:rsidR="00333009" w:rsidRDefault="00333009" w:rsidP="00333009">
      <w:pPr>
        <w:pStyle w:val="Checklistnumberedheading"/>
        <w:numPr>
          <w:ilvl w:val="0"/>
          <w:numId w:val="0"/>
        </w:numPr>
        <w:ind w:left="720"/>
      </w:pPr>
    </w:p>
    <w:p w14:paraId="61AAAC2E" w14:textId="639783E5" w:rsidR="00514ACC" w:rsidRDefault="00333009" w:rsidP="00333009">
      <w:pPr>
        <w:pStyle w:val="Checklistnumberedheading"/>
        <w:numPr>
          <w:ilvl w:val="0"/>
          <w:numId w:val="27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>Търсим средния елемент и го сравняваме с желания такъв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.</w:t>
      </w:r>
    </w:p>
    <w:p w14:paraId="65F1CA41" w14:textId="33F803D4" w:rsidR="00333009" w:rsidRDefault="00000000" w:rsidP="00333009">
      <w:pPr>
        <w:pStyle w:val="Checklistnumberedheading"/>
        <w:numPr>
          <w:ilvl w:val="0"/>
          <w:numId w:val="0"/>
        </w:numPr>
        <w:ind w:left="720" w:hanging="36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noProof/>
        </w:rPr>
        <w:pict w14:anchorId="1D465349">
          <v:shape id="_x0000_s1156" type="#_x0000_t202" style="position:absolute;left:0;text-align:left;margin-left:132.25pt;margin-top:14.4pt;width:31.55pt;height:28.35pt;z-index:251681792" fillcolor="white [3201]" strokecolor="#4f81bd [3204]" strokeweight="5pt">
            <v:stroke linestyle="thickThin"/>
            <v:shadow color="#868686"/>
            <v:textbox style="mso-next-textbox:#_x0000_s1156">
              <w:txbxContent>
                <w:p w14:paraId="5358104C" w14:textId="77777777" w:rsidR="00333009" w:rsidRDefault="00333009" w:rsidP="00333009">
                  <w:r>
                    <w:t>20</w:t>
                  </w:r>
                </w:p>
                <w:p w14:paraId="74760401" w14:textId="77777777" w:rsidR="00333009" w:rsidRDefault="00333009" w:rsidP="00333009"/>
              </w:txbxContent>
            </v:textbox>
          </v:shape>
        </w:pict>
      </w:r>
      <w:r>
        <w:rPr>
          <w:noProof/>
        </w:rPr>
        <w:pict w14:anchorId="01DD2E50">
          <v:shape id="_x0000_s1155" type="#_x0000_t202" style="position:absolute;left:0;text-align:left;margin-left:100.7pt;margin-top:14.4pt;width:31.55pt;height:28.35pt;z-index:251680768" fillcolor="white [3201]" strokecolor="#4f81bd [3204]" strokeweight="5pt">
            <v:stroke linestyle="thickThin"/>
            <v:shadow color="#868686"/>
            <v:textbox style="mso-next-textbox:#_x0000_s1155">
              <w:txbxContent>
                <w:p w14:paraId="208FB471" w14:textId="77777777" w:rsidR="00333009" w:rsidRPr="00333009" w:rsidRDefault="00333009" w:rsidP="00333009">
                  <w:pPr>
                    <w:rPr>
                      <w:b/>
                      <w:bCs/>
                      <w:color w:val="FF0000"/>
                    </w:rPr>
                  </w:pPr>
                  <w:r w:rsidRPr="00333009">
                    <w:rPr>
                      <w:b/>
                      <w:bCs/>
                      <w:color w:val="FF0000"/>
                    </w:rPr>
                    <w:t>12</w:t>
                  </w:r>
                  <w:r w:rsidRPr="00333009">
                    <w:rPr>
                      <w:b/>
                      <w:bCs/>
                      <w:color w:val="FF0000"/>
                    </w:rPr>
                    <w:tab/>
                  </w:r>
                  <w:r w:rsidRPr="00333009">
                    <w:rPr>
                      <w:b/>
                      <w:bCs/>
                      <w:color w:val="FF0000"/>
                    </w:rPr>
                    <w:tab/>
                  </w:r>
                </w:p>
                <w:p w14:paraId="440A1F1A" w14:textId="77777777" w:rsidR="00333009" w:rsidRDefault="00333009" w:rsidP="00333009"/>
              </w:txbxContent>
            </v:textbox>
          </v:shape>
        </w:pict>
      </w:r>
      <w:r>
        <w:rPr>
          <w:noProof/>
        </w:rPr>
        <w:pict w14:anchorId="0F8524B0">
          <v:shape id="_x0000_s1154" type="#_x0000_t202" style="position:absolute;left:0;text-align:left;margin-left:69.15pt;margin-top:14.4pt;width:31.55pt;height:28.35pt;z-index:251679744" fillcolor="white [3201]" strokecolor="#4f81bd [3204]" strokeweight="5pt">
            <v:stroke linestyle="thickThin"/>
            <v:shadow color="#868686"/>
            <v:textbox style="mso-next-textbox:#_x0000_s1154">
              <w:txbxContent>
                <w:p w14:paraId="53625924" w14:textId="77777777" w:rsidR="00333009" w:rsidRDefault="00333009" w:rsidP="00333009">
                  <w:r>
                    <w:t>10</w:t>
                  </w:r>
                </w:p>
                <w:p w14:paraId="7F02915E" w14:textId="77777777" w:rsidR="00333009" w:rsidRDefault="00333009" w:rsidP="00333009"/>
              </w:txbxContent>
            </v:textbox>
          </v:shape>
        </w:pict>
      </w:r>
      <w:r>
        <w:rPr>
          <w:noProof/>
        </w:rPr>
        <w:pict w14:anchorId="2DF5CF0C">
          <v:shape id="_x0000_s1157" type="#_x0000_t202" style="position:absolute;left:0;text-align:left;margin-left:166.5pt;margin-top:14.4pt;width:31.55pt;height:28.35pt;z-index:251682816" fillcolor="white [3201]" strokecolor="#4f81bd [3204]" strokeweight="5pt">
            <v:stroke linestyle="thickThin"/>
            <v:shadow color="#868686"/>
            <v:textbox style="mso-next-textbox:#_x0000_s1157">
              <w:txbxContent>
                <w:p w14:paraId="6E8496BE" w14:textId="77777777" w:rsidR="00333009" w:rsidRDefault="00333009" w:rsidP="00333009">
                  <w:r>
                    <w:t>32</w:t>
                  </w:r>
                </w:p>
                <w:p w14:paraId="6F97E4F1" w14:textId="77777777" w:rsidR="00333009" w:rsidRDefault="00333009" w:rsidP="00333009"/>
              </w:txbxContent>
            </v:textbox>
          </v:shape>
        </w:pict>
      </w:r>
    </w:p>
    <w:p w14:paraId="126E4985" w14:textId="65790446" w:rsidR="00333009" w:rsidRDefault="00000000" w:rsidP="00333009">
      <w:pPr>
        <w:pStyle w:val="Checklistnumberedheading"/>
        <w:numPr>
          <w:ilvl w:val="0"/>
          <w:numId w:val="0"/>
        </w:numPr>
        <w:ind w:left="720" w:hanging="36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noProof/>
        </w:rPr>
        <w:pict w14:anchorId="183D007C">
          <v:shape id="_x0000_s1161" type="#_x0000_t202" style="position:absolute;left:0;text-align:left;margin-left:172.1pt;margin-top:22.15pt;width:22.95pt;height:22.7pt;z-index:251686912" fillcolor="#4f81bd [3204]" stroked="f" strokeweight=".5pt">
            <v:fill color2="fill lighten(51)" angle="-45" focusposition=".5,.5" focussize="" method="linear sigma" focus="100%" type="gradient"/>
            <v:textbox style="mso-next-textbox:#_x0000_s1161">
              <w:txbxContent>
                <w:p w14:paraId="36A0F750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3</w:t>
                  </w:r>
                </w:p>
                <w:p w14:paraId="583C8935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774851F6">
          <v:shape id="_x0000_s1160" type="#_x0000_t202" style="position:absolute;left:0;text-align:left;margin-left:138.65pt;margin-top:22.15pt;width:22.95pt;height:22.7pt;z-index:251685888" fillcolor="#4f81bd [3204]" stroked="f" strokeweight=".5pt">
            <v:fill color2="fill lighten(51)" angle="-45" focusposition=".5,.5" focussize="" method="linear sigma" focus="100%" type="gradient"/>
            <v:textbox style="mso-next-textbox:#_x0000_s1160">
              <w:txbxContent>
                <w:p w14:paraId="49481BF3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2</w:t>
                  </w:r>
                </w:p>
                <w:p w14:paraId="6E651344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A14BA54">
          <v:shape id="_x0000_s1159" type="#_x0000_t202" style="position:absolute;left:0;text-align:left;margin-left:105.15pt;margin-top:22.15pt;width:22.95pt;height:22.7pt;z-index:251684864" fillcolor="#4f81bd [3204]" stroked="f" strokeweight=".5pt">
            <v:fill color2="fill lighten(51)" angle="-45" focusposition=".5,.5" focussize="" method="linear sigma" focus="100%" type="gradient"/>
            <v:textbox style="mso-next-textbox:#_x0000_s1159">
              <w:txbxContent>
                <w:p w14:paraId="5B7FE57E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1</w:t>
                  </w:r>
                  <w:r>
                    <w:rPr>
                      <w:rFonts w:ascii="Univers Condensed Light" w:hAnsi="Univers Condensed Light" w:cs="Microsoft Tai Le"/>
                    </w:rPr>
                    <w:tab/>
                  </w:r>
                </w:p>
                <w:p w14:paraId="5493E86A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C7D3E0F">
          <v:shape id="_x0000_s1158" type="#_x0000_t202" style="position:absolute;left:0;text-align:left;margin-left:70.3pt;margin-top:22.15pt;width:22.95pt;height:22.7pt;z-index:251683840" fillcolor="#4f81bd [3204]" stroked="f" strokeweight=".5pt">
            <v:fill color2="fill lighten(51)" angle="-45" focusposition=".5,.5" focussize="" method="linear sigma" focus="100%" type="gradient"/>
            <v:textbox style="mso-next-textbox:#_x0000_s1158">
              <w:txbxContent>
                <w:p w14:paraId="643A3F67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  <w:r>
                    <w:rPr>
                      <w:rFonts w:ascii="Univers Condensed Light" w:hAnsi="Univers Condensed Light" w:cs="Microsoft Tai Le"/>
                    </w:rPr>
                    <w:t>0</w:t>
                  </w:r>
                </w:p>
                <w:p w14:paraId="299F334D" w14:textId="77777777" w:rsidR="00333009" w:rsidRDefault="00333009" w:rsidP="00333009">
                  <w:pPr>
                    <w:rPr>
                      <w:rFonts w:ascii="Univers Condensed Light" w:hAnsi="Univers Condensed Light" w:cs="Microsoft Tai Le"/>
                    </w:rPr>
                  </w:pPr>
                </w:p>
              </w:txbxContent>
            </v:textbox>
          </v:shape>
        </w:pict>
      </w:r>
    </w:p>
    <w:p w14:paraId="3D63F444" w14:textId="77777777" w:rsidR="00333009" w:rsidRDefault="00333009" w:rsidP="00333009">
      <w:pPr>
        <w:pStyle w:val="Checklistnumberedheading"/>
        <w:numPr>
          <w:ilvl w:val="0"/>
          <w:numId w:val="0"/>
        </w:numPr>
        <w:ind w:left="720" w:hanging="36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7A3CF36" w14:textId="48C5B402" w:rsidR="00333009" w:rsidRPr="00333009" w:rsidRDefault="00333009" w:rsidP="00333009">
      <w:pPr>
        <w:pStyle w:val="Checklistnumberedheading"/>
        <w:numPr>
          <w:ilvl w:val="0"/>
          <w:numId w:val="36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Елемента е намерен на позиция </w:t>
      </w:r>
      <w:r w:rsidRPr="00333009">
        <w:rPr>
          <w:rFonts w:ascii="Times New Roman" w:hAnsi="Times New Roman" w:cs="Times New Roman"/>
          <w:sz w:val="24"/>
          <w:szCs w:val="24"/>
          <w:lang w:val="en-US"/>
        </w:rPr>
        <w:t>arr[1]</w:t>
      </w:r>
      <w:r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.</w:t>
      </w:r>
    </w:p>
    <w:p w14:paraId="49D19574" w14:textId="77777777" w:rsidR="00333009" w:rsidRDefault="00333009" w:rsidP="00333009">
      <w:pPr>
        <w:pStyle w:val="Checklistnumberedheading"/>
        <w:numPr>
          <w:ilvl w:val="0"/>
          <w:numId w:val="0"/>
        </w:numPr>
        <w:ind w:left="720"/>
      </w:pPr>
    </w:p>
    <w:p w14:paraId="7A993138" w14:textId="6C5E3FE3" w:rsidR="00BA7B91" w:rsidRDefault="00CB57DE">
      <w:pPr>
        <w:pStyle w:val="Checklistnumberedheading"/>
      </w:pPr>
      <w:r w:rsidRPr="00CB57DE">
        <w:lastRenderedPageBreak/>
        <w:t>Имплементация</w:t>
      </w:r>
      <w:r>
        <w:t>(</w:t>
      </w:r>
      <w:r>
        <w:rPr>
          <w:lang w:val="en-US"/>
        </w:rPr>
        <w:t>c#)</w:t>
      </w:r>
    </w:p>
    <w:p w14:paraId="6B830A21" w14:textId="22E04681" w:rsidR="00CB57DE" w:rsidRDefault="00876DE8" w:rsidP="00CB57DE">
      <w:pPr>
        <w:pStyle w:val="Checklistnumberedheading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28544" behindDoc="1" locked="0" layoutInCell="1" allowOverlap="1" wp14:anchorId="690B65D4" wp14:editId="4D8946D8">
            <wp:simplePos x="0" y="0"/>
            <wp:positionH relativeFrom="column">
              <wp:posOffset>-98855</wp:posOffset>
            </wp:positionH>
            <wp:positionV relativeFrom="paragraph">
              <wp:posOffset>511244</wp:posOffset>
            </wp:positionV>
            <wp:extent cx="5274945" cy="5487670"/>
            <wp:effectExtent l="0" t="0" r="0" b="0"/>
            <wp:wrapTight wrapText="bothSides">
              <wp:wrapPolygon edited="0">
                <wp:start x="0" y="0"/>
                <wp:lineTo x="0" y="21520"/>
                <wp:lineTo x="21530" y="21520"/>
                <wp:lineTo x="21530" y="0"/>
                <wp:lineTo x="0" y="0"/>
              </wp:wrapPolygon>
            </wp:wrapTight>
            <wp:docPr id="1892723626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23626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AA51" w14:textId="1F4F0D38" w:rsidR="00876DE8" w:rsidRDefault="00876DE8" w:rsidP="00CB57DE">
      <w:pPr>
        <w:pStyle w:val="Checklistnumberedheading"/>
        <w:numPr>
          <w:ilvl w:val="0"/>
          <w:numId w:val="0"/>
        </w:numPr>
        <w:ind w:left="720"/>
      </w:pPr>
    </w:p>
    <w:p w14:paraId="0BC239D0" w14:textId="220A36B5" w:rsidR="00876DE8" w:rsidRDefault="00153052" w:rsidP="00153052">
      <w:pPr>
        <w:pStyle w:val="Checklistnumberedheading"/>
        <w:numPr>
          <w:ilvl w:val="0"/>
          <w:numId w:val="37"/>
        </w:numPr>
      </w:pPr>
      <w:r>
        <w:t>Резултат:</w:t>
      </w:r>
    </w:p>
    <w:p w14:paraId="4F0733AA" w14:textId="36BAE43A" w:rsidR="00153052" w:rsidRDefault="00153052" w:rsidP="00153052">
      <w:pPr>
        <w:pStyle w:val="Checklistnumberedheading"/>
        <w:numPr>
          <w:ilvl w:val="0"/>
          <w:numId w:val="0"/>
        </w:numPr>
        <w:ind w:left="1440"/>
      </w:pPr>
      <w:r>
        <w:rPr>
          <w:noProof/>
        </w:rPr>
        <w:drawing>
          <wp:anchor distT="0" distB="0" distL="114300" distR="114300" simplePos="0" relativeHeight="251629568" behindDoc="1" locked="0" layoutInCell="1" allowOverlap="1" wp14:anchorId="7A9DC5DA" wp14:editId="3298AD71">
            <wp:simplePos x="0" y="0"/>
            <wp:positionH relativeFrom="column">
              <wp:posOffset>660400</wp:posOffset>
            </wp:positionH>
            <wp:positionV relativeFrom="paragraph">
              <wp:posOffset>43815</wp:posOffset>
            </wp:positionV>
            <wp:extent cx="3280410" cy="1569085"/>
            <wp:effectExtent l="0" t="0" r="0" b="0"/>
            <wp:wrapTight wrapText="bothSides">
              <wp:wrapPolygon edited="0">
                <wp:start x="0" y="0"/>
                <wp:lineTo x="0" y="21242"/>
                <wp:lineTo x="21449" y="21242"/>
                <wp:lineTo x="21449" y="0"/>
                <wp:lineTo x="0" y="0"/>
              </wp:wrapPolygon>
            </wp:wrapTight>
            <wp:docPr id="271618029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8029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9ED8C" w14:textId="7BD4699F" w:rsidR="00CB57DE" w:rsidRDefault="00CB57DE" w:rsidP="00CB57DE">
      <w:pPr>
        <w:pStyle w:val="Checklistnumberedheading"/>
        <w:numPr>
          <w:ilvl w:val="0"/>
          <w:numId w:val="0"/>
        </w:numPr>
        <w:ind w:left="720"/>
      </w:pPr>
    </w:p>
    <w:p w14:paraId="7A67D272" w14:textId="5F03FC3A" w:rsidR="00CB57DE" w:rsidRPr="00CB57DE" w:rsidRDefault="00CB57DE" w:rsidP="00CB57DE">
      <w:pPr>
        <w:pStyle w:val="Checklistnumberedheading"/>
        <w:numPr>
          <w:ilvl w:val="0"/>
          <w:numId w:val="0"/>
        </w:numPr>
        <w:ind w:left="720"/>
      </w:pPr>
    </w:p>
    <w:p w14:paraId="35B4210E" w14:textId="5DB406E3" w:rsidR="003F2C96" w:rsidRDefault="00823788">
      <w:pPr>
        <w:pStyle w:val="Checklistnumberedheading"/>
      </w:pPr>
      <w:r>
        <w:lastRenderedPageBreak/>
        <w:t>Рекурсивно двоично търсене</w:t>
      </w:r>
      <w:r>
        <w:rPr>
          <w:lang w:val="en-US"/>
        </w:rPr>
        <w:t xml:space="preserve"> – </w:t>
      </w:r>
      <w:r>
        <w:t>Имплементация</w:t>
      </w:r>
    </w:p>
    <w:p w14:paraId="474C5F7C" w14:textId="3131409E" w:rsidR="00823788" w:rsidRDefault="003135FF" w:rsidP="00823788">
      <w:pPr>
        <w:pStyle w:val="Checklistnumberedheading"/>
        <w:numPr>
          <w:ilvl w:val="0"/>
          <w:numId w:val="0"/>
        </w:numPr>
        <w:ind w:left="720"/>
      </w:pPr>
      <w:r>
        <w:rPr>
          <w:noProof/>
        </w:rPr>
        <w:drawing>
          <wp:anchor distT="0" distB="0" distL="114300" distR="114300" simplePos="0" relativeHeight="251630592" behindDoc="1" locked="0" layoutInCell="1" allowOverlap="1" wp14:anchorId="4D5FB75F" wp14:editId="6FE1C54A">
            <wp:simplePos x="0" y="0"/>
            <wp:positionH relativeFrom="column">
              <wp:posOffset>-73660</wp:posOffset>
            </wp:positionH>
            <wp:positionV relativeFrom="paragraph">
              <wp:posOffset>462915</wp:posOffset>
            </wp:positionV>
            <wp:extent cx="5274945" cy="4307205"/>
            <wp:effectExtent l="0" t="0" r="0" b="0"/>
            <wp:wrapTight wrapText="bothSides">
              <wp:wrapPolygon edited="0">
                <wp:start x="0" y="0"/>
                <wp:lineTo x="0" y="21495"/>
                <wp:lineTo x="21530" y="21495"/>
                <wp:lineTo x="21530" y="0"/>
                <wp:lineTo x="0" y="0"/>
              </wp:wrapPolygon>
            </wp:wrapTight>
            <wp:docPr id="17310787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78729" name="Picture 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57B41" w14:textId="17AE4126" w:rsidR="00823788" w:rsidRDefault="00823788" w:rsidP="003135FF">
      <w:pPr>
        <w:pStyle w:val="Checklistnumberedheading"/>
        <w:numPr>
          <w:ilvl w:val="0"/>
          <w:numId w:val="0"/>
        </w:numPr>
      </w:pPr>
    </w:p>
    <w:p w14:paraId="23E90EBB" w14:textId="3D3FDA4F" w:rsidR="00823788" w:rsidRDefault="003135FF" w:rsidP="00501A31">
      <w:pPr>
        <w:pStyle w:val="Checklistnumberedheading"/>
        <w:numPr>
          <w:ilvl w:val="0"/>
          <w:numId w:val="37"/>
        </w:numPr>
      </w:pPr>
      <w:r>
        <w:t>Резултат:</w:t>
      </w:r>
    </w:p>
    <w:p w14:paraId="596BE6A4" w14:textId="318C442C" w:rsidR="003135FF" w:rsidRDefault="003135FF" w:rsidP="003135FF">
      <w:pPr>
        <w:pStyle w:val="Checklistnumberedheading"/>
        <w:numPr>
          <w:ilvl w:val="0"/>
          <w:numId w:val="0"/>
        </w:numPr>
        <w:ind w:left="1440"/>
      </w:pPr>
      <w:r>
        <w:rPr>
          <w:noProof/>
        </w:rPr>
        <w:drawing>
          <wp:anchor distT="0" distB="0" distL="114300" distR="114300" simplePos="0" relativeHeight="251631616" behindDoc="1" locked="0" layoutInCell="1" allowOverlap="1" wp14:anchorId="14584E12" wp14:editId="7818FC94">
            <wp:simplePos x="0" y="0"/>
            <wp:positionH relativeFrom="column">
              <wp:posOffset>499728</wp:posOffset>
            </wp:positionH>
            <wp:positionV relativeFrom="paragraph">
              <wp:posOffset>305641</wp:posOffset>
            </wp:positionV>
            <wp:extent cx="3924935" cy="2516505"/>
            <wp:effectExtent l="0" t="0" r="0" b="0"/>
            <wp:wrapTight wrapText="bothSides">
              <wp:wrapPolygon edited="0">
                <wp:start x="0" y="0"/>
                <wp:lineTo x="0" y="21420"/>
                <wp:lineTo x="21492" y="21420"/>
                <wp:lineTo x="21492" y="0"/>
                <wp:lineTo x="0" y="0"/>
              </wp:wrapPolygon>
            </wp:wrapTight>
            <wp:docPr id="1066406171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06171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2FBF6" w14:textId="3F774CED" w:rsidR="00823788" w:rsidRDefault="00823788" w:rsidP="00823788">
      <w:pPr>
        <w:pStyle w:val="Checklistnumberedheading"/>
        <w:numPr>
          <w:ilvl w:val="0"/>
          <w:numId w:val="0"/>
        </w:numPr>
        <w:ind w:left="720"/>
      </w:pPr>
    </w:p>
    <w:p w14:paraId="068AB5C7" w14:textId="77777777" w:rsidR="003135FF" w:rsidRDefault="003135FF" w:rsidP="00823788">
      <w:pPr>
        <w:pStyle w:val="Checklistnumberedheading"/>
        <w:numPr>
          <w:ilvl w:val="0"/>
          <w:numId w:val="0"/>
        </w:numPr>
        <w:ind w:left="720"/>
      </w:pPr>
    </w:p>
    <w:p w14:paraId="6E068226" w14:textId="77777777" w:rsidR="003135FF" w:rsidRDefault="003135FF" w:rsidP="00823788">
      <w:pPr>
        <w:pStyle w:val="Checklistnumberedheading"/>
        <w:numPr>
          <w:ilvl w:val="0"/>
          <w:numId w:val="0"/>
        </w:numPr>
        <w:ind w:left="720"/>
      </w:pPr>
    </w:p>
    <w:p w14:paraId="6309E08C" w14:textId="61DB34FA" w:rsidR="003135FF" w:rsidRDefault="003135FF" w:rsidP="00823788">
      <w:pPr>
        <w:pStyle w:val="Checklistnumberedheading"/>
        <w:numPr>
          <w:ilvl w:val="0"/>
          <w:numId w:val="0"/>
        </w:numPr>
        <w:ind w:left="720"/>
      </w:pPr>
    </w:p>
    <w:p w14:paraId="2CEFFBD3" w14:textId="77777777" w:rsidR="003135FF" w:rsidRDefault="003135FF" w:rsidP="00823788">
      <w:pPr>
        <w:pStyle w:val="Checklistnumberedheading"/>
        <w:numPr>
          <w:ilvl w:val="0"/>
          <w:numId w:val="0"/>
        </w:numPr>
        <w:ind w:left="720"/>
      </w:pPr>
    </w:p>
    <w:p w14:paraId="54943D66" w14:textId="77777777" w:rsidR="003135FF" w:rsidRDefault="003135FF" w:rsidP="003135FF">
      <w:pPr>
        <w:pStyle w:val="Checklistnumberedheading"/>
        <w:numPr>
          <w:ilvl w:val="0"/>
          <w:numId w:val="0"/>
        </w:numPr>
        <w:ind w:left="720"/>
      </w:pPr>
    </w:p>
    <w:p w14:paraId="7E5D6C46" w14:textId="77777777" w:rsidR="003135FF" w:rsidRDefault="003135FF" w:rsidP="003135FF">
      <w:pPr>
        <w:pStyle w:val="Checklistnumberedheading"/>
        <w:numPr>
          <w:ilvl w:val="0"/>
          <w:numId w:val="0"/>
        </w:numPr>
        <w:ind w:left="720"/>
      </w:pPr>
    </w:p>
    <w:p w14:paraId="65D9643D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7994FE79" w14:textId="24758B7E" w:rsidR="003135FF" w:rsidRPr="00DA102F" w:rsidRDefault="00DA102F" w:rsidP="003135FF">
      <w:pPr>
        <w:pStyle w:val="Checklistnumberedheading"/>
        <w:numPr>
          <w:ilvl w:val="0"/>
          <w:numId w:val="0"/>
        </w:numPr>
        <w:ind w:left="720"/>
        <w:rPr>
          <w:lang w:val="en-US"/>
        </w:rPr>
      </w:pPr>
      <w:r w:rsidRPr="00DA102F">
        <w:rPr>
          <w:color w:val="4F81BD" w:themeColor="accent1"/>
          <w:sz w:val="48"/>
          <w:szCs w:val="48"/>
        </w:rPr>
        <w:t>4</w:t>
      </w:r>
      <w:r w:rsidRPr="00DA102F">
        <w:t xml:space="preserve"> Времева сложност(</w:t>
      </w:r>
      <w:r w:rsidRPr="00DA102F">
        <w:rPr>
          <w:lang w:val="en-US"/>
        </w:rPr>
        <w:t>Time complexity)</w:t>
      </w:r>
    </w:p>
    <w:p w14:paraId="2FE774EA" w14:textId="0988E670" w:rsidR="003135FF" w:rsidRDefault="00805614" w:rsidP="00805614">
      <w:pPr>
        <w:pStyle w:val="Checklistnumberedhead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05614">
        <w:rPr>
          <w:rFonts w:ascii="Times New Roman" w:hAnsi="Times New Roman" w:cs="Times New Roman"/>
          <w:sz w:val="24"/>
          <w:szCs w:val="24"/>
        </w:rPr>
        <w:t xml:space="preserve">Най-добър случай – </w:t>
      </w:r>
      <w:r w:rsidRPr="00805614">
        <w:rPr>
          <w:rFonts w:ascii="Times New Roman" w:hAnsi="Times New Roman" w:cs="Times New Roman"/>
          <w:b w:val="0"/>
          <w:bCs/>
          <w:sz w:val="24"/>
          <w:szCs w:val="24"/>
        </w:rPr>
        <w:t>имаме, когато търсения елемент се намира в средата т.е. имаме съвпадение при първото сравнение.</w:t>
      </w:r>
      <w:r w:rsidRPr="00805614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</w:t>
      </w:r>
      <w:r w:rsidRPr="00805614">
        <w:rPr>
          <w:rFonts w:ascii="Times New Roman" w:hAnsi="Times New Roman" w:cs="Times New Roman"/>
          <w:b w:val="0"/>
          <w:bCs/>
          <w:sz w:val="24"/>
          <w:szCs w:val="24"/>
        </w:rPr>
        <w:t>Времева сложност: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61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O(1)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345193" w14:textId="1FC6526B" w:rsidR="00805614" w:rsidRPr="00805614" w:rsidRDefault="00805614" w:rsidP="00805614">
      <w:pPr>
        <w:pStyle w:val="Checklistnumberedhead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Среден случай – </w:t>
      </w:r>
      <w:r w:rsidRPr="00805614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O(logn)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E33146" w14:textId="495F3163" w:rsidR="00805614" w:rsidRPr="002B58F5" w:rsidRDefault="00805614" w:rsidP="00805614">
      <w:pPr>
        <w:pStyle w:val="Checklistnumberedheading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Най-лош случай – </w:t>
      </w:r>
      <w:r w:rsidRPr="002B58F5">
        <w:rPr>
          <w:rFonts w:ascii="Times New Roman" w:hAnsi="Times New Roman" w:cs="Times New Roman"/>
          <w:b w:val="0"/>
          <w:bCs/>
          <w:sz w:val="24"/>
          <w:szCs w:val="24"/>
        </w:rPr>
        <w:t>най-лош случай имаме, когато трябва да търсим продължително в масива, докато не остане един елемент</w:t>
      </w:r>
      <w:r w:rsidR="002B58F5" w:rsidRPr="002B58F5">
        <w:rPr>
          <w:rFonts w:ascii="Times New Roman" w:hAnsi="Times New Roman" w:cs="Times New Roman"/>
          <w:b w:val="0"/>
          <w:bCs/>
          <w:sz w:val="24"/>
          <w:szCs w:val="24"/>
        </w:rPr>
        <w:t>(</w:t>
      </w:r>
      <w:r w:rsidR="002B58F5" w:rsidRPr="002B58F5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O(logn)</w:t>
      </w:r>
      <w:r w:rsidR="002B58F5" w:rsidRPr="002B58F5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)</w:t>
      </w:r>
      <w:r w:rsidRPr="002B58F5">
        <w:rPr>
          <w:rFonts w:ascii="Times New Roman" w:hAnsi="Times New Roman" w:cs="Times New Roman"/>
          <w:sz w:val="24"/>
          <w:szCs w:val="24"/>
        </w:rPr>
        <w:t>.</w:t>
      </w:r>
    </w:p>
    <w:p w14:paraId="20AF9804" w14:textId="77777777" w:rsidR="003135FF" w:rsidRDefault="003135FF" w:rsidP="003135FF">
      <w:pPr>
        <w:pStyle w:val="Checklistnumberedheading"/>
        <w:numPr>
          <w:ilvl w:val="0"/>
          <w:numId w:val="0"/>
        </w:numPr>
        <w:ind w:left="720"/>
      </w:pPr>
    </w:p>
    <w:p w14:paraId="208B2BCB" w14:textId="10E75E8B" w:rsidR="003135FF" w:rsidRDefault="002B58F5" w:rsidP="003135FF">
      <w:pPr>
        <w:pStyle w:val="Checklistnumberedheading"/>
        <w:numPr>
          <w:ilvl w:val="0"/>
          <w:numId w:val="0"/>
        </w:numPr>
        <w:ind w:left="720"/>
        <w:rPr>
          <w:lang w:val="en-US"/>
        </w:rPr>
      </w:pPr>
      <w:r w:rsidRPr="002B58F5">
        <w:rPr>
          <w:color w:val="4F81BD" w:themeColor="accent1"/>
          <w:sz w:val="48"/>
          <w:szCs w:val="48"/>
          <w:lang w:val="en-US"/>
        </w:rPr>
        <w:t>5</w:t>
      </w:r>
      <w:r>
        <w:rPr>
          <w:lang w:val="en-US"/>
        </w:rPr>
        <w:t xml:space="preserve"> </w:t>
      </w:r>
      <w:r>
        <w:t>Памет(</w:t>
      </w:r>
      <w:r>
        <w:rPr>
          <w:lang w:val="en-US"/>
        </w:rPr>
        <w:t>Space complexity)</w:t>
      </w:r>
    </w:p>
    <w:p w14:paraId="5EE45E4A" w14:textId="3474738A" w:rsidR="002B58F5" w:rsidRPr="002B58F5" w:rsidRDefault="002B58F5" w:rsidP="002B58F5">
      <w:pPr>
        <w:pStyle w:val="Checklistnumberedheading"/>
        <w:numPr>
          <w:ilvl w:val="0"/>
          <w:numId w:val="38"/>
        </w:numPr>
        <w:rPr>
          <w:lang w:val="en-US"/>
        </w:rPr>
      </w:pPr>
      <w:r w:rsidRPr="002B58F5">
        <w:rPr>
          <w:rFonts w:ascii="Times New Roman" w:hAnsi="Times New Roman" w:cs="Times New Roman"/>
          <w:sz w:val="24"/>
          <w:szCs w:val="24"/>
        </w:rPr>
        <w:t>Тъй като алгоритъма не изисква допълнително памет, сложността е</w:t>
      </w:r>
      <w:r>
        <w:t xml:space="preserve"> </w:t>
      </w:r>
      <w:r w:rsidRPr="002B58F5">
        <w:rPr>
          <w:sz w:val="24"/>
          <w:szCs w:val="24"/>
          <w:highlight w:val="yellow"/>
          <w:lang w:val="en-US"/>
        </w:rPr>
        <w:t>O(1)</w:t>
      </w:r>
      <w:r w:rsidRPr="002B58F5">
        <w:rPr>
          <w:sz w:val="24"/>
          <w:szCs w:val="24"/>
          <w:lang w:val="en-US"/>
        </w:rPr>
        <w:t>.</w:t>
      </w:r>
    </w:p>
    <w:p w14:paraId="45FACD3A" w14:textId="77777777" w:rsidR="003135FF" w:rsidRDefault="003135FF" w:rsidP="003135FF">
      <w:pPr>
        <w:pStyle w:val="Checklistnumberedheading"/>
        <w:numPr>
          <w:ilvl w:val="0"/>
          <w:numId w:val="0"/>
        </w:numPr>
        <w:ind w:left="720"/>
      </w:pPr>
    </w:p>
    <w:p w14:paraId="4FE2DA4C" w14:textId="4C379BC4" w:rsidR="002B58F5" w:rsidRPr="00F10026" w:rsidRDefault="002B58F5" w:rsidP="003135FF">
      <w:pPr>
        <w:pStyle w:val="Checklistnumberedheading"/>
        <w:numPr>
          <w:ilvl w:val="0"/>
          <w:numId w:val="0"/>
        </w:numPr>
        <w:ind w:left="720"/>
      </w:pPr>
      <w:r w:rsidRPr="007A731B">
        <w:rPr>
          <w:color w:val="4F81BD" w:themeColor="accent1"/>
          <w:sz w:val="48"/>
          <w:szCs w:val="48"/>
          <w:lang w:val="en-US"/>
        </w:rPr>
        <w:t>6</w:t>
      </w:r>
      <w:r w:rsidR="007A731B">
        <w:rPr>
          <w:lang w:val="en-US"/>
        </w:rPr>
        <w:t xml:space="preserve"> </w:t>
      </w:r>
      <w:r w:rsidR="007A731B">
        <w:t>Приложени</w:t>
      </w:r>
      <w:r w:rsidR="00F10026">
        <w:t>я</w:t>
      </w:r>
    </w:p>
    <w:p w14:paraId="3BB27DF5" w14:textId="2FA2DA9F" w:rsidR="007A731B" w:rsidRPr="00F10026" w:rsidRDefault="00DA1E85" w:rsidP="00DA1E85">
      <w:pPr>
        <w:pStyle w:val="Checklistnumberedheading"/>
        <w:numPr>
          <w:ilvl w:val="0"/>
          <w:numId w:val="39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F10026">
        <w:rPr>
          <w:rFonts w:ascii="Times New Roman" w:hAnsi="Times New Roman" w:cs="Times New Roman"/>
          <w:b w:val="0"/>
          <w:bCs/>
          <w:sz w:val="24"/>
          <w:szCs w:val="24"/>
        </w:rPr>
        <w:t>За търсене на елемент в сортирана структура от данни.</w:t>
      </w:r>
    </w:p>
    <w:p w14:paraId="303ED0C4" w14:textId="1E3D4C02" w:rsidR="00DA1E85" w:rsidRPr="00F10026" w:rsidRDefault="00DA1E85" w:rsidP="00DA1E85">
      <w:pPr>
        <w:pStyle w:val="Checklistnumberedheading"/>
        <w:numPr>
          <w:ilvl w:val="0"/>
          <w:numId w:val="39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F10026">
        <w:rPr>
          <w:rFonts w:ascii="Times New Roman" w:hAnsi="Times New Roman" w:cs="Times New Roman"/>
          <w:b w:val="0"/>
          <w:bCs/>
          <w:sz w:val="24"/>
          <w:szCs w:val="24"/>
        </w:rPr>
        <w:t xml:space="preserve">Може също така да бъде полезен и за няколко операции като: намиране на най-малкият елемент, или най-големия в </w:t>
      </w:r>
      <w:r w:rsidR="00F10026" w:rsidRPr="00F10026">
        <w:rPr>
          <w:rFonts w:ascii="Times New Roman" w:hAnsi="Times New Roman" w:cs="Times New Roman"/>
          <w:b w:val="0"/>
          <w:bCs/>
          <w:sz w:val="24"/>
          <w:szCs w:val="24"/>
        </w:rPr>
        <w:t>масив.</w:t>
      </w:r>
    </w:p>
    <w:p w14:paraId="67037532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344A827D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321F5355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24529327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5B50650F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1658FAC8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10DC37C9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31E035D7" w14:textId="77777777" w:rsidR="002B58F5" w:rsidRDefault="002B58F5" w:rsidP="003135FF">
      <w:pPr>
        <w:pStyle w:val="Checklistnumberedheading"/>
        <w:numPr>
          <w:ilvl w:val="0"/>
          <w:numId w:val="0"/>
        </w:numPr>
        <w:ind w:left="720"/>
      </w:pPr>
    </w:p>
    <w:p w14:paraId="31D43E0D" w14:textId="77777777" w:rsidR="003135FF" w:rsidRDefault="003135FF" w:rsidP="003135FF">
      <w:pPr>
        <w:pStyle w:val="Checklistnumberedheading"/>
        <w:numPr>
          <w:ilvl w:val="0"/>
          <w:numId w:val="0"/>
        </w:numPr>
        <w:ind w:left="720"/>
      </w:pPr>
    </w:p>
    <w:p w14:paraId="28BDADF9" w14:textId="1A64E619" w:rsidR="00EE03B9" w:rsidRDefault="00EE03B9" w:rsidP="003135FF">
      <w:pPr>
        <w:pStyle w:val="Checklistnumberedheading"/>
        <w:numPr>
          <w:ilvl w:val="0"/>
          <w:numId w:val="0"/>
        </w:numPr>
        <w:ind w:left="720"/>
      </w:pPr>
      <w:r w:rsidRPr="00EE03B9">
        <w:rPr>
          <w:color w:val="4F81BD" w:themeColor="accent1"/>
          <w:sz w:val="48"/>
          <w:szCs w:val="48"/>
        </w:rPr>
        <w:t>7</w:t>
      </w:r>
      <w:r>
        <w:t xml:space="preserve"> Предимства</w:t>
      </w:r>
    </w:p>
    <w:p w14:paraId="32E8B5CB" w14:textId="4B750E42" w:rsidR="00EE03B9" w:rsidRPr="00FA1AB2" w:rsidRDefault="00AA4541" w:rsidP="00EE03B9">
      <w:pPr>
        <w:pStyle w:val="Checklistnumberedheading"/>
        <w:numPr>
          <w:ilvl w:val="0"/>
          <w:numId w:val="36"/>
        </w:num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>Двоичното търсене е по-бързо от линейното, особено за голям диапазон от числа.</w:t>
      </w:r>
    </w:p>
    <w:p w14:paraId="7155AC97" w14:textId="6C4FC8EC" w:rsidR="00AA4541" w:rsidRPr="00FA1AB2" w:rsidRDefault="00AA4541" w:rsidP="00EE03B9">
      <w:pPr>
        <w:pStyle w:val="Checklistnumberedheading"/>
        <w:numPr>
          <w:ilvl w:val="0"/>
          <w:numId w:val="36"/>
        </w:num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>Алгоритъма е сравнително лесен за имплементиране.</w:t>
      </w:r>
    </w:p>
    <w:p w14:paraId="4EDA682E" w14:textId="4FD69313" w:rsidR="00AA4541" w:rsidRPr="00FA1AB2" w:rsidRDefault="00AA4541" w:rsidP="00EE03B9">
      <w:pPr>
        <w:pStyle w:val="Checklistnumberedheading"/>
        <w:numPr>
          <w:ilvl w:val="0"/>
          <w:numId w:val="36"/>
        </w:numPr>
        <w:rPr>
          <w:rFonts w:ascii="Times New Roman" w:hAnsi="Times New Roman" w:cs="Times New Roman"/>
          <w:b w:val="0"/>
          <w:bCs/>
          <w:sz w:val="24"/>
          <w:szCs w:val="24"/>
          <w:lang w:val="en-US"/>
        </w:rPr>
      </w:pP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 xml:space="preserve">Двоичното търсене може да бъде използвано като 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building block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 xml:space="preserve"> за по-сложни алгоритми, като онези използвани в компютърните график</w:t>
      </w:r>
      <w:r w:rsidR="00D02040">
        <w:rPr>
          <w:rFonts w:ascii="Times New Roman" w:hAnsi="Times New Roman" w:cs="Times New Roman"/>
          <w:b w:val="0"/>
          <w:bCs/>
          <w:sz w:val="24"/>
          <w:szCs w:val="24"/>
        </w:rPr>
        <w:t>и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 xml:space="preserve"> и 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machine learning.</w:t>
      </w:r>
    </w:p>
    <w:p w14:paraId="34A85653" w14:textId="77777777" w:rsidR="003135FF" w:rsidRDefault="003135FF" w:rsidP="003135FF">
      <w:pPr>
        <w:pStyle w:val="Checklistnumberedheading"/>
        <w:numPr>
          <w:ilvl w:val="0"/>
          <w:numId w:val="0"/>
        </w:numPr>
        <w:ind w:left="720"/>
      </w:pPr>
    </w:p>
    <w:p w14:paraId="3227A7DB" w14:textId="575F2120" w:rsidR="00AA4541" w:rsidRDefault="00AA4541" w:rsidP="003135FF">
      <w:pPr>
        <w:pStyle w:val="Checklistnumberedheading"/>
        <w:numPr>
          <w:ilvl w:val="0"/>
          <w:numId w:val="0"/>
        </w:numPr>
        <w:ind w:left="720"/>
      </w:pPr>
      <w:r w:rsidRPr="00AA4541">
        <w:rPr>
          <w:color w:val="4F81BD" w:themeColor="accent1"/>
          <w:sz w:val="48"/>
          <w:szCs w:val="48"/>
          <w:lang w:val="en-US"/>
        </w:rPr>
        <w:t>8</w:t>
      </w:r>
      <w:r>
        <w:rPr>
          <w:lang w:val="en-US"/>
        </w:rPr>
        <w:t xml:space="preserve"> </w:t>
      </w:r>
      <w:r>
        <w:t>Недостатъци</w:t>
      </w:r>
    </w:p>
    <w:p w14:paraId="78E3AA64" w14:textId="7EC60374" w:rsidR="00AA4541" w:rsidRPr="00FA1AB2" w:rsidRDefault="00AA4541" w:rsidP="00AA4541">
      <w:pPr>
        <w:pStyle w:val="Checklistnumberedheading"/>
        <w:numPr>
          <w:ilvl w:val="0"/>
          <w:numId w:val="4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>Трябва масива да е сортиран</w:t>
      </w:r>
      <w:r w:rsidR="00FA1AB2" w:rsidRPr="00FA1AB2">
        <w:rPr>
          <w:rFonts w:ascii="Times New Roman" w:hAnsi="Times New Roman" w:cs="Times New Roman"/>
          <w:b w:val="0"/>
          <w:bCs/>
          <w:sz w:val="24"/>
          <w:szCs w:val="24"/>
        </w:rPr>
        <w:t>, ако не е сортиран трябва да се сортира.</w:t>
      </w:r>
    </w:p>
    <w:p w14:paraId="6B65390F" w14:textId="3F211073" w:rsidR="00FA1AB2" w:rsidRDefault="00FA1AB2" w:rsidP="00AA4541">
      <w:pPr>
        <w:pStyle w:val="Checklistnumberedheading"/>
        <w:numPr>
          <w:ilvl w:val="0"/>
          <w:numId w:val="4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>Двоичното търсене изисква структурата от данни, която се търси, да се съхранява в съседни места в паметта. Това може да е проблем, ако структурата на данните е твърде голяма, за да се побере в паметта, или ако се съхранява на външна памет, като например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 xml:space="preserve"> hard drive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 xml:space="preserve"> или в 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  <w:lang w:val="en-US"/>
        </w:rPr>
        <w:t>cloud</w:t>
      </w: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66493597" w14:textId="132BECDC" w:rsidR="00FA1AB2" w:rsidRPr="00FA1AB2" w:rsidRDefault="00FA1AB2" w:rsidP="00AA4541">
      <w:pPr>
        <w:pStyle w:val="Checklistnumberedheading"/>
        <w:numPr>
          <w:ilvl w:val="0"/>
          <w:numId w:val="40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FA1AB2">
        <w:rPr>
          <w:rFonts w:ascii="Times New Roman" w:hAnsi="Times New Roman" w:cs="Times New Roman"/>
          <w:b w:val="0"/>
          <w:bCs/>
          <w:sz w:val="24"/>
          <w:szCs w:val="24"/>
        </w:rPr>
        <w:t>Двоичното търсене може да бъде по-малко ефективно от други алгоритми, като хеш таблици, за търсене на много големи набори от данни, които не се побират в паметта.</w:t>
      </w:r>
    </w:p>
    <w:p w14:paraId="6773E039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9025388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40078E6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47CAE0F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CED51E0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33D102E2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6FBEFCE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7829084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57A248B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9D8439B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367038E" w14:textId="77777777" w:rsidR="00D02040" w:rsidRDefault="00D02040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3FB0120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13799FA" w14:textId="1E93F89F" w:rsidR="00FA1AB2" w:rsidRPr="00D02040" w:rsidRDefault="00FA1AB2" w:rsidP="00D02040">
      <w:pPr>
        <w:pStyle w:val="Checklistnumberedheading"/>
        <w:numPr>
          <w:ilvl w:val="0"/>
          <w:numId w:val="42"/>
        </w:numPr>
        <w:rPr>
          <w:rFonts w:ascii="Times New Roman" w:hAnsi="Times New Roman" w:cs="Times New Roman"/>
          <w:lang w:val="en-US"/>
        </w:rPr>
      </w:pPr>
      <w:r w:rsidRPr="00D02040">
        <w:rPr>
          <w:rFonts w:ascii="Times New Roman" w:hAnsi="Times New Roman" w:cs="Times New Roman"/>
        </w:rPr>
        <w:t>Обобщение(</w:t>
      </w:r>
      <w:r w:rsidRPr="00D02040">
        <w:rPr>
          <w:rFonts w:ascii="Times New Roman" w:hAnsi="Times New Roman" w:cs="Times New Roman"/>
          <w:lang w:val="en-US"/>
        </w:rPr>
        <w:t>Conclusion)</w:t>
      </w:r>
    </w:p>
    <w:p w14:paraId="146C16D7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D800E15" w14:textId="02F5122A" w:rsidR="00FA1AB2" w:rsidRPr="00D02040" w:rsidRDefault="00D02040" w:rsidP="00D02040">
      <w:pPr>
        <w:pStyle w:val="Checklistnumberedheading"/>
        <w:numPr>
          <w:ilvl w:val="0"/>
          <w:numId w:val="43"/>
        </w:numPr>
        <w:rPr>
          <w:rFonts w:ascii="Times New Roman" w:hAnsi="Times New Roman" w:cs="Times New Roman"/>
          <w:b w:val="0"/>
          <w:bCs/>
          <w:sz w:val="24"/>
          <w:szCs w:val="24"/>
        </w:rPr>
      </w:pPr>
      <w:r w:rsidRPr="00D02040">
        <w:rPr>
          <w:rFonts w:ascii="Times New Roman" w:hAnsi="Times New Roman" w:cs="Times New Roman"/>
          <w:b w:val="0"/>
          <w:bCs/>
          <w:sz w:val="24"/>
          <w:szCs w:val="24"/>
        </w:rPr>
        <w:t xml:space="preserve">В заключение може да се каже, че двоичното търсене е ефективен алгоритъм за намиране на елемент в сортиран масив. Времевата сложност на двоичното търсене </w:t>
      </w:r>
      <w:r w:rsidRPr="00501A31">
        <w:rPr>
          <w:rFonts w:ascii="Times New Roman" w:hAnsi="Times New Roman" w:cs="Times New Roman"/>
          <w:sz w:val="24"/>
          <w:szCs w:val="24"/>
        </w:rPr>
        <w:t xml:space="preserve">е </w:t>
      </w:r>
      <w:r w:rsidRPr="00501A31">
        <w:rPr>
          <w:rFonts w:ascii="Times New Roman" w:hAnsi="Times New Roman" w:cs="Times New Roman"/>
          <w:sz w:val="24"/>
          <w:szCs w:val="24"/>
          <w:highlight w:val="yellow"/>
        </w:rPr>
        <w:t>O(logn)</w:t>
      </w:r>
      <w:r w:rsidR="00501A31">
        <w:rPr>
          <w:rFonts w:ascii="Times New Roman" w:hAnsi="Times New Roman" w:cs="Times New Roman"/>
          <w:sz w:val="24"/>
          <w:szCs w:val="24"/>
        </w:rPr>
        <w:t>.</w:t>
      </w:r>
      <w:r w:rsidRPr="00D02040">
        <w:rPr>
          <w:rFonts w:ascii="Times New Roman" w:hAnsi="Times New Roman" w:cs="Times New Roman"/>
          <w:b w:val="0"/>
          <w:bCs/>
          <w:sz w:val="24"/>
          <w:szCs w:val="24"/>
        </w:rPr>
        <w:t xml:space="preserve"> Въпреки това, един от основните недостатъци на двоичното търсене е, че масивът трябва да бъде сортиран. това е полезен алгоритъм за изграждане на по-сложни алгоритми в компютърната графика и машинното обучение или няколко други случая.</w:t>
      </w:r>
    </w:p>
    <w:p w14:paraId="35505247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D0C1186" w14:textId="1BB9CDBE" w:rsidR="00D02040" w:rsidRDefault="00D02040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4D6DAFF" w14:textId="1454DC08" w:rsidR="00FA1AB2" w:rsidRPr="00D02040" w:rsidRDefault="00D02040" w:rsidP="00D02040">
      <w:pPr>
        <w:pStyle w:val="Checklistnumberedheading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D02040">
        <w:rPr>
          <w:rFonts w:ascii="Times New Roman" w:hAnsi="Times New Roman" w:cs="Times New Roman"/>
        </w:rPr>
        <w:t>Времева сложност и памет:</w:t>
      </w:r>
    </w:p>
    <w:p w14:paraId="168907C9" w14:textId="451B271E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C87012E" w14:textId="07958D4D" w:rsidR="00FA1AB2" w:rsidRDefault="00D02040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76B6FD9" wp14:editId="1F61AA37">
            <wp:simplePos x="0" y="0"/>
            <wp:positionH relativeFrom="column">
              <wp:posOffset>241935</wp:posOffset>
            </wp:positionH>
            <wp:positionV relativeFrom="paragraph">
              <wp:posOffset>146050</wp:posOffset>
            </wp:positionV>
            <wp:extent cx="5274945" cy="1003935"/>
            <wp:effectExtent l="0" t="0" r="0" b="0"/>
            <wp:wrapTight wrapText="bothSides">
              <wp:wrapPolygon edited="0">
                <wp:start x="0" y="0"/>
                <wp:lineTo x="0" y="21313"/>
                <wp:lineTo x="21530" y="21313"/>
                <wp:lineTo x="21530" y="0"/>
                <wp:lineTo x="0" y="0"/>
              </wp:wrapPolygon>
            </wp:wrapTight>
            <wp:docPr id="11043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694" name="Picture 110436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54BBE1" w14:textId="2DCB66F2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6A1C2524" w14:textId="36A95C84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D8D6112" w14:textId="4216A93F" w:rsidR="00FA1AB2" w:rsidRDefault="00D02040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21C5B4B" wp14:editId="7B0ADCDE">
            <wp:simplePos x="0" y="0"/>
            <wp:positionH relativeFrom="column">
              <wp:posOffset>241935</wp:posOffset>
            </wp:positionH>
            <wp:positionV relativeFrom="paragraph">
              <wp:posOffset>180975</wp:posOffset>
            </wp:positionV>
            <wp:extent cx="5274945" cy="229235"/>
            <wp:effectExtent l="0" t="0" r="0" b="0"/>
            <wp:wrapTight wrapText="bothSides">
              <wp:wrapPolygon edited="0">
                <wp:start x="0" y="0"/>
                <wp:lineTo x="0" y="19745"/>
                <wp:lineTo x="21530" y="19745"/>
                <wp:lineTo x="21530" y="0"/>
                <wp:lineTo x="0" y="0"/>
              </wp:wrapPolygon>
            </wp:wrapTight>
            <wp:docPr id="204465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655011" name="Picture 20446550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2D1FA6" w14:textId="5C2B25A6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C2592FA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6778F82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0D8AD295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6D97A03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2FF6A14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EFCA824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594A241B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252291B6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41D04A73" w14:textId="77777777" w:rsidR="00FA1AB2" w:rsidRDefault="00FA1AB2" w:rsidP="00D02040">
      <w:pPr>
        <w:pStyle w:val="Checklistnumberedheading"/>
        <w:numPr>
          <w:ilvl w:val="0"/>
          <w:numId w:val="0"/>
        </w:numPr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61CD169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3DAF5F24" w14:textId="77777777" w:rsid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71010D36" w14:textId="77777777" w:rsidR="00FA1AB2" w:rsidRPr="00FA1AB2" w:rsidRDefault="00FA1AB2" w:rsidP="00FA1AB2">
      <w:pPr>
        <w:pStyle w:val="Checklistnumberedheading"/>
        <w:numPr>
          <w:ilvl w:val="0"/>
          <w:numId w:val="0"/>
        </w:numPr>
        <w:ind w:left="1440"/>
        <w:rPr>
          <w:rFonts w:ascii="Times New Roman" w:hAnsi="Times New Roman" w:cs="Times New Roman"/>
          <w:b w:val="0"/>
          <w:bCs/>
          <w:sz w:val="24"/>
          <w:szCs w:val="24"/>
        </w:rPr>
      </w:pPr>
    </w:p>
    <w:p w14:paraId="162E02CF" w14:textId="61D1B1EA" w:rsidR="00BA7B91" w:rsidRPr="00501A31" w:rsidRDefault="00501A31" w:rsidP="003135FF">
      <w:pPr>
        <w:pStyle w:val="Checklistnumberedheading"/>
        <w:numPr>
          <w:ilvl w:val="0"/>
          <w:numId w:val="0"/>
        </w:numPr>
        <w:ind w:left="720"/>
      </w:pPr>
      <w:r w:rsidRPr="00501A31">
        <w:t>Препратки</w:t>
      </w:r>
    </w:p>
    <w:p w14:paraId="7E2E7CA3" w14:textId="7278C141" w:rsidR="00BA7B91" w:rsidRDefault="00000000">
      <w:pPr>
        <w:pStyle w:val="Checklistitem"/>
      </w:pPr>
      <w:hyperlink r:id="rId16" w:history="1">
        <w:r w:rsidR="009879A3" w:rsidRPr="004712CE">
          <w:rPr>
            <w:rStyle w:val="Hyperlink"/>
          </w:rPr>
          <w:t>http://www.btechsmartclass.com/data_structures/binary-search.html</w:t>
        </w:r>
      </w:hyperlink>
      <w:r w:rsidR="00BA7B91" w:rsidRPr="00873B72">
        <w:t>.</w:t>
      </w:r>
    </w:p>
    <w:p w14:paraId="170379B9" w14:textId="5964089A" w:rsidR="009879A3" w:rsidRDefault="00000000">
      <w:pPr>
        <w:pStyle w:val="Checklistitem"/>
      </w:pPr>
      <w:hyperlink r:id="rId17" w:history="1">
        <w:r w:rsidR="009879A3" w:rsidRPr="004712CE">
          <w:rPr>
            <w:rStyle w:val="Hyperlink"/>
          </w:rPr>
          <w:t>https://www.khanacademy.org/computing/computer-science/algorithms/binary-search/a/binary-search</w:t>
        </w:r>
      </w:hyperlink>
    </w:p>
    <w:p w14:paraId="21CE8D36" w14:textId="1F543364" w:rsidR="009879A3" w:rsidRDefault="00000000">
      <w:pPr>
        <w:pStyle w:val="Checklistitem"/>
      </w:pPr>
      <w:hyperlink r:id="rId18" w:history="1">
        <w:r w:rsidR="009879A3" w:rsidRPr="004712CE">
          <w:rPr>
            <w:rStyle w:val="Hyperlink"/>
          </w:rPr>
          <w:t>https://www.progra</w:t>
        </w:r>
        <w:r w:rsidR="009879A3" w:rsidRPr="004712CE">
          <w:rPr>
            <w:rStyle w:val="Hyperlink"/>
          </w:rPr>
          <w:t>m</w:t>
        </w:r>
        <w:r w:rsidR="009879A3" w:rsidRPr="004712CE">
          <w:rPr>
            <w:rStyle w:val="Hyperlink"/>
          </w:rPr>
          <w:t>iz.com/dsa/binary-search</w:t>
        </w:r>
      </w:hyperlink>
    </w:p>
    <w:p w14:paraId="09CD5ADF" w14:textId="164D65C5" w:rsidR="009879A3" w:rsidRDefault="00000000">
      <w:pPr>
        <w:pStyle w:val="Checklistitem"/>
      </w:pPr>
      <w:hyperlink r:id="rId19" w:history="1">
        <w:r w:rsidR="009879A3" w:rsidRPr="004712CE">
          <w:rPr>
            <w:rStyle w:val="Hyperlink"/>
          </w:rPr>
          <w:t>https://www.g</w:t>
        </w:r>
        <w:r w:rsidR="009879A3" w:rsidRPr="004712CE">
          <w:rPr>
            <w:rStyle w:val="Hyperlink"/>
          </w:rPr>
          <w:t>e</w:t>
        </w:r>
        <w:r w:rsidR="009879A3" w:rsidRPr="004712CE">
          <w:rPr>
            <w:rStyle w:val="Hyperlink"/>
          </w:rPr>
          <w:t>eksforgeeks.org/binary-search/</w:t>
        </w:r>
      </w:hyperlink>
    </w:p>
    <w:p w14:paraId="5C4B91BC" w14:textId="05AC6C85" w:rsidR="009879A3" w:rsidRDefault="00AA4541">
      <w:pPr>
        <w:pStyle w:val="Checklistitem"/>
      </w:pPr>
      <w:hyperlink r:id="rId20" w:history="1">
        <w:r w:rsidRPr="008E36E1">
          <w:rPr>
            <w:rStyle w:val="Hyperlink"/>
          </w:rPr>
          <w:t>https://towardsd</w:t>
        </w:r>
        <w:r w:rsidRPr="008E36E1">
          <w:rPr>
            <w:rStyle w:val="Hyperlink"/>
          </w:rPr>
          <w:t>a</w:t>
        </w:r>
        <w:r w:rsidRPr="008E36E1">
          <w:rPr>
            <w:rStyle w:val="Hyperlink"/>
          </w:rPr>
          <w:t>tascience.com/everything-you-need-to-know-about-the-binary-search-algorithm-6bc4f9a3127d</w:t>
        </w:r>
      </w:hyperlink>
    </w:p>
    <w:p w14:paraId="2867D971" w14:textId="1C26F3DD" w:rsidR="009879A3" w:rsidRDefault="00000000">
      <w:pPr>
        <w:pStyle w:val="Checklistitem"/>
      </w:pPr>
      <w:hyperlink r:id="rId21" w:history="1">
        <w:r w:rsidR="00876DE8" w:rsidRPr="0032146C">
          <w:rPr>
            <w:rStyle w:val="Hyperlink"/>
          </w:rPr>
          <w:t>https://www.programmingalgorith</w:t>
        </w:r>
        <w:r w:rsidR="00876DE8" w:rsidRPr="0032146C">
          <w:rPr>
            <w:rStyle w:val="Hyperlink"/>
          </w:rPr>
          <w:t>m</w:t>
        </w:r>
        <w:r w:rsidR="00876DE8" w:rsidRPr="0032146C">
          <w:rPr>
            <w:rStyle w:val="Hyperlink"/>
          </w:rPr>
          <w:t>s.com/algorithm/binary-search/</w:t>
        </w:r>
      </w:hyperlink>
    </w:p>
    <w:p w14:paraId="609419BE" w14:textId="5F411B92" w:rsidR="00BA7B91" w:rsidRPr="00873B72" w:rsidRDefault="00D02040" w:rsidP="00D02040">
      <w:pPr>
        <w:pStyle w:val="Checklistitem"/>
      </w:pPr>
      <w:hyperlink r:id="rId22" w:history="1">
        <w:r w:rsidRPr="008E36E1">
          <w:rPr>
            <w:rStyle w:val="Hyperlink"/>
          </w:rPr>
          <w:t>https://www.javatpoint.com/binary-search</w:t>
        </w:r>
      </w:hyperlink>
    </w:p>
    <w:sectPr w:rsidR="00BA7B91" w:rsidRPr="00873B72" w:rsidSect="00A37C8A">
      <w:headerReference w:type="default" r:id="rId23"/>
      <w:footerReference w:type="default" r:id="rId24"/>
      <w:pgSz w:w="11907" w:h="16839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D37FD" w14:textId="77777777" w:rsidR="00074B65" w:rsidRDefault="00074B65">
      <w:r>
        <w:separator/>
      </w:r>
    </w:p>
  </w:endnote>
  <w:endnote w:type="continuationSeparator" w:id="0">
    <w:p w14:paraId="541FD576" w14:textId="77777777" w:rsidR="00074B65" w:rsidRDefault="0007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iMe Matrix - MB_EN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gona">
    <w:charset w:val="00"/>
    <w:family w:val="auto"/>
    <w:pitch w:val="variable"/>
    <w:sig w:usb0="8000002F" w:usb1="0000000A" w:usb2="00000000" w:usb3="00000000" w:csb0="00000001" w:csb1="00000000"/>
  </w:font>
  <w:font w:name="Univers Condensed Light">
    <w:charset w:val="00"/>
    <w:family w:val="swiss"/>
    <w:pitch w:val="variable"/>
    <w:sig w:usb0="80000287" w:usb1="00000000" w:usb2="00000000" w:usb3="00000000" w:csb0="0000000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B5A7" w14:textId="77777777" w:rsidR="00873B72" w:rsidRDefault="00873B72">
    <w:pPr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1F7C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239E" w14:textId="77777777" w:rsidR="00074B65" w:rsidRDefault="00074B65">
      <w:r>
        <w:separator/>
      </w:r>
    </w:p>
  </w:footnote>
  <w:footnote w:type="continuationSeparator" w:id="0">
    <w:p w14:paraId="6BE01213" w14:textId="77777777" w:rsidR="00074B65" w:rsidRDefault="00074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1CAA1" w14:textId="77777777" w:rsidR="003135FF" w:rsidRDefault="003135FF">
    <w:pPr>
      <w:pStyle w:val="Header"/>
    </w:pPr>
  </w:p>
  <w:p w14:paraId="5C5CFEAC" w14:textId="77777777" w:rsidR="003135FF" w:rsidRDefault="003135FF">
    <w:pPr>
      <w:pStyle w:val="Header"/>
    </w:pPr>
  </w:p>
  <w:p w14:paraId="63004919" w14:textId="77777777" w:rsidR="003135FF" w:rsidRDefault="00313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decimal"/>
      <w:pStyle w:val="Checklistitem"/>
      <w:lvlText w:val="*"/>
      <w:lvlJc w:val="left"/>
      <w:pPr>
        <w:ind w:left="5703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Listlevel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1C93A78"/>
    <w:multiLevelType w:val="hybridMultilevel"/>
    <w:tmpl w:val="82384132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3F72F8"/>
    <w:multiLevelType w:val="hybridMultilevel"/>
    <w:tmpl w:val="046AC4C4"/>
    <w:lvl w:ilvl="0" w:tplc="040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05D3273B"/>
    <w:multiLevelType w:val="hybridMultilevel"/>
    <w:tmpl w:val="6A2CA504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435C5C"/>
    <w:multiLevelType w:val="hybridMultilevel"/>
    <w:tmpl w:val="EB84B69C"/>
    <w:lvl w:ilvl="0" w:tplc="04020011">
      <w:start w:val="1"/>
      <w:numFmt w:val="decimal"/>
      <w:lvlText w:val="%1)"/>
      <w:lvlJc w:val="left"/>
      <w:pPr>
        <w:ind w:left="1494" w:hanging="360"/>
      </w:p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0A7309A1"/>
    <w:multiLevelType w:val="hybridMultilevel"/>
    <w:tmpl w:val="26ECB892"/>
    <w:lvl w:ilvl="0" w:tplc="04020011">
      <w:start w:val="1"/>
      <w:numFmt w:val="decimal"/>
      <w:lvlText w:val="%1)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0B0F8F"/>
    <w:multiLevelType w:val="hybridMultilevel"/>
    <w:tmpl w:val="46A0F3F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232EE3"/>
    <w:multiLevelType w:val="hybridMultilevel"/>
    <w:tmpl w:val="A75847AC"/>
    <w:lvl w:ilvl="0" w:tplc="EF02ABBA">
      <w:start w:val="1"/>
      <w:numFmt w:val="decimal"/>
      <w:lvlText w:val="%1)"/>
      <w:lvlJc w:val="left"/>
      <w:pPr>
        <w:ind w:left="1440" w:hanging="360"/>
      </w:pPr>
      <w:rPr>
        <w:b w:val="0"/>
        <w:bCs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8E2760"/>
    <w:multiLevelType w:val="hybridMultilevel"/>
    <w:tmpl w:val="AF1E82C8"/>
    <w:lvl w:ilvl="0" w:tplc="0402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0" w15:restartNumberingAfterBreak="0">
    <w:nsid w:val="15AD3534"/>
    <w:multiLevelType w:val="multilevel"/>
    <w:tmpl w:val="7E424B6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/>
        <w:bCs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1" w15:restartNumberingAfterBreak="0">
    <w:nsid w:val="28A32229"/>
    <w:multiLevelType w:val="hybridMultilevel"/>
    <w:tmpl w:val="4DB80E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5A687E"/>
    <w:multiLevelType w:val="hybridMultilevel"/>
    <w:tmpl w:val="7520D11A"/>
    <w:lvl w:ilvl="0" w:tplc="4DC04ADA">
      <w:start w:val="1"/>
      <w:numFmt w:val="decimal"/>
      <w:pStyle w:val="Checklistnumberedheading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548DD4" w:themeColor="text2" w:themeTint="99"/>
        <w:sz w:val="50"/>
        <w:szCs w:val="5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962A89"/>
    <w:multiLevelType w:val="hybridMultilevel"/>
    <w:tmpl w:val="EBB6535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81CE4"/>
    <w:multiLevelType w:val="hybridMultilevel"/>
    <w:tmpl w:val="3F669790"/>
    <w:lvl w:ilvl="0" w:tplc="0402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5" w15:restartNumberingAfterBreak="0">
    <w:nsid w:val="4FD721DD"/>
    <w:multiLevelType w:val="hybridMultilevel"/>
    <w:tmpl w:val="8354D62C"/>
    <w:lvl w:ilvl="0" w:tplc="04020011">
      <w:start w:val="1"/>
      <w:numFmt w:val="decimal"/>
      <w:lvlText w:val="%1)"/>
      <w:lvlJc w:val="left"/>
      <w:pPr>
        <w:ind w:left="1494" w:hanging="360"/>
      </w:pPr>
    </w:lvl>
    <w:lvl w:ilvl="1" w:tplc="04020019" w:tentative="1">
      <w:start w:val="1"/>
      <w:numFmt w:val="lowerLetter"/>
      <w:lvlText w:val="%2."/>
      <w:lvlJc w:val="left"/>
      <w:pPr>
        <w:ind w:left="2214" w:hanging="360"/>
      </w:pPr>
    </w:lvl>
    <w:lvl w:ilvl="2" w:tplc="0402001B" w:tentative="1">
      <w:start w:val="1"/>
      <w:numFmt w:val="lowerRoman"/>
      <w:lvlText w:val="%3."/>
      <w:lvlJc w:val="right"/>
      <w:pPr>
        <w:ind w:left="2934" w:hanging="180"/>
      </w:pPr>
    </w:lvl>
    <w:lvl w:ilvl="3" w:tplc="0402000F" w:tentative="1">
      <w:start w:val="1"/>
      <w:numFmt w:val="decimal"/>
      <w:lvlText w:val="%4."/>
      <w:lvlJc w:val="left"/>
      <w:pPr>
        <w:ind w:left="3654" w:hanging="360"/>
      </w:pPr>
    </w:lvl>
    <w:lvl w:ilvl="4" w:tplc="04020019" w:tentative="1">
      <w:start w:val="1"/>
      <w:numFmt w:val="lowerLetter"/>
      <w:lvlText w:val="%5."/>
      <w:lvlJc w:val="left"/>
      <w:pPr>
        <w:ind w:left="4374" w:hanging="360"/>
      </w:pPr>
    </w:lvl>
    <w:lvl w:ilvl="5" w:tplc="0402001B" w:tentative="1">
      <w:start w:val="1"/>
      <w:numFmt w:val="lowerRoman"/>
      <w:lvlText w:val="%6."/>
      <w:lvlJc w:val="right"/>
      <w:pPr>
        <w:ind w:left="5094" w:hanging="180"/>
      </w:pPr>
    </w:lvl>
    <w:lvl w:ilvl="6" w:tplc="0402000F" w:tentative="1">
      <w:start w:val="1"/>
      <w:numFmt w:val="decimal"/>
      <w:lvlText w:val="%7."/>
      <w:lvlJc w:val="left"/>
      <w:pPr>
        <w:ind w:left="5814" w:hanging="360"/>
      </w:pPr>
    </w:lvl>
    <w:lvl w:ilvl="7" w:tplc="04020019" w:tentative="1">
      <w:start w:val="1"/>
      <w:numFmt w:val="lowerLetter"/>
      <w:lvlText w:val="%8."/>
      <w:lvlJc w:val="left"/>
      <w:pPr>
        <w:ind w:left="6534" w:hanging="360"/>
      </w:pPr>
    </w:lvl>
    <w:lvl w:ilvl="8" w:tplc="040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55D17105"/>
    <w:multiLevelType w:val="multilevel"/>
    <w:tmpl w:val="6CA472C6"/>
    <w:lvl w:ilvl="0">
      <w:start w:val="1"/>
      <w:numFmt w:val="decimal"/>
      <w:pStyle w:val="Listlevel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17" w15:restartNumberingAfterBreak="0">
    <w:nsid w:val="58615046"/>
    <w:multiLevelType w:val="multilevel"/>
    <w:tmpl w:val="6E0C2326"/>
    <w:lvl w:ilvl="0">
      <w:start w:val="1"/>
      <w:numFmt w:val="upperRoman"/>
      <w:lvlText w:val="%1."/>
      <w:lvlJc w:val="right"/>
      <w:pPr>
        <w:tabs>
          <w:tab w:val="num" w:pos="786"/>
        </w:tabs>
        <w:ind w:left="426" w:firstLine="0"/>
      </w:pPr>
      <w:rPr>
        <w:rFonts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506"/>
        </w:tabs>
        <w:ind w:left="1146" w:firstLine="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1866" w:firstLine="0"/>
      </w:pPr>
    </w:lvl>
    <w:lvl w:ilvl="3">
      <w:start w:val="1"/>
      <w:numFmt w:val="lowerLetter"/>
      <w:lvlText w:val="%4)"/>
      <w:lvlJc w:val="left"/>
      <w:pPr>
        <w:tabs>
          <w:tab w:val="num" w:pos="2946"/>
        </w:tabs>
        <w:ind w:left="2586" w:firstLine="0"/>
      </w:pPr>
    </w:lvl>
    <w:lvl w:ilvl="4">
      <w:start w:val="1"/>
      <w:numFmt w:val="decimal"/>
      <w:lvlText w:val="(%5)"/>
      <w:lvlJc w:val="left"/>
      <w:pPr>
        <w:tabs>
          <w:tab w:val="num" w:pos="3666"/>
        </w:tabs>
        <w:ind w:left="3306" w:firstLine="0"/>
      </w:pPr>
    </w:lvl>
    <w:lvl w:ilvl="5">
      <w:start w:val="1"/>
      <w:numFmt w:val="lowerLetter"/>
      <w:lvlText w:val="(%6)"/>
      <w:lvlJc w:val="left"/>
      <w:pPr>
        <w:tabs>
          <w:tab w:val="num" w:pos="4386"/>
        </w:tabs>
        <w:ind w:left="4026" w:firstLine="0"/>
      </w:pPr>
    </w:lvl>
    <w:lvl w:ilvl="6">
      <w:start w:val="1"/>
      <w:numFmt w:val="lowerRoman"/>
      <w:lvlText w:val="(%7)"/>
      <w:lvlJc w:val="left"/>
      <w:pPr>
        <w:tabs>
          <w:tab w:val="num" w:pos="5106"/>
        </w:tabs>
        <w:ind w:left="4746" w:firstLine="0"/>
      </w:pPr>
    </w:lvl>
    <w:lvl w:ilvl="7">
      <w:start w:val="1"/>
      <w:numFmt w:val="lowerLetter"/>
      <w:lvlText w:val="(%8)"/>
      <w:lvlJc w:val="left"/>
      <w:pPr>
        <w:tabs>
          <w:tab w:val="num" w:pos="5826"/>
        </w:tabs>
        <w:ind w:left="5466" w:firstLine="0"/>
      </w:pPr>
    </w:lvl>
    <w:lvl w:ilvl="8">
      <w:start w:val="1"/>
      <w:numFmt w:val="lowerRoman"/>
      <w:lvlText w:val="(%9)"/>
      <w:lvlJc w:val="left"/>
      <w:pPr>
        <w:tabs>
          <w:tab w:val="num" w:pos="6546"/>
        </w:tabs>
        <w:ind w:left="6186" w:firstLine="0"/>
      </w:pPr>
    </w:lvl>
  </w:abstractNum>
  <w:abstractNum w:abstractNumId="18" w15:restartNumberingAfterBreak="0">
    <w:nsid w:val="5A885177"/>
    <w:multiLevelType w:val="hybridMultilevel"/>
    <w:tmpl w:val="C5561598"/>
    <w:lvl w:ilvl="0" w:tplc="040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006F83"/>
    <w:multiLevelType w:val="hybridMultilevel"/>
    <w:tmpl w:val="A404D7AA"/>
    <w:lvl w:ilvl="0" w:tplc="04020013">
      <w:start w:val="1"/>
      <w:numFmt w:val="upperRoman"/>
      <w:lvlText w:val="%1."/>
      <w:lvlJc w:val="righ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E5017B"/>
    <w:multiLevelType w:val="multilevel"/>
    <w:tmpl w:val="612EAFE8"/>
    <w:lvl w:ilvl="0">
      <w:start w:val="1"/>
      <w:numFmt w:val="upperLetter"/>
      <w:lvlText w:val="%1."/>
      <w:lvlJc w:val="left"/>
      <w:pPr>
        <w:tabs>
          <w:tab w:val="num" w:pos="786"/>
        </w:tabs>
        <w:ind w:left="426" w:firstLine="0"/>
      </w:pPr>
      <w:rPr>
        <w:rFonts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506"/>
        </w:tabs>
        <w:ind w:left="1146" w:firstLine="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1866" w:firstLine="0"/>
      </w:pPr>
    </w:lvl>
    <w:lvl w:ilvl="3">
      <w:start w:val="1"/>
      <w:numFmt w:val="lowerLetter"/>
      <w:lvlText w:val="%4)"/>
      <w:lvlJc w:val="left"/>
      <w:pPr>
        <w:tabs>
          <w:tab w:val="num" w:pos="2946"/>
        </w:tabs>
        <w:ind w:left="2586" w:firstLine="0"/>
      </w:pPr>
    </w:lvl>
    <w:lvl w:ilvl="4">
      <w:start w:val="1"/>
      <w:numFmt w:val="decimal"/>
      <w:lvlText w:val="(%5)"/>
      <w:lvlJc w:val="left"/>
      <w:pPr>
        <w:tabs>
          <w:tab w:val="num" w:pos="3666"/>
        </w:tabs>
        <w:ind w:left="3306" w:firstLine="0"/>
      </w:pPr>
    </w:lvl>
    <w:lvl w:ilvl="5">
      <w:start w:val="1"/>
      <w:numFmt w:val="lowerLetter"/>
      <w:lvlText w:val="(%6)"/>
      <w:lvlJc w:val="left"/>
      <w:pPr>
        <w:tabs>
          <w:tab w:val="num" w:pos="4386"/>
        </w:tabs>
        <w:ind w:left="4026" w:firstLine="0"/>
      </w:pPr>
    </w:lvl>
    <w:lvl w:ilvl="6">
      <w:start w:val="1"/>
      <w:numFmt w:val="lowerRoman"/>
      <w:lvlText w:val="(%7)"/>
      <w:lvlJc w:val="left"/>
      <w:pPr>
        <w:tabs>
          <w:tab w:val="num" w:pos="5106"/>
        </w:tabs>
        <w:ind w:left="4746" w:firstLine="0"/>
      </w:pPr>
    </w:lvl>
    <w:lvl w:ilvl="7">
      <w:start w:val="1"/>
      <w:numFmt w:val="lowerLetter"/>
      <w:lvlText w:val="(%8)"/>
      <w:lvlJc w:val="left"/>
      <w:pPr>
        <w:tabs>
          <w:tab w:val="num" w:pos="5826"/>
        </w:tabs>
        <w:ind w:left="5466" w:firstLine="0"/>
      </w:pPr>
    </w:lvl>
    <w:lvl w:ilvl="8">
      <w:start w:val="1"/>
      <w:numFmt w:val="lowerRoman"/>
      <w:lvlText w:val="(%9)"/>
      <w:lvlJc w:val="left"/>
      <w:pPr>
        <w:tabs>
          <w:tab w:val="num" w:pos="6546"/>
        </w:tabs>
        <w:ind w:left="6186" w:firstLine="0"/>
      </w:pPr>
    </w:lvl>
  </w:abstractNum>
  <w:abstractNum w:abstractNumId="21" w15:restartNumberingAfterBreak="0">
    <w:nsid w:val="65CA4886"/>
    <w:multiLevelType w:val="hybridMultilevel"/>
    <w:tmpl w:val="FEA22C0A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86E7F1D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AE45812"/>
    <w:multiLevelType w:val="hybridMultilevel"/>
    <w:tmpl w:val="47FE3B6C"/>
    <w:lvl w:ilvl="0" w:tplc="F6E0A45C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  <w:sz w:val="24"/>
        <w:szCs w:val="24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BB06994"/>
    <w:multiLevelType w:val="multilevel"/>
    <w:tmpl w:val="E7C64E9A"/>
    <w:lvl w:ilvl="0">
      <w:start w:val="1"/>
      <w:numFmt w:val="upperRoman"/>
      <w:pStyle w:val="Listlevel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7DD353A4"/>
    <w:multiLevelType w:val="multilevel"/>
    <w:tmpl w:val="1DE0785C"/>
    <w:lvl w:ilvl="0">
      <w:start w:val="1"/>
      <w:numFmt w:val="lowerLetter"/>
      <w:lvlText w:val="%1."/>
      <w:lvlJc w:val="left"/>
      <w:pPr>
        <w:tabs>
          <w:tab w:val="num" w:pos="786"/>
        </w:tabs>
        <w:ind w:left="426" w:firstLine="0"/>
      </w:pPr>
      <w:rPr>
        <w:rFonts w:hint="default"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1506"/>
        </w:tabs>
        <w:ind w:left="1146" w:firstLine="0"/>
      </w:pPr>
    </w:lvl>
    <w:lvl w:ilvl="2">
      <w:start w:val="1"/>
      <w:numFmt w:val="decimal"/>
      <w:lvlText w:val="%3."/>
      <w:lvlJc w:val="left"/>
      <w:pPr>
        <w:tabs>
          <w:tab w:val="num" w:pos="2226"/>
        </w:tabs>
        <w:ind w:left="1866" w:firstLine="0"/>
      </w:pPr>
    </w:lvl>
    <w:lvl w:ilvl="3">
      <w:start w:val="1"/>
      <w:numFmt w:val="lowerLetter"/>
      <w:lvlText w:val="%4)"/>
      <w:lvlJc w:val="left"/>
      <w:pPr>
        <w:tabs>
          <w:tab w:val="num" w:pos="2946"/>
        </w:tabs>
        <w:ind w:left="2586" w:firstLine="0"/>
      </w:pPr>
    </w:lvl>
    <w:lvl w:ilvl="4">
      <w:start w:val="1"/>
      <w:numFmt w:val="decimal"/>
      <w:lvlText w:val="(%5)"/>
      <w:lvlJc w:val="left"/>
      <w:pPr>
        <w:tabs>
          <w:tab w:val="num" w:pos="3666"/>
        </w:tabs>
        <w:ind w:left="3306" w:firstLine="0"/>
      </w:pPr>
    </w:lvl>
    <w:lvl w:ilvl="5">
      <w:start w:val="1"/>
      <w:numFmt w:val="lowerLetter"/>
      <w:lvlText w:val="(%6)"/>
      <w:lvlJc w:val="left"/>
      <w:pPr>
        <w:tabs>
          <w:tab w:val="num" w:pos="4386"/>
        </w:tabs>
        <w:ind w:left="4026" w:firstLine="0"/>
      </w:pPr>
    </w:lvl>
    <w:lvl w:ilvl="6">
      <w:start w:val="1"/>
      <w:numFmt w:val="lowerRoman"/>
      <w:lvlText w:val="(%7)"/>
      <w:lvlJc w:val="left"/>
      <w:pPr>
        <w:tabs>
          <w:tab w:val="num" w:pos="5106"/>
        </w:tabs>
        <w:ind w:left="4746" w:firstLine="0"/>
      </w:pPr>
    </w:lvl>
    <w:lvl w:ilvl="7">
      <w:start w:val="1"/>
      <w:numFmt w:val="lowerLetter"/>
      <w:lvlText w:val="(%8)"/>
      <w:lvlJc w:val="left"/>
      <w:pPr>
        <w:tabs>
          <w:tab w:val="num" w:pos="5826"/>
        </w:tabs>
        <w:ind w:left="5466" w:firstLine="0"/>
      </w:pPr>
    </w:lvl>
    <w:lvl w:ilvl="8">
      <w:start w:val="1"/>
      <w:numFmt w:val="lowerRoman"/>
      <w:lvlText w:val="(%9)"/>
      <w:lvlJc w:val="left"/>
      <w:pPr>
        <w:tabs>
          <w:tab w:val="num" w:pos="6546"/>
        </w:tabs>
        <w:ind w:left="6186" w:firstLine="0"/>
      </w:pPr>
    </w:lvl>
  </w:abstractNum>
  <w:abstractNum w:abstractNumId="26" w15:restartNumberingAfterBreak="0">
    <w:nsid w:val="7FAD6E9E"/>
    <w:multiLevelType w:val="multilevel"/>
    <w:tmpl w:val="6D04B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94390975">
    <w:abstractNumId w:val="24"/>
  </w:num>
  <w:num w:numId="2" w16cid:durableId="69023108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5270417">
    <w:abstractNumId w:val="1"/>
  </w:num>
  <w:num w:numId="4" w16cid:durableId="3710808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7336227">
    <w:abstractNumId w:val="16"/>
  </w:num>
  <w:num w:numId="6" w16cid:durableId="526990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1463250">
    <w:abstractNumId w:val="0"/>
  </w:num>
  <w:num w:numId="8" w16cid:durableId="180508150">
    <w:abstractNumId w:val="0"/>
    <w:lvlOverride w:ilvl="0">
      <w:lvl w:ilvl="0">
        <w:numFmt w:val="bullet"/>
        <w:pStyle w:val="Checklistitem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251820860">
    <w:abstractNumId w:val="12"/>
  </w:num>
  <w:num w:numId="10" w16cid:durableId="4782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40816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65104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2487638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7217579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467118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09607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05421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29691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2961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692227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7421878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2516315">
    <w:abstractNumId w:val="17"/>
  </w:num>
  <w:num w:numId="23" w16cid:durableId="2104109113">
    <w:abstractNumId w:val="19"/>
  </w:num>
  <w:num w:numId="24" w16cid:durableId="674309847">
    <w:abstractNumId w:val="13"/>
  </w:num>
  <w:num w:numId="25" w16cid:durableId="679894831">
    <w:abstractNumId w:val="22"/>
  </w:num>
  <w:num w:numId="26" w16cid:durableId="2023120429">
    <w:abstractNumId w:val="26"/>
  </w:num>
  <w:num w:numId="27" w16cid:durableId="577831175">
    <w:abstractNumId w:val="8"/>
  </w:num>
  <w:num w:numId="28" w16cid:durableId="2082216257">
    <w:abstractNumId w:val="7"/>
  </w:num>
  <w:num w:numId="29" w16cid:durableId="293027763">
    <w:abstractNumId w:val="21"/>
  </w:num>
  <w:num w:numId="30" w16cid:durableId="145707168">
    <w:abstractNumId w:val="15"/>
  </w:num>
  <w:num w:numId="31" w16cid:durableId="1565410104">
    <w:abstractNumId w:val="6"/>
  </w:num>
  <w:num w:numId="32" w16cid:durableId="1537424137">
    <w:abstractNumId w:val="5"/>
  </w:num>
  <w:num w:numId="33" w16cid:durableId="1553927332">
    <w:abstractNumId w:val="11"/>
  </w:num>
  <w:num w:numId="34" w16cid:durableId="102189991">
    <w:abstractNumId w:val="4"/>
  </w:num>
  <w:num w:numId="35" w16cid:durableId="3128759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56654776">
    <w:abstractNumId w:val="7"/>
  </w:num>
  <w:num w:numId="37" w16cid:durableId="125701362">
    <w:abstractNumId w:val="18"/>
  </w:num>
  <w:num w:numId="38" w16cid:durableId="2039357301">
    <w:abstractNumId w:val="23"/>
  </w:num>
  <w:num w:numId="39" w16cid:durableId="1539777457">
    <w:abstractNumId w:val="2"/>
  </w:num>
  <w:num w:numId="40" w16cid:durableId="137958374">
    <w:abstractNumId w:val="3"/>
  </w:num>
  <w:num w:numId="41" w16cid:durableId="1998873166">
    <w:abstractNumId w:val="9"/>
  </w:num>
  <w:num w:numId="42" w16cid:durableId="2136218847">
    <w:abstractNumId w:val="12"/>
    <w:lvlOverride w:ilvl="0">
      <w:startOverride w:val="9"/>
    </w:lvlOverride>
  </w:num>
  <w:num w:numId="43" w16cid:durableId="2028215282">
    <w:abstractNumId w:val="14"/>
  </w:num>
  <w:num w:numId="44" w16cid:durableId="1965840256">
    <w:abstractNumId w:val="25"/>
  </w:num>
  <w:num w:numId="45" w16cid:durableId="99877525">
    <w:abstractNumId w:val="20"/>
  </w:num>
  <w:num w:numId="46" w16cid:durableId="1474908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2D12"/>
    <w:rsid w:val="00074B65"/>
    <w:rsid w:val="000A7613"/>
    <w:rsid w:val="00146E04"/>
    <w:rsid w:val="00153052"/>
    <w:rsid w:val="00230C60"/>
    <w:rsid w:val="002B58F5"/>
    <w:rsid w:val="003135FF"/>
    <w:rsid w:val="00320FE2"/>
    <w:rsid w:val="00326D27"/>
    <w:rsid w:val="00332D12"/>
    <w:rsid w:val="00333009"/>
    <w:rsid w:val="003E2121"/>
    <w:rsid w:val="003F2C96"/>
    <w:rsid w:val="00501A31"/>
    <w:rsid w:val="00514ACC"/>
    <w:rsid w:val="00582A9A"/>
    <w:rsid w:val="005B4AC8"/>
    <w:rsid w:val="007A731B"/>
    <w:rsid w:val="00805614"/>
    <w:rsid w:val="00823788"/>
    <w:rsid w:val="00824DF7"/>
    <w:rsid w:val="00861F7C"/>
    <w:rsid w:val="00873B72"/>
    <w:rsid w:val="00876DE8"/>
    <w:rsid w:val="00941119"/>
    <w:rsid w:val="009879A3"/>
    <w:rsid w:val="009D0DEE"/>
    <w:rsid w:val="00A37C8A"/>
    <w:rsid w:val="00AA4541"/>
    <w:rsid w:val="00AF7FAE"/>
    <w:rsid w:val="00B63441"/>
    <w:rsid w:val="00B63AB3"/>
    <w:rsid w:val="00BA7B91"/>
    <w:rsid w:val="00C80BD4"/>
    <w:rsid w:val="00CB57DE"/>
    <w:rsid w:val="00D02040"/>
    <w:rsid w:val="00D469DF"/>
    <w:rsid w:val="00DA102F"/>
    <w:rsid w:val="00DA1E85"/>
    <w:rsid w:val="00EA2F1B"/>
    <w:rsid w:val="00EE03B9"/>
    <w:rsid w:val="00F10026"/>
    <w:rsid w:val="00F83CAA"/>
    <w:rsid w:val="00FA1AB2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2"/>
    <o:shapelayout v:ext="edit">
      <o:idmap v:ext="edit" data="1"/>
    </o:shapelayout>
  </w:shapeDefaults>
  <w:decimalSymbol w:val="."/>
  <w:listSeparator w:val=";"/>
  <w14:docId w14:val="637374AF"/>
  <w15:docId w15:val="{6AF722BE-506A-4BDD-9390-3701F516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spacing w:line="480" w:lineRule="atLeas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line="480" w:lineRule="atLeast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locked/>
    <w:rPr>
      <w:snapToGrid w:val="0"/>
      <w:sz w:val="24"/>
      <w:szCs w:val="24"/>
      <w:lang w:val="bg-BG" w:eastAsia="bg-BG" w:bidi="bg-BG"/>
    </w:rPr>
  </w:style>
  <w:style w:type="paragraph" w:styleId="BodyText">
    <w:name w:val="Body Text"/>
    <w:basedOn w:val="Normal"/>
    <w:link w:val="BodyTextChar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level1">
    <w:name w:val="List level 1"/>
    <w:basedOn w:val="Normal"/>
    <w:pPr>
      <w:numPr>
        <w:numId w:val="2"/>
      </w:numPr>
      <w:spacing w:line="480" w:lineRule="atLeast"/>
    </w:pPr>
    <w:rPr>
      <w:lang w:bidi="bg-BG"/>
    </w:rPr>
  </w:style>
  <w:style w:type="paragraph" w:customStyle="1" w:styleId="Listlevel2">
    <w:name w:val="List level 2"/>
    <w:basedOn w:val="Normal"/>
    <w:pPr>
      <w:numPr>
        <w:numId w:val="4"/>
      </w:numPr>
      <w:spacing w:line="480" w:lineRule="atLeast"/>
    </w:pPr>
    <w:rPr>
      <w:lang w:bidi="bg-BG"/>
    </w:rPr>
  </w:style>
  <w:style w:type="paragraph" w:customStyle="1" w:styleId="Listlevel3">
    <w:name w:val="List level 3"/>
    <w:basedOn w:val="Normal"/>
    <w:pPr>
      <w:numPr>
        <w:numId w:val="6"/>
      </w:numPr>
      <w:spacing w:line="480" w:lineRule="atLeast"/>
    </w:pPr>
    <w:rPr>
      <w:lang w:bidi="bg-BG"/>
    </w:rPr>
  </w:style>
  <w:style w:type="paragraph" w:customStyle="1" w:styleId="Reference">
    <w:name w:val="Reference"/>
    <w:basedOn w:val="Normal"/>
    <w:pPr>
      <w:spacing w:before="240" w:line="480" w:lineRule="atLeast"/>
      <w:ind w:left="720" w:hanging="720"/>
    </w:pPr>
    <w:rPr>
      <w:lang w:bidi="bg-BG"/>
    </w:rPr>
  </w:style>
  <w:style w:type="paragraph" w:customStyle="1" w:styleId="Checklistitem">
    <w:name w:val="Checklist item"/>
    <w:basedOn w:val="Normal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bg-BG"/>
    </w:rPr>
  </w:style>
  <w:style w:type="paragraph" w:customStyle="1" w:styleId="Checklisttitle">
    <w:name w:val="Checklist title"/>
    <w:basedOn w:val="Normal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bg-BG"/>
    </w:rPr>
  </w:style>
  <w:style w:type="paragraph" w:customStyle="1" w:styleId="Checklistnumberedheading">
    <w:name w:val="Checklist numbered heading"/>
    <w:basedOn w:val="Normal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nhideWhenUsed/>
    <w:rsid w:val="00146E0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146E04"/>
    <w:rPr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5B4AC8"/>
    <w:pPr>
      <w:ind w:left="720"/>
      <w:contextualSpacing/>
    </w:pPr>
  </w:style>
  <w:style w:type="character" w:styleId="Hyperlink">
    <w:name w:val="Hyperlink"/>
    <w:basedOn w:val="DefaultParagraphFont"/>
    <w:unhideWhenUsed/>
    <w:rsid w:val="009879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A2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www.programiz.com/dsa/binary-search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programmingalgorithms.com/algorithm/binary-search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khanacademy.org/computing/computer-science/algorithms/binary-search/a/binary-search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btechsmartclass.com/data_structures/binary-search.html" TargetMode="External"/><Relationship Id="rId20" Type="http://schemas.openxmlformats.org/officeDocument/2006/relationships/hyperlink" Target="https://towardsdatascience.com/everything-you-need-to-know-about-the-binary-search-algorithm-6bc4f9a3127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binary-search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s://www.javatpoint.com/binary-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er\AppData\Roaming\Microsoft\Templates\&#1055;&#1083;&#1072;&#1085;%20&#1079;&#1072;%20&#1091;&#1095;&#1080;&#1083;&#1080;&#1097;&#1077;&#1085;%20&#1076;&#1086;&#1082;&#1083;&#1072;&#10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7D6477B49DEA6468EC6760640DBD86104009BBABD6BD604BA4782DF6C0D22726446" ma:contentTypeVersion="54" ma:contentTypeDescription="Create a new document." ma:contentTypeScope="" ma:versionID="e2d17356e20a5b5635d33d1ca04c794a">
  <xsd:schema xmlns:xsd="http://www.w3.org/2001/XMLSchema" xmlns:xs="http://www.w3.org/2001/XMLSchema" xmlns:p="http://schemas.microsoft.com/office/2006/metadata/properties" xmlns:ns2="4fc403f3-6638-4b0f-a325-695180172705" targetNamespace="http://schemas.microsoft.com/office/2006/metadata/properties" ma:root="true" ma:fieldsID="6d7861a4f07ba3bfa3453dc56d1033e3" ns2:_="">
    <xsd:import namespace="4fc403f3-6638-4b0f-a325-695180172705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c403f3-6638-4b0f-a325-69518017270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1141eab-62a4-458d-b3e2-4220f0510a7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2A809D4C-E113-45E3-A30F-59662AD1ACC6}" ma:internalName="CSXSubmissionMarket" ma:readOnly="false" ma:showField="MarketName" ma:web="4fc403f3-6638-4b0f-a325-695180172705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72fbcc7-27c9-4dfd-95d0-36fee2cb2bc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FB7CD6ED-136B-4B22-8611-46FB7C175F80}" ma:internalName="InProjectListLookup" ma:readOnly="true" ma:showField="InProjectLis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74d55b9e-4785-4771-b41e-78e5a6ee800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FB7CD6ED-136B-4B22-8611-46FB7C175F80}" ma:internalName="LastCompleteVersionLookup" ma:readOnly="true" ma:showField="LastComplete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FB7CD6ED-136B-4B22-8611-46FB7C175F80}" ma:internalName="LastPreviewErrorLookup" ma:readOnly="true" ma:showField="LastPreviewError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FB7CD6ED-136B-4B22-8611-46FB7C175F80}" ma:internalName="LastPreviewResultLookup" ma:readOnly="true" ma:showField="LastPreviewResul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FB7CD6ED-136B-4B22-8611-46FB7C175F80}" ma:internalName="LastPreviewAttemptDateLookup" ma:readOnly="true" ma:showField="LastPreviewAttemptDat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FB7CD6ED-136B-4B22-8611-46FB7C175F80}" ma:internalName="LastPreviewedByLookup" ma:readOnly="true" ma:showField="LastPreviewedBy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FB7CD6ED-136B-4B22-8611-46FB7C175F80}" ma:internalName="LastPreviewTimeLookup" ma:readOnly="true" ma:showField="LastPreviewTi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FB7CD6ED-136B-4B22-8611-46FB7C175F80}" ma:internalName="LastPreviewVersionLookup" ma:readOnly="true" ma:showField="LastPreview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FB7CD6ED-136B-4B22-8611-46FB7C175F80}" ma:internalName="LastPublishErrorLookup" ma:readOnly="true" ma:showField="LastPublishError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FB7CD6ED-136B-4B22-8611-46FB7C175F80}" ma:internalName="LastPublishResultLookup" ma:readOnly="true" ma:showField="LastPublishResult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FB7CD6ED-136B-4B22-8611-46FB7C175F80}" ma:internalName="LastPublishAttemptDateLookup" ma:readOnly="true" ma:showField="LastPublishAttemptDat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FB7CD6ED-136B-4B22-8611-46FB7C175F80}" ma:internalName="LastPublishedByLookup" ma:readOnly="true" ma:showField="LastPublishedBy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FB7CD6ED-136B-4B22-8611-46FB7C175F80}" ma:internalName="LastPublishTimeLookup" ma:readOnly="true" ma:showField="LastPublishTi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FB7CD6ED-136B-4B22-8611-46FB7C175F80}" ma:internalName="LastPublishVersionLookup" ma:readOnly="true" ma:showField="LastPublishVersion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BD027B8-295A-49F3-BE8D-F40F7DC7D6D1}" ma:internalName="LocLastLocAttemptVersionLookup" ma:readOnly="false" ma:showField="LastLocAttemptVersion" ma:web="4fc403f3-6638-4b0f-a325-695180172705">
      <xsd:simpleType>
        <xsd:restriction base="dms:Lookup"/>
      </xsd:simpleType>
    </xsd:element>
    <xsd:element name="LocLastLocAttemptVersionTypeLookup" ma:index="71" nillable="true" ma:displayName="Loc Last Loc Attempt Version Type" ma:default="" ma:list="{6BD027B8-295A-49F3-BE8D-F40F7DC7D6D1}" ma:internalName="LocLastLocAttemptVersionTypeLookup" ma:readOnly="true" ma:showField="LastLocAttemptVersionType" ma:web="4fc403f3-6638-4b0f-a325-695180172705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BD027B8-295A-49F3-BE8D-F40F7DC7D6D1}" ma:internalName="LocNewPublishedVersionLookup" ma:readOnly="true" ma:showField="NewPublishedVersion" ma:web="4fc403f3-6638-4b0f-a325-695180172705">
      <xsd:simpleType>
        <xsd:restriction base="dms:Lookup"/>
      </xsd:simpleType>
    </xsd:element>
    <xsd:element name="LocOverallHandbackStatusLookup" ma:index="75" nillable="true" ma:displayName="Loc Overall Handback Status" ma:default="" ma:list="{6BD027B8-295A-49F3-BE8D-F40F7DC7D6D1}" ma:internalName="LocOverallHandbackStatusLookup" ma:readOnly="true" ma:showField="OverallHandbackStatus" ma:web="4fc403f3-6638-4b0f-a325-695180172705">
      <xsd:simpleType>
        <xsd:restriction base="dms:Lookup"/>
      </xsd:simpleType>
    </xsd:element>
    <xsd:element name="LocOverallLocStatusLookup" ma:index="76" nillable="true" ma:displayName="Loc Overall Localize Status" ma:default="" ma:list="{6BD027B8-295A-49F3-BE8D-F40F7DC7D6D1}" ma:internalName="LocOverallLocStatusLookup" ma:readOnly="true" ma:showField="OverallLocStatus" ma:web="4fc403f3-6638-4b0f-a325-695180172705">
      <xsd:simpleType>
        <xsd:restriction base="dms:Lookup"/>
      </xsd:simpleType>
    </xsd:element>
    <xsd:element name="LocOverallPreviewStatusLookup" ma:index="77" nillable="true" ma:displayName="Loc Overall Preview Status" ma:default="" ma:list="{6BD027B8-295A-49F3-BE8D-F40F7DC7D6D1}" ma:internalName="LocOverallPreviewStatusLookup" ma:readOnly="true" ma:showField="OverallPreviewStatus" ma:web="4fc403f3-6638-4b0f-a325-695180172705">
      <xsd:simpleType>
        <xsd:restriction base="dms:Lookup"/>
      </xsd:simpleType>
    </xsd:element>
    <xsd:element name="LocOverallPublishStatusLookup" ma:index="78" nillable="true" ma:displayName="Loc Overall Publish Status" ma:default="" ma:list="{6BD027B8-295A-49F3-BE8D-F40F7DC7D6D1}" ma:internalName="LocOverallPublishStatusLookup" ma:readOnly="true" ma:showField="OverallPublishStatus" ma:web="4fc403f3-6638-4b0f-a325-695180172705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BD027B8-295A-49F3-BE8D-F40F7DC7D6D1}" ma:internalName="LocProcessedForHandoffsLookup" ma:readOnly="true" ma:showField="ProcessedForHandoffs" ma:web="4fc403f3-6638-4b0f-a325-695180172705">
      <xsd:simpleType>
        <xsd:restriction base="dms:Lookup"/>
      </xsd:simpleType>
    </xsd:element>
    <xsd:element name="LocProcessedForMarketsLookup" ma:index="81" nillable="true" ma:displayName="Loc Processed For Markets" ma:default="" ma:list="{6BD027B8-295A-49F3-BE8D-F40F7DC7D6D1}" ma:internalName="LocProcessedForMarketsLookup" ma:readOnly="true" ma:showField="ProcessedForMarkets" ma:web="4fc403f3-6638-4b0f-a325-695180172705">
      <xsd:simpleType>
        <xsd:restriction base="dms:Lookup"/>
      </xsd:simpleType>
    </xsd:element>
    <xsd:element name="LocPublishedDependentAssetsLookup" ma:index="82" nillable="true" ma:displayName="Loc Published Dependent Assets" ma:default="" ma:list="{6BD027B8-295A-49F3-BE8D-F40F7DC7D6D1}" ma:internalName="LocPublishedDependentAssetsLookup" ma:readOnly="true" ma:showField="PublishedDependentAssets" ma:web="4fc403f3-6638-4b0f-a325-695180172705">
      <xsd:simpleType>
        <xsd:restriction base="dms:Lookup"/>
      </xsd:simpleType>
    </xsd:element>
    <xsd:element name="LocPublishedLinkedAssetsLookup" ma:index="83" nillable="true" ma:displayName="Loc Published Linked Assets" ma:default="" ma:list="{6BD027B8-295A-49F3-BE8D-F40F7DC7D6D1}" ma:internalName="LocPublishedLinkedAssetsLookup" ma:readOnly="true" ma:showField="PublishedLinkedAssets" ma:web="4fc403f3-6638-4b0f-a325-695180172705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41bda365-df73-488a-a307-416d42b3cbc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2A809D4C-E113-45E3-A30F-59662AD1ACC6}" ma:internalName="Markets" ma:readOnly="false" ma:showField="MarketName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FB7CD6ED-136B-4B22-8611-46FB7C175F80}" ma:internalName="NumOfRatingsLookup" ma:readOnly="true" ma:showField="NumOfRatings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FB7CD6ED-136B-4B22-8611-46FB7C175F80}" ma:internalName="PublishStatusLookup" ma:readOnly="false" ma:showField="PublishStatus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0e25a913-6218-4661-ad8b-e405a624bb22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5dcac47-b73b-4f9b-afe1-c36f15434834}" ma:internalName="TaxCatchAll" ma:showField="CatchAllData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5dcac47-b73b-4f9b-afe1-c36f15434834}" ma:internalName="TaxCatchAllLabel" ma:readOnly="true" ma:showField="CatchAllDataLabel" ma:web="4fc403f3-6638-4b0f-a325-6951801727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fc403f3-6638-4b0f-a325-695180172705">false</MarketSpecific>
    <ApprovalStatus xmlns="4fc403f3-6638-4b0f-a325-695180172705">InProgress</ApprovalStatus>
    <LocComments xmlns="4fc403f3-6638-4b0f-a325-695180172705" xsi:nil="true"/>
    <DirectSourceMarket xmlns="4fc403f3-6638-4b0f-a325-695180172705">english</DirectSourceMarket>
    <ThumbnailAssetId xmlns="4fc403f3-6638-4b0f-a325-695180172705" xsi:nil="true"/>
    <PrimaryImageGen xmlns="4fc403f3-6638-4b0f-a325-695180172705">true</PrimaryImageGen>
    <LegacyData xmlns="4fc403f3-6638-4b0f-a325-695180172705" xsi:nil="true"/>
    <TPFriendlyName xmlns="4fc403f3-6638-4b0f-a325-695180172705" xsi:nil="true"/>
    <NumericId xmlns="4fc403f3-6638-4b0f-a325-695180172705" xsi:nil="true"/>
    <LocRecommendedHandoff xmlns="4fc403f3-6638-4b0f-a325-695180172705" xsi:nil="true"/>
    <BlockPublish xmlns="4fc403f3-6638-4b0f-a325-695180172705">false</BlockPublish>
    <BusinessGroup xmlns="4fc403f3-6638-4b0f-a325-695180172705" xsi:nil="true"/>
    <OpenTemplate xmlns="4fc403f3-6638-4b0f-a325-695180172705">true</OpenTemplate>
    <SourceTitle xmlns="4fc403f3-6638-4b0f-a325-695180172705">Outline for school report</SourceTitle>
    <APEditor xmlns="4fc403f3-6638-4b0f-a325-695180172705">
      <UserInfo>
        <DisplayName/>
        <AccountId xsi:nil="true"/>
        <AccountType/>
      </UserInfo>
    </APEditor>
    <UALocComments xmlns="4fc403f3-6638-4b0f-a325-695180172705">2007 Template UpLeveling Do Not HandOff</UALocComments>
    <IntlLangReviewDate xmlns="4fc403f3-6638-4b0f-a325-695180172705" xsi:nil="true"/>
    <PublishStatusLookup xmlns="4fc403f3-6638-4b0f-a325-695180172705">
      <Value>233247</Value>
      <Value>233249</Value>
    </PublishStatusLookup>
    <ParentAssetId xmlns="4fc403f3-6638-4b0f-a325-695180172705" xsi:nil="true"/>
    <FeatureTagsTaxHTField0 xmlns="4fc403f3-6638-4b0f-a325-695180172705">
      <Terms xmlns="http://schemas.microsoft.com/office/infopath/2007/PartnerControls"/>
    </FeatureTagsTaxHTField0>
    <MachineTranslated xmlns="4fc403f3-6638-4b0f-a325-695180172705">false</MachineTranslated>
    <Providers xmlns="4fc403f3-6638-4b0f-a325-695180172705" xsi:nil="true"/>
    <OriginalSourceMarket xmlns="4fc403f3-6638-4b0f-a325-695180172705">english</OriginalSourceMarket>
    <APDescription xmlns="4fc403f3-6638-4b0f-a325-695180172705" xsi:nil="true"/>
    <ContentItem xmlns="4fc403f3-6638-4b0f-a325-695180172705" xsi:nil="true"/>
    <ClipArtFilename xmlns="4fc403f3-6638-4b0f-a325-695180172705" xsi:nil="true"/>
    <TPInstallLocation xmlns="4fc403f3-6638-4b0f-a325-695180172705" xsi:nil="true"/>
    <TimesCloned xmlns="4fc403f3-6638-4b0f-a325-695180172705" xsi:nil="true"/>
    <PublishTargets xmlns="4fc403f3-6638-4b0f-a325-695180172705">OfficeOnline,OfficeOnlineVNext</PublishTargets>
    <AcquiredFrom xmlns="4fc403f3-6638-4b0f-a325-695180172705">Internal MS</AcquiredFrom>
    <AssetStart xmlns="4fc403f3-6638-4b0f-a325-695180172705">2012-01-06T18:26:00+00:00</AssetStart>
    <FriendlyTitle xmlns="4fc403f3-6638-4b0f-a325-695180172705" xsi:nil="true"/>
    <Provider xmlns="4fc403f3-6638-4b0f-a325-695180172705" xsi:nil="true"/>
    <LastHandOff xmlns="4fc403f3-6638-4b0f-a325-695180172705" xsi:nil="true"/>
    <Manager xmlns="4fc403f3-6638-4b0f-a325-695180172705" xsi:nil="true"/>
    <UALocRecommendation xmlns="4fc403f3-6638-4b0f-a325-695180172705">Localize</UALocRecommendation>
    <ArtSampleDocs xmlns="4fc403f3-6638-4b0f-a325-695180172705" xsi:nil="true"/>
    <UACurrentWords xmlns="4fc403f3-6638-4b0f-a325-695180172705" xsi:nil="true"/>
    <TPClientViewer xmlns="4fc403f3-6638-4b0f-a325-695180172705" xsi:nil="true"/>
    <TemplateStatus xmlns="4fc403f3-6638-4b0f-a325-695180172705">Complete</TemplateStatus>
    <ShowIn xmlns="4fc403f3-6638-4b0f-a325-695180172705">Show everywhere</ShowIn>
    <CSXHash xmlns="4fc403f3-6638-4b0f-a325-695180172705" xsi:nil="true"/>
    <Downloads xmlns="4fc403f3-6638-4b0f-a325-695180172705">0</Downloads>
    <VoteCount xmlns="4fc403f3-6638-4b0f-a325-695180172705" xsi:nil="true"/>
    <OOCacheId xmlns="4fc403f3-6638-4b0f-a325-695180172705" xsi:nil="true"/>
    <IsDeleted xmlns="4fc403f3-6638-4b0f-a325-695180172705">false</IsDeleted>
    <InternalTagsTaxHTField0 xmlns="4fc403f3-6638-4b0f-a325-695180172705">
      <Terms xmlns="http://schemas.microsoft.com/office/infopath/2007/PartnerControls"/>
    </InternalTagsTaxHTField0>
    <UANotes xmlns="4fc403f3-6638-4b0f-a325-695180172705">2003 to 2007 conversion</UANotes>
    <AssetExpire xmlns="4fc403f3-6638-4b0f-a325-695180172705">2035-01-01T08:00:00+00:00</AssetExpire>
    <CSXSubmissionMarket xmlns="4fc403f3-6638-4b0f-a325-695180172705" xsi:nil="true"/>
    <DSATActionTaken xmlns="4fc403f3-6638-4b0f-a325-695180172705" xsi:nil="true"/>
    <SubmitterId xmlns="4fc403f3-6638-4b0f-a325-695180172705" xsi:nil="true"/>
    <EditorialTags xmlns="4fc403f3-6638-4b0f-a325-695180172705" xsi:nil="true"/>
    <TPExecutable xmlns="4fc403f3-6638-4b0f-a325-695180172705" xsi:nil="true"/>
    <CSXSubmissionDate xmlns="4fc403f3-6638-4b0f-a325-695180172705" xsi:nil="true"/>
    <CSXUpdate xmlns="4fc403f3-6638-4b0f-a325-695180172705">false</CSXUpdate>
    <AssetType xmlns="4fc403f3-6638-4b0f-a325-695180172705">TP</AssetType>
    <ApprovalLog xmlns="4fc403f3-6638-4b0f-a325-695180172705" xsi:nil="true"/>
    <BugNumber xmlns="4fc403f3-6638-4b0f-a325-695180172705" xsi:nil="true"/>
    <OriginAsset xmlns="4fc403f3-6638-4b0f-a325-695180172705" xsi:nil="true"/>
    <TPComponent xmlns="4fc403f3-6638-4b0f-a325-695180172705" xsi:nil="true"/>
    <Milestone xmlns="4fc403f3-6638-4b0f-a325-695180172705" xsi:nil="true"/>
    <RecommendationsModifier xmlns="4fc403f3-6638-4b0f-a325-695180172705" xsi:nil="true"/>
    <AssetId xmlns="4fc403f3-6638-4b0f-a325-695180172705">TP102811601</AssetId>
    <PolicheckWords xmlns="4fc403f3-6638-4b0f-a325-695180172705" xsi:nil="true"/>
    <TPLaunchHelpLink xmlns="4fc403f3-6638-4b0f-a325-695180172705" xsi:nil="true"/>
    <IntlLocPriority xmlns="4fc403f3-6638-4b0f-a325-695180172705" xsi:nil="true"/>
    <TPApplication xmlns="4fc403f3-6638-4b0f-a325-695180172705" xsi:nil="true"/>
    <IntlLangReviewer xmlns="4fc403f3-6638-4b0f-a325-695180172705" xsi:nil="true"/>
    <HandoffToMSDN xmlns="4fc403f3-6638-4b0f-a325-695180172705" xsi:nil="true"/>
    <PlannedPubDate xmlns="4fc403f3-6638-4b0f-a325-695180172705" xsi:nil="true"/>
    <CrawlForDependencies xmlns="4fc403f3-6638-4b0f-a325-695180172705">false</CrawlForDependencies>
    <LocLastLocAttemptVersionLookup xmlns="4fc403f3-6638-4b0f-a325-695180172705">758016</LocLastLocAttemptVersionLookup>
    <TrustLevel xmlns="4fc403f3-6638-4b0f-a325-695180172705">1 Microsoft Managed Content</TrustLevel>
    <CampaignTagsTaxHTField0 xmlns="4fc403f3-6638-4b0f-a325-695180172705">
      <Terms xmlns="http://schemas.microsoft.com/office/infopath/2007/PartnerControls"/>
    </CampaignTagsTaxHTField0>
    <TPNamespace xmlns="4fc403f3-6638-4b0f-a325-695180172705" xsi:nil="true"/>
    <TaxCatchAll xmlns="4fc403f3-6638-4b0f-a325-695180172705"/>
    <IsSearchable xmlns="4fc403f3-6638-4b0f-a325-695180172705">true</IsSearchable>
    <TemplateTemplateType xmlns="4fc403f3-6638-4b0f-a325-695180172705">Word 2007 Default</TemplateTemplateType>
    <Markets xmlns="4fc403f3-6638-4b0f-a325-695180172705"/>
    <IntlLangReview xmlns="4fc403f3-6638-4b0f-a325-695180172705">false</IntlLangReview>
    <UAProjectedTotalWords xmlns="4fc403f3-6638-4b0f-a325-695180172705" xsi:nil="true"/>
    <OutputCachingOn xmlns="4fc403f3-6638-4b0f-a325-695180172705">false</OutputCachingOn>
    <LocMarketGroupTiers2 xmlns="4fc403f3-6638-4b0f-a325-695180172705" xsi:nil="true"/>
    <APAuthor xmlns="4fc403f3-6638-4b0f-a325-695180172705">
      <UserInfo>
        <DisplayName/>
        <AccountId>2721</AccountId>
        <AccountType/>
      </UserInfo>
    </APAuthor>
    <TPCommandLine xmlns="4fc403f3-6638-4b0f-a325-695180172705" xsi:nil="true"/>
    <LocManualTestRequired xmlns="4fc403f3-6638-4b0f-a325-695180172705">false</LocManualTestRequired>
    <TPAppVersion xmlns="4fc403f3-6638-4b0f-a325-695180172705" xsi:nil="true"/>
    <EditorialStatus xmlns="4fc403f3-6638-4b0f-a325-695180172705" xsi:nil="true"/>
    <LastModifiedDateTime xmlns="4fc403f3-6638-4b0f-a325-695180172705" xsi:nil="true"/>
    <TPLaunchHelpLinkType xmlns="4fc403f3-6638-4b0f-a325-695180172705">Template</TPLaunchHelpLinkType>
    <OriginalRelease xmlns="4fc403f3-6638-4b0f-a325-695180172705">14</OriginalRelease>
    <ScenarioTagsTaxHTField0 xmlns="4fc403f3-6638-4b0f-a325-695180172705">
      <Terms xmlns="http://schemas.microsoft.com/office/infopath/2007/PartnerControls"/>
    </ScenarioTagsTaxHTField0>
    <LocalizationTagsTaxHTField0 xmlns="4fc403f3-6638-4b0f-a325-695180172705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9575C3EC-B4F6-4116-AE87-FEC8870AD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c403f3-6638-4b0f-a325-695180172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E1039-B3A4-460C-87C9-028F5DFBBE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4537F-24AF-4ACE-8748-48C1A5D68D36}">
  <ds:schemaRefs>
    <ds:schemaRef ds:uri="http://schemas.microsoft.com/office/2006/metadata/properties"/>
    <ds:schemaRef ds:uri="http://schemas.microsoft.com/office/infopath/2007/PartnerControls"/>
    <ds:schemaRef ds:uri="4fc403f3-6638-4b0f-a325-6951801727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за училищен доклад</Template>
  <TotalTime>508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Симеон Марков</cp:lastModifiedBy>
  <cp:revision>7</cp:revision>
  <dcterms:created xsi:type="dcterms:W3CDTF">2023-04-18T15:26:00Z</dcterms:created>
  <dcterms:modified xsi:type="dcterms:W3CDTF">2023-04-22T10:24:00Z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TC010183721026</vt:lpwstr>
  </property>
  <property fmtid="{D5CDD505-2E9C-101B-9397-08002B2CF9AE}" pid="3" name="InternalTags">
    <vt:lpwstr/>
  </property>
  <property fmtid="{D5CDD505-2E9C-101B-9397-08002B2CF9AE}" pid="4" name="ContentTypeId">
    <vt:lpwstr>0x01010077D6477B49DEA6468EC6760640DBD86104009BBABD6BD604BA4782DF6C0D22726446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14092700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GrammarlyDocumentId">
    <vt:lpwstr>a92bcca9-f858-4321-8e1a-f4cf93b74f51</vt:lpwstr>
  </property>
</Properties>
</file>