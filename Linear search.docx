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436C" w14:textId="71895960" w:rsidR="00BA7B91" w:rsidRPr="00F71201" w:rsidRDefault="004F40E0">
      <w:pPr>
        <w:pStyle w:val="Title"/>
        <w:rPr>
          <w:b/>
          <w:bCs/>
          <w:sz w:val="40"/>
          <w:szCs w:val="40"/>
          <w:lang w:val="en-US"/>
        </w:rPr>
      </w:pPr>
      <w:r w:rsidRPr="00F71201">
        <w:rPr>
          <w:b/>
          <w:bCs/>
          <w:sz w:val="40"/>
          <w:szCs w:val="40"/>
        </w:rPr>
        <w:t>Линейно търсене(</w:t>
      </w:r>
      <w:r w:rsidRPr="00F71201">
        <w:rPr>
          <w:b/>
          <w:bCs/>
          <w:sz w:val="40"/>
          <w:szCs w:val="40"/>
          <w:lang w:val="en-US"/>
        </w:rPr>
        <w:t>Linear search)</w:t>
      </w:r>
    </w:p>
    <w:p w14:paraId="3C8454FC" w14:textId="70526AB2" w:rsidR="00BA7B91" w:rsidRPr="00873B72" w:rsidRDefault="00BA7B91">
      <w:pPr>
        <w:pStyle w:val="Heading3"/>
      </w:pPr>
      <w:r w:rsidRPr="00873B72">
        <w:t>От</w:t>
      </w:r>
    </w:p>
    <w:p w14:paraId="3BBD1DB7" w14:textId="33152901" w:rsidR="00BA7B91" w:rsidRPr="004F40E0" w:rsidRDefault="004F40E0">
      <w:pPr>
        <w:pStyle w:val="Heading3"/>
      </w:pPr>
      <w:r>
        <w:t>Симеон</w:t>
      </w:r>
      <w:r w:rsidR="00CD1FC6">
        <w:t xml:space="preserve"> М.</w:t>
      </w:r>
    </w:p>
    <w:p w14:paraId="1B5C95F7" w14:textId="05612D1B" w:rsidR="00BA7B91" w:rsidRPr="00873B72" w:rsidRDefault="00CD1FC6">
      <w:pPr>
        <w:pStyle w:val="Heading3"/>
      </w:pPr>
      <w:r>
        <w:t>10А</w:t>
      </w:r>
    </w:p>
    <w:p w14:paraId="49F1E099" w14:textId="3E3FF8C7" w:rsidR="00BA7B91" w:rsidRPr="00873B72" w:rsidRDefault="00304296">
      <w:pPr>
        <w:pStyle w:val="Heading2"/>
        <w:jc w:val="center"/>
      </w:pPr>
      <w:r>
        <w:t>16.04.2023г.</w:t>
      </w:r>
    </w:p>
    <w:p w14:paraId="5F422C71" w14:textId="77777777" w:rsidR="00BA7B91" w:rsidRPr="00873B72" w:rsidRDefault="00BA7B91">
      <w:pPr>
        <w:pStyle w:val="Heading2"/>
      </w:pPr>
    </w:p>
    <w:p w14:paraId="08AFC33F" w14:textId="227A6E67" w:rsidR="00BA7B91" w:rsidRPr="007E5AAB" w:rsidRDefault="00BA7B91">
      <w:pPr>
        <w:pStyle w:val="Heading2"/>
        <w:rPr>
          <w:sz w:val="40"/>
          <w:szCs w:val="40"/>
          <w:lang w:val="en-US"/>
        </w:rPr>
      </w:pPr>
      <w:r w:rsidRPr="00873B72">
        <w:rPr>
          <w:b w:val="0"/>
          <w:bCs/>
          <w:lang w:bidi="bg-BG"/>
        </w:rPr>
        <w:br w:type="page"/>
      </w:r>
      <w:r w:rsidR="00DF211F" w:rsidRPr="007E5AAB">
        <w:rPr>
          <w:sz w:val="40"/>
          <w:szCs w:val="40"/>
          <w:highlight w:val="cyan"/>
          <w:lang w:bidi="bg-BG"/>
        </w:rPr>
        <w:lastRenderedPageBreak/>
        <w:t>Линейно търсене</w:t>
      </w:r>
      <w:r w:rsidRPr="007E5AAB">
        <w:rPr>
          <w:sz w:val="40"/>
          <w:szCs w:val="40"/>
        </w:rPr>
        <w:t xml:space="preserve"> </w:t>
      </w:r>
    </w:p>
    <w:p w14:paraId="59E1F358" w14:textId="77777777" w:rsidR="00BA7B91" w:rsidRPr="001D31A8" w:rsidRDefault="00BA7B91">
      <w:pPr>
        <w:pStyle w:val="Heading2"/>
        <w:rPr>
          <w:sz w:val="28"/>
          <w:szCs w:val="28"/>
        </w:rPr>
      </w:pPr>
      <w:r w:rsidRPr="001D31A8">
        <w:rPr>
          <w:sz w:val="28"/>
          <w:szCs w:val="28"/>
        </w:rPr>
        <w:t>Въведение:</w:t>
      </w:r>
    </w:p>
    <w:p w14:paraId="4C415E4B" w14:textId="7F42D70C" w:rsidR="00BA7B91" w:rsidRPr="007E5AAB" w:rsidRDefault="00346DC3">
      <w:pPr>
        <w:pStyle w:val="Listlevel1"/>
        <w:numPr>
          <w:ilvl w:val="0"/>
          <w:numId w:val="11"/>
        </w:numPr>
        <w:rPr>
          <w:snapToGrid w:val="0"/>
          <w:sz w:val="32"/>
          <w:szCs w:val="32"/>
        </w:rPr>
      </w:pPr>
      <w:r w:rsidRPr="007E5AAB">
        <w:rPr>
          <w:snapToGrid w:val="0"/>
          <w:sz w:val="32"/>
          <w:szCs w:val="32"/>
        </w:rPr>
        <w:t>Определение:</w:t>
      </w:r>
    </w:p>
    <w:p w14:paraId="4E51E068" w14:textId="62EA3AC5" w:rsidR="00346DC3" w:rsidRPr="001D31A8" w:rsidRDefault="00BC22B6" w:rsidP="00BC22B6">
      <w:pPr>
        <w:pStyle w:val="Listlevel1"/>
        <w:numPr>
          <w:ilvl w:val="0"/>
          <w:numId w:val="0"/>
        </w:numPr>
        <w:ind w:left="720"/>
        <w:rPr>
          <w:snapToGrid w:val="0"/>
          <w:sz w:val="28"/>
          <w:szCs w:val="28"/>
        </w:rPr>
      </w:pPr>
      <w:r w:rsidRPr="001D31A8">
        <w:rPr>
          <w:snapToGrid w:val="0"/>
          <w:sz w:val="28"/>
          <w:szCs w:val="28"/>
        </w:rPr>
        <w:t>Линейното търсене, наричан още</w:t>
      </w:r>
      <w:r w:rsidR="00A405E3" w:rsidRPr="001D31A8">
        <w:rPr>
          <w:snapToGrid w:val="0"/>
          <w:sz w:val="28"/>
          <w:szCs w:val="28"/>
        </w:rPr>
        <w:t xml:space="preserve"> </w:t>
      </w:r>
      <w:r w:rsidR="00ED4182" w:rsidRPr="001D31A8">
        <w:rPr>
          <w:snapToGrid w:val="0"/>
          <w:sz w:val="28"/>
          <w:szCs w:val="28"/>
          <w:highlight w:val="yellow"/>
        </w:rPr>
        <w:t>алгоритъм за последователно търсене</w:t>
      </w:r>
      <w:r w:rsidR="00F3268B" w:rsidRPr="001D31A8">
        <w:rPr>
          <w:snapToGrid w:val="0"/>
          <w:sz w:val="28"/>
          <w:szCs w:val="28"/>
        </w:rPr>
        <w:t>.</w:t>
      </w:r>
      <w:r w:rsidR="002541B4" w:rsidRPr="001D31A8">
        <w:rPr>
          <w:snapToGrid w:val="0"/>
          <w:sz w:val="28"/>
          <w:szCs w:val="28"/>
        </w:rPr>
        <w:t xml:space="preserve"> </w:t>
      </w:r>
      <w:r w:rsidR="00F3268B" w:rsidRPr="001D31A8">
        <w:rPr>
          <w:snapToGrid w:val="0"/>
          <w:sz w:val="28"/>
          <w:szCs w:val="28"/>
        </w:rPr>
        <w:t>Т</w:t>
      </w:r>
      <w:r w:rsidR="00AA172E" w:rsidRPr="001D31A8">
        <w:rPr>
          <w:snapToGrid w:val="0"/>
          <w:sz w:val="28"/>
          <w:szCs w:val="28"/>
        </w:rPr>
        <w:t xml:space="preserve">ой е </w:t>
      </w:r>
      <w:r w:rsidR="00712968" w:rsidRPr="001D31A8">
        <w:rPr>
          <w:snapToGrid w:val="0"/>
          <w:sz w:val="28"/>
          <w:szCs w:val="28"/>
        </w:rPr>
        <w:t xml:space="preserve">най-лесният </w:t>
      </w:r>
      <w:r w:rsidR="00246F44" w:rsidRPr="001D31A8">
        <w:rPr>
          <w:snapToGrid w:val="0"/>
          <w:sz w:val="28"/>
          <w:szCs w:val="28"/>
        </w:rPr>
        <w:t>алгоритъм за търсене</w:t>
      </w:r>
      <w:r w:rsidR="00AA172E" w:rsidRPr="001D31A8">
        <w:rPr>
          <w:snapToGrid w:val="0"/>
          <w:sz w:val="28"/>
          <w:szCs w:val="28"/>
        </w:rPr>
        <w:t>. В него</w:t>
      </w:r>
      <w:r w:rsidR="00BC13CE" w:rsidRPr="001D31A8">
        <w:rPr>
          <w:snapToGrid w:val="0"/>
          <w:sz w:val="28"/>
          <w:szCs w:val="28"/>
        </w:rPr>
        <w:t>, ние просто обхождаме</w:t>
      </w:r>
      <w:r w:rsidR="004638CA" w:rsidRPr="001D31A8">
        <w:rPr>
          <w:snapToGrid w:val="0"/>
          <w:sz w:val="28"/>
          <w:szCs w:val="28"/>
        </w:rPr>
        <w:t xml:space="preserve"> от началото до самия края</w:t>
      </w:r>
      <w:r w:rsidR="00882985" w:rsidRPr="001D31A8">
        <w:rPr>
          <w:snapToGrid w:val="0"/>
          <w:sz w:val="28"/>
          <w:szCs w:val="28"/>
        </w:rPr>
        <w:t xml:space="preserve"> </w:t>
      </w:r>
      <w:r w:rsidR="008A5985" w:rsidRPr="001D31A8">
        <w:rPr>
          <w:snapToGrid w:val="0"/>
          <w:sz w:val="28"/>
          <w:szCs w:val="28"/>
        </w:rPr>
        <w:t xml:space="preserve">целия </w:t>
      </w:r>
      <w:r w:rsidR="00882985" w:rsidRPr="001D31A8">
        <w:rPr>
          <w:snapToGrid w:val="0"/>
          <w:sz w:val="28"/>
          <w:szCs w:val="28"/>
        </w:rPr>
        <w:t>лист</w:t>
      </w:r>
      <w:r w:rsidR="008A5985" w:rsidRPr="001D31A8">
        <w:rPr>
          <w:snapToGrid w:val="0"/>
          <w:sz w:val="28"/>
          <w:szCs w:val="28"/>
        </w:rPr>
        <w:t xml:space="preserve"> и търсим</w:t>
      </w:r>
      <w:r w:rsidR="007B6833" w:rsidRPr="001D31A8">
        <w:rPr>
          <w:snapToGrid w:val="0"/>
          <w:sz w:val="28"/>
          <w:szCs w:val="28"/>
        </w:rPr>
        <w:t xml:space="preserve"> дадения елемент</w:t>
      </w:r>
      <w:r w:rsidR="00BD248B" w:rsidRPr="001D31A8">
        <w:rPr>
          <w:snapToGrid w:val="0"/>
          <w:sz w:val="28"/>
          <w:szCs w:val="28"/>
        </w:rPr>
        <w:t>,</w:t>
      </w:r>
      <w:r w:rsidR="00F80AEB" w:rsidRPr="001D31A8">
        <w:rPr>
          <w:snapToGrid w:val="0"/>
          <w:sz w:val="28"/>
          <w:szCs w:val="28"/>
        </w:rPr>
        <w:t xml:space="preserve"> докато не го намерим в листа</w:t>
      </w:r>
      <w:r w:rsidR="007036F9" w:rsidRPr="001D31A8">
        <w:rPr>
          <w:snapToGrid w:val="0"/>
          <w:sz w:val="28"/>
          <w:szCs w:val="28"/>
          <w:lang w:val="en-US"/>
        </w:rPr>
        <w:t>.</w:t>
      </w:r>
      <w:r w:rsidR="006C3C43" w:rsidRPr="001D31A8">
        <w:rPr>
          <w:snapToGrid w:val="0"/>
          <w:sz w:val="28"/>
          <w:szCs w:val="28"/>
        </w:rPr>
        <w:t xml:space="preserve"> </w:t>
      </w:r>
    </w:p>
    <w:p w14:paraId="73331404" w14:textId="77777777" w:rsidR="004976BA" w:rsidRDefault="004976BA" w:rsidP="00BC22B6">
      <w:pPr>
        <w:pStyle w:val="Listlevel1"/>
        <w:numPr>
          <w:ilvl w:val="0"/>
          <w:numId w:val="0"/>
        </w:numPr>
        <w:ind w:left="720"/>
        <w:rPr>
          <w:snapToGrid w:val="0"/>
        </w:rPr>
      </w:pPr>
    </w:p>
    <w:p w14:paraId="058DDDDD" w14:textId="04048AF3" w:rsidR="00747C65" w:rsidRPr="001D31A8" w:rsidRDefault="00747C65" w:rsidP="00747C65">
      <w:pPr>
        <w:pStyle w:val="Listlevel1"/>
        <w:numPr>
          <w:ilvl w:val="0"/>
          <w:numId w:val="28"/>
        </w:numPr>
        <w:rPr>
          <w:snapToGrid w:val="0"/>
          <w:sz w:val="32"/>
          <w:szCs w:val="32"/>
        </w:rPr>
      </w:pPr>
      <w:r w:rsidRPr="001D31A8">
        <w:rPr>
          <w:snapToGrid w:val="0"/>
          <w:sz w:val="32"/>
          <w:szCs w:val="32"/>
        </w:rPr>
        <w:t>Как работи алгоритъма ?</w:t>
      </w:r>
    </w:p>
    <w:p w14:paraId="3A2666C1" w14:textId="6E17F183" w:rsidR="003E4F53" w:rsidRPr="001D31A8" w:rsidRDefault="00882606" w:rsidP="00417357">
      <w:pPr>
        <w:pStyle w:val="Listlevel1"/>
        <w:numPr>
          <w:ilvl w:val="0"/>
          <w:numId w:val="32"/>
        </w:numPr>
        <w:rPr>
          <w:snapToGrid w:val="0"/>
          <w:sz w:val="28"/>
          <w:szCs w:val="28"/>
        </w:rPr>
      </w:pPr>
      <w:r w:rsidRPr="001D31A8">
        <w:rPr>
          <w:snapToGrid w:val="0"/>
          <w:sz w:val="28"/>
          <w:szCs w:val="28"/>
        </w:rPr>
        <w:t xml:space="preserve">Започва с индекс </w:t>
      </w:r>
      <w:r w:rsidR="00617088" w:rsidRPr="001D31A8">
        <w:rPr>
          <w:snapToGrid w:val="0"/>
          <w:sz w:val="28"/>
          <w:szCs w:val="28"/>
        </w:rPr>
        <w:t>0 и сравнява всеки елемент</w:t>
      </w:r>
      <w:r w:rsidR="00327073" w:rsidRPr="001D31A8">
        <w:rPr>
          <w:snapToGrid w:val="0"/>
          <w:sz w:val="28"/>
          <w:szCs w:val="28"/>
        </w:rPr>
        <w:t xml:space="preserve"> с </w:t>
      </w:r>
      <w:r w:rsidR="00DB548D" w:rsidRPr="001D31A8">
        <w:rPr>
          <w:snapToGrid w:val="0"/>
          <w:sz w:val="28"/>
          <w:szCs w:val="28"/>
        </w:rPr>
        <w:t>желания такъв</w:t>
      </w:r>
      <w:r w:rsidR="0025522F" w:rsidRPr="001D31A8">
        <w:rPr>
          <w:snapToGrid w:val="0"/>
          <w:sz w:val="28"/>
          <w:szCs w:val="28"/>
        </w:rPr>
        <w:t>, и връща индекса му</w:t>
      </w:r>
      <w:r w:rsidR="00524607" w:rsidRPr="001D31A8">
        <w:rPr>
          <w:snapToGrid w:val="0"/>
          <w:sz w:val="28"/>
          <w:szCs w:val="28"/>
        </w:rPr>
        <w:t>.</w:t>
      </w:r>
      <w:r w:rsidR="00C0431D" w:rsidRPr="001D31A8">
        <w:rPr>
          <w:snapToGrid w:val="0"/>
          <w:sz w:val="28"/>
          <w:szCs w:val="28"/>
        </w:rPr>
        <w:t xml:space="preserve"> </w:t>
      </w:r>
      <w:r w:rsidR="00524607" w:rsidRPr="001D31A8">
        <w:rPr>
          <w:snapToGrid w:val="0"/>
          <w:sz w:val="28"/>
          <w:szCs w:val="28"/>
        </w:rPr>
        <w:t>А</w:t>
      </w:r>
      <w:r w:rsidR="00C0431D" w:rsidRPr="001D31A8">
        <w:rPr>
          <w:snapToGrid w:val="0"/>
          <w:sz w:val="28"/>
          <w:szCs w:val="28"/>
        </w:rPr>
        <w:t>ко</w:t>
      </w:r>
      <w:r w:rsidR="00524607" w:rsidRPr="001D31A8">
        <w:rPr>
          <w:snapToGrid w:val="0"/>
          <w:sz w:val="28"/>
          <w:szCs w:val="28"/>
        </w:rPr>
        <w:t xml:space="preserve"> елемента не е</w:t>
      </w:r>
      <w:r w:rsidR="00C0431D" w:rsidRPr="001D31A8">
        <w:rPr>
          <w:snapToGrid w:val="0"/>
          <w:sz w:val="28"/>
          <w:szCs w:val="28"/>
        </w:rPr>
        <w:t xml:space="preserve"> </w:t>
      </w:r>
      <w:r w:rsidR="00417357" w:rsidRPr="001D31A8">
        <w:rPr>
          <w:snapToGrid w:val="0"/>
          <w:sz w:val="28"/>
          <w:szCs w:val="28"/>
        </w:rPr>
        <w:t xml:space="preserve">намерен, </w:t>
      </w:r>
      <w:r w:rsidR="00571501" w:rsidRPr="001D31A8">
        <w:rPr>
          <w:color w:val="FF0000"/>
          <w:sz w:val="28"/>
          <w:szCs w:val="28"/>
          <w:shd w:val="clear" w:color="auto" w:fill="FFFFFF"/>
        </w:rPr>
        <w:t>return -1</w:t>
      </w:r>
    </w:p>
    <w:p w14:paraId="36AD69CC" w14:textId="0B90D7C6" w:rsidR="00BA7B91" w:rsidRPr="00873B72" w:rsidRDefault="00BA7B91">
      <w:pPr>
        <w:pStyle w:val="Heading2"/>
      </w:pPr>
    </w:p>
    <w:p w14:paraId="7D14BAF7" w14:textId="137D8F54" w:rsidR="00BA7B91" w:rsidRPr="00873B72" w:rsidRDefault="00BA7B91" w:rsidP="00CA6354">
      <w:pPr>
        <w:pStyle w:val="Heading4"/>
        <w:rPr>
          <w:snapToGrid w:val="0"/>
        </w:rPr>
      </w:pPr>
    </w:p>
    <w:p w14:paraId="1F5587D9" w14:textId="5578639A" w:rsidR="00BA7B91" w:rsidRPr="00873B72" w:rsidRDefault="00BA7B91" w:rsidP="00E824BE">
      <w:pPr>
        <w:pStyle w:val="Checklisttitle"/>
        <w:jc w:val="left"/>
      </w:pPr>
      <w:r w:rsidRPr="00873B72">
        <w:rPr>
          <w:b w:val="0"/>
          <w:bCs/>
        </w:rPr>
        <w:br w:type="page"/>
      </w:r>
      <w:r w:rsidRPr="00873B72">
        <w:lastRenderedPageBreak/>
        <w:t xml:space="preserve"> </w:t>
      </w:r>
    </w:p>
    <w:p w14:paraId="2F495BE3" w14:textId="56A868C9" w:rsidR="00BA7B91" w:rsidRPr="00873B72" w:rsidRDefault="00402361">
      <w:pPr>
        <w:pStyle w:val="Checklistnumberedheading"/>
      </w:pPr>
      <w:r>
        <w:t>Илюстрация</w:t>
      </w:r>
      <w:r w:rsidR="00464550">
        <w:t xml:space="preserve"> на алгоритъма</w:t>
      </w:r>
    </w:p>
    <w:p w14:paraId="1A34650B" w14:textId="7DB8A4D2" w:rsidR="00BA7B91" w:rsidRPr="00246A17" w:rsidRDefault="00EB2FDA" w:rsidP="00DE34DB">
      <w:pPr>
        <w:pStyle w:val="Checklistitem"/>
        <w:numPr>
          <w:ilvl w:val="0"/>
          <w:numId w:val="34"/>
        </w:numPr>
        <w:rPr>
          <w:rFonts w:ascii="Times New Roman" w:hAnsi="Times New Roman" w:cs="Times New Roman"/>
        </w:rPr>
      </w:pPr>
      <w:r w:rsidRPr="00246A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2C8520C" wp14:editId="29582F7F">
            <wp:simplePos x="0" y="0"/>
            <wp:positionH relativeFrom="column">
              <wp:posOffset>719342</wp:posOffset>
            </wp:positionH>
            <wp:positionV relativeFrom="paragraph">
              <wp:posOffset>1164169</wp:posOffset>
            </wp:positionV>
            <wp:extent cx="3829685" cy="1105535"/>
            <wp:effectExtent l="0" t="0" r="0" b="0"/>
            <wp:wrapTight wrapText="bothSides">
              <wp:wrapPolygon edited="0">
                <wp:start x="0" y="0"/>
                <wp:lineTo x="0" y="21215"/>
                <wp:lineTo x="21489" y="21215"/>
                <wp:lineTo x="21489" y="0"/>
                <wp:lineTo x="0" y="0"/>
              </wp:wrapPolygon>
            </wp:wrapTight>
            <wp:docPr id="26126127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1279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5A" w:rsidRPr="00246A1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D485E69" wp14:editId="0BA8A900">
            <wp:simplePos x="0" y="0"/>
            <wp:positionH relativeFrom="column">
              <wp:posOffset>771112</wp:posOffset>
            </wp:positionH>
            <wp:positionV relativeFrom="paragraph">
              <wp:posOffset>524826</wp:posOffset>
            </wp:positionV>
            <wp:extent cx="3736340" cy="381000"/>
            <wp:effectExtent l="0" t="0" r="0" b="0"/>
            <wp:wrapTight wrapText="bothSides">
              <wp:wrapPolygon edited="0">
                <wp:start x="0" y="0"/>
                <wp:lineTo x="0" y="20520"/>
                <wp:lineTo x="21475" y="20520"/>
                <wp:lineTo x="21475" y="0"/>
                <wp:lineTo x="0" y="0"/>
              </wp:wrapPolygon>
            </wp:wrapTight>
            <wp:docPr id="205358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7514" name="Picture 20535875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BBD" w:rsidRPr="00246A17">
        <w:rPr>
          <w:rFonts w:ascii="Times New Roman" w:hAnsi="Times New Roman" w:cs="Times New Roman"/>
        </w:rPr>
        <w:t>Започваме с индекс 0</w:t>
      </w:r>
      <w:r w:rsidR="00B507FE" w:rsidRPr="00246A17">
        <w:rPr>
          <w:rFonts w:ascii="Times New Roman" w:hAnsi="Times New Roman" w:cs="Times New Roman"/>
          <w:lang w:val="en-US"/>
        </w:rPr>
        <w:t xml:space="preserve">( </w:t>
      </w:r>
      <w:r w:rsidR="00B507FE" w:rsidRPr="00246A17">
        <w:rPr>
          <w:rFonts w:ascii="Times New Roman" w:hAnsi="Times New Roman" w:cs="Times New Roman"/>
          <w:highlight w:val="yellow"/>
          <w:lang w:val="en-US"/>
        </w:rPr>
        <w:t>i = 0</w:t>
      </w:r>
      <w:r w:rsidR="00B507FE" w:rsidRPr="00246A17">
        <w:rPr>
          <w:rFonts w:ascii="Times New Roman" w:hAnsi="Times New Roman" w:cs="Times New Roman"/>
          <w:lang w:val="en-US"/>
        </w:rPr>
        <w:t>)</w:t>
      </w:r>
      <w:r w:rsidR="00C731A3" w:rsidRPr="00246A17">
        <w:rPr>
          <w:rFonts w:ascii="Times New Roman" w:hAnsi="Times New Roman" w:cs="Times New Roman"/>
        </w:rPr>
        <w:t xml:space="preserve"> и прове</w:t>
      </w:r>
      <w:r w:rsidR="00057DFD" w:rsidRPr="00246A17">
        <w:rPr>
          <w:rFonts w:ascii="Times New Roman" w:hAnsi="Times New Roman" w:cs="Times New Roman"/>
        </w:rPr>
        <w:t xml:space="preserve">ряваме за </w:t>
      </w:r>
      <w:r w:rsidR="00057DFD" w:rsidRPr="00453EFE">
        <w:rPr>
          <w:rFonts w:ascii="Times New Roman" w:hAnsi="Times New Roman" w:cs="Times New Roman"/>
          <w:b/>
          <w:bCs/>
          <w:lang w:val="en-US"/>
        </w:rPr>
        <w:t>key</w:t>
      </w:r>
      <w:r w:rsidR="00057DFD" w:rsidRPr="00246A17">
        <w:rPr>
          <w:rFonts w:ascii="Times New Roman" w:hAnsi="Times New Roman" w:cs="Times New Roman"/>
        </w:rPr>
        <w:t xml:space="preserve"> с </w:t>
      </w:r>
      <w:r w:rsidR="00057DFD" w:rsidRPr="001961F0">
        <w:rPr>
          <w:rFonts w:ascii="Times New Roman" w:hAnsi="Times New Roman" w:cs="Times New Roman"/>
          <w:highlight w:val="cyan"/>
          <w:lang w:val="en-US"/>
        </w:rPr>
        <w:t>arr[0]</w:t>
      </w:r>
      <w:r w:rsidR="00917AA0" w:rsidRPr="00246A17">
        <w:rPr>
          <w:rFonts w:ascii="Times New Roman" w:hAnsi="Times New Roman" w:cs="Times New Roman"/>
          <w:lang w:val="en-US"/>
        </w:rPr>
        <w:t>.</w:t>
      </w:r>
      <w:r w:rsidR="00057DFD" w:rsidRPr="00246A17">
        <w:rPr>
          <w:rFonts w:ascii="Times New Roman" w:hAnsi="Times New Roman" w:cs="Times New Roman"/>
          <w:lang w:val="en-US"/>
        </w:rPr>
        <w:t xml:space="preserve">  </w:t>
      </w:r>
    </w:p>
    <w:p w14:paraId="4DC4AA0D" w14:textId="77777777" w:rsidR="00EB2FDA" w:rsidRPr="00EB2FDA" w:rsidRDefault="00EB2FDA" w:rsidP="00EB2FDA">
      <w:pPr>
        <w:rPr>
          <w:lang w:bidi="bg-BG"/>
        </w:rPr>
      </w:pPr>
    </w:p>
    <w:p w14:paraId="1894CB4A" w14:textId="77777777" w:rsidR="00EB2FDA" w:rsidRPr="00EB2FDA" w:rsidRDefault="00EB2FDA" w:rsidP="00EB2FDA">
      <w:pPr>
        <w:rPr>
          <w:lang w:bidi="bg-BG"/>
        </w:rPr>
      </w:pPr>
    </w:p>
    <w:p w14:paraId="1A78318A" w14:textId="77777777" w:rsidR="00EB2FDA" w:rsidRPr="00EB2FDA" w:rsidRDefault="00EB2FDA" w:rsidP="00EB2FDA">
      <w:pPr>
        <w:rPr>
          <w:lang w:bidi="bg-BG"/>
        </w:rPr>
      </w:pPr>
    </w:p>
    <w:p w14:paraId="00079366" w14:textId="77777777" w:rsidR="00EB2FDA" w:rsidRPr="00EB2FDA" w:rsidRDefault="00EB2FDA" w:rsidP="00EB2FDA">
      <w:pPr>
        <w:rPr>
          <w:lang w:bidi="bg-BG"/>
        </w:rPr>
      </w:pPr>
    </w:p>
    <w:p w14:paraId="63CBC57F" w14:textId="77777777" w:rsidR="00EB2FDA" w:rsidRPr="00EB2FDA" w:rsidRDefault="00EB2FDA" w:rsidP="00EB2FDA">
      <w:pPr>
        <w:rPr>
          <w:lang w:bidi="bg-BG"/>
        </w:rPr>
      </w:pPr>
    </w:p>
    <w:p w14:paraId="78482ABB" w14:textId="77777777" w:rsidR="00EB2FDA" w:rsidRPr="00EB2FDA" w:rsidRDefault="00EB2FDA" w:rsidP="00EB2FDA">
      <w:pPr>
        <w:rPr>
          <w:lang w:bidi="bg-BG"/>
        </w:rPr>
      </w:pPr>
    </w:p>
    <w:p w14:paraId="1AE796BA" w14:textId="77777777" w:rsidR="00EB2FDA" w:rsidRPr="00EB2FDA" w:rsidRDefault="00EB2FDA" w:rsidP="00EB2FDA">
      <w:pPr>
        <w:rPr>
          <w:lang w:bidi="bg-BG"/>
        </w:rPr>
      </w:pPr>
    </w:p>
    <w:p w14:paraId="03F416BB" w14:textId="77777777" w:rsidR="00EB2FDA" w:rsidRPr="00EB2FDA" w:rsidRDefault="00EB2FDA" w:rsidP="00EB2FDA">
      <w:pPr>
        <w:rPr>
          <w:lang w:bidi="bg-BG"/>
        </w:rPr>
      </w:pPr>
    </w:p>
    <w:p w14:paraId="3DF620AB" w14:textId="77777777" w:rsidR="00EB2FDA" w:rsidRPr="00EB2FDA" w:rsidRDefault="00EB2FDA" w:rsidP="00EB2FDA">
      <w:pPr>
        <w:rPr>
          <w:lang w:bidi="bg-BG"/>
        </w:rPr>
      </w:pPr>
    </w:p>
    <w:p w14:paraId="6B45956C" w14:textId="6E9EE4A5" w:rsidR="00EB2FDA" w:rsidRDefault="00EB2FDA" w:rsidP="00EB2FDA">
      <w:pPr>
        <w:rPr>
          <w:rFonts w:ascii="Arial" w:hAnsi="Arial" w:cs="Arial"/>
          <w:lang w:val="en-US" w:bidi="bg-BG"/>
        </w:rPr>
      </w:pPr>
    </w:p>
    <w:p w14:paraId="0C775479" w14:textId="178143B8" w:rsidR="00EB2FDA" w:rsidRDefault="00000000" w:rsidP="00EB2FDA">
      <w:pPr>
        <w:rPr>
          <w:lang w:bidi="bg-BG"/>
        </w:rPr>
      </w:pPr>
      <w:r>
        <w:rPr>
          <w:noProof/>
          <w:lang w:bidi="bg-BG"/>
        </w:rPr>
        <w:pict w14:anchorId="5C18D7B7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15.4pt;margin-top:4.15pt;width:20.2pt;height:19.3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0">
              <w:txbxContent>
                <w:p w14:paraId="4930DC20" w14:textId="3554AB52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9" type="#_x0000_t202" style="position:absolute;margin-left:281.9pt;margin-top:4.15pt;width:20.2pt;height:19.3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9">
              <w:txbxContent>
                <w:p w14:paraId="1DB8A809" w14:textId="7D02F163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8" type="#_x0000_t202" style="position:absolute;margin-left:248.9pt;margin-top:4.1pt;width:20.2pt;height:19.3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14:paraId="4529019E" w14:textId="14093305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7" type="#_x0000_t202" style="position:absolute;margin-left:217.3pt;margin-top:4.15pt;width:20.15pt;height:19.2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14:paraId="0D723784" w14:textId="6516E4AB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6" type="#_x0000_t202" style="position:absolute;margin-left:182pt;margin-top:4.15pt;width:20.15pt;height:19.2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6">
              <w:txbxContent>
                <w:p w14:paraId="4A497503" w14:textId="6A9FD8E6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5" type="#_x0000_t202" style="position:absolute;margin-left:148.5pt;margin-top:4.15pt;width:20.15pt;height:19.2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14:paraId="43078C1E" w14:textId="23478753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54" type="#_x0000_t202" style="position:absolute;margin-left:116.4pt;margin-top:4.15pt;width:20.15pt;height:19.2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14:paraId="5B60F803" w14:textId="6BCAC4BF" w:rsid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3399A982" w14:textId="2908B400" w:rsidR="002262C8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bidi="bg-BG"/>
        </w:rPr>
        <w:pict w14:anchorId="5C18D7B7">
          <v:shape id="_x0000_s1044" type="#_x0000_t202" style="position:absolute;margin-left:79.7pt;margin-top:4.15pt;width:20.15pt;height:19.2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4">
              <w:txbxContent>
                <w:p w14:paraId="4018776C" w14:textId="641238FF" w:rsidR="00D6051A" w:rsidRPr="002262C8" w:rsidRDefault="002262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51D8A767" w14:textId="0213A684" w:rsidR="00EB2FDA" w:rsidRDefault="00EB2FDA" w:rsidP="00EB2FDA">
      <w:pPr>
        <w:rPr>
          <w:lang w:bidi="bg-BG"/>
        </w:rPr>
      </w:pPr>
    </w:p>
    <w:p w14:paraId="75DBA22E" w14:textId="77777777" w:rsidR="00EB2FDA" w:rsidRDefault="00EB2FDA" w:rsidP="00EB2FDA">
      <w:pPr>
        <w:rPr>
          <w:lang w:bidi="bg-BG"/>
        </w:rPr>
      </w:pPr>
    </w:p>
    <w:p w14:paraId="23A592E9" w14:textId="77777777" w:rsidR="00453EFE" w:rsidRPr="00EB2FDA" w:rsidRDefault="00453EFE" w:rsidP="00EB2FDA">
      <w:pPr>
        <w:rPr>
          <w:lang w:bidi="bg-BG"/>
        </w:rPr>
      </w:pPr>
    </w:p>
    <w:p w14:paraId="671506A6" w14:textId="325E4588" w:rsidR="00BA7B91" w:rsidRPr="00246A17" w:rsidRDefault="00B22ED7" w:rsidP="00DE34DB">
      <w:pPr>
        <w:pStyle w:val="Checklistitem"/>
        <w:numPr>
          <w:ilvl w:val="0"/>
          <w:numId w:val="34"/>
        </w:numPr>
        <w:rPr>
          <w:rFonts w:ascii="Times New Roman" w:hAnsi="Times New Roman" w:cs="Times New Roman"/>
        </w:rPr>
      </w:pPr>
      <w:r w:rsidRPr="00246A17">
        <w:rPr>
          <w:rFonts w:ascii="Times New Roman" w:hAnsi="Times New Roman" w:cs="Times New Roman"/>
          <w:lang w:val="en-US"/>
        </w:rPr>
        <w:t xml:space="preserve">Key </w:t>
      </w:r>
      <w:r w:rsidRPr="00246A17">
        <w:rPr>
          <w:rFonts w:ascii="Times New Roman" w:hAnsi="Times New Roman" w:cs="Times New Roman"/>
        </w:rPr>
        <w:t xml:space="preserve">и </w:t>
      </w:r>
      <w:r w:rsidRPr="001961F0">
        <w:rPr>
          <w:rFonts w:ascii="Times New Roman" w:hAnsi="Times New Roman" w:cs="Times New Roman"/>
          <w:highlight w:val="cyan"/>
          <w:lang w:val="en-US"/>
        </w:rPr>
        <w:t>arr[0]</w:t>
      </w:r>
      <w:r w:rsidRPr="00246A17">
        <w:rPr>
          <w:rFonts w:ascii="Times New Roman" w:hAnsi="Times New Roman" w:cs="Times New Roman"/>
        </w:rPr>
        <w:t xml:space="preserve"> не съвпадат</w:t>
      </w:r>
      <w:r w:rsidR="0064033C" w:rsidRPr="00246A17">
        <w:rPr>
          <w:rFonts w:ascii="Times New Roman" w:hAnsi="Times New Roman" w:cs="Times New Roman"/>
        </w:rPr>
        <w:t>, така че увеличаваме индекса с 1</w:t>
      </w:r>
      <w:r w:rsidR="0064033C" w:rsidRPr="00246A17">
        <w:rPr>
          <w:rFonts w:ascii="Times New Roman" w:hAnsi="Times New Roman" w:cs="Times New Roman"/>
          <w:highlight w:val="yellow"/>
        </w:rPr>
        <w:t>(</w:t>
      </w:r>
      <w:r w:rsidR="00246A17">
        <w:rPr>
          <w:rFonts w:ascii="Times New Roman" w:hAnsi="Times New Roman" w:cs="Times New Roman"/>
          <w:highlight w:val="yellow"/>
          <w:lang w:val="en-US"/>
        </w:rPr>
        <w:t>i</w:t>
      </w:r>
      <w:r w:rsidR="0064033C" w:rsidRPr="00246A17">
        <w:rPr>
          <w:rFonts w:ascii="Times New Roman" w:hAnsi="Times New Roman" w:cs="Times New Roman"/>
          <w:highlight w:val="yellow"/>
          <w:lang w:val="en-US"/>
        </w:rPr>
        <w:t>= 1)</w:t>
      </w:r>
      <w:r w:rsidR="0064033C" w:rsidRPr="00246A17">
        <w:rPr>
          <w:rFonts w:ascii="Times New Roman" w:hAnsi="Times New Roman" w:cs="Times New Roman"/>
          <w:lang w:val="en-US"/>
        </w:rPr>
        <w:t xml:space="preserve"> </w:t>
      </w:r>
      <w:r w:rsidR="009E5AF6" w:rsidRPr="00246A17">
        <w:rPr>
          <w:rFonts w:ascii="Times New Roman" w:hAnsi="Times New Roman" w:cs="Times New Roman"/>
        </w:rPr>
        <w:t xml:space="preserve"> и проверяваме</w:t>
      </w:r>
      <w:r w:rsidR="00917AA0" w:rsidRPr="00246A17">
        <w:rPr>
          <w:rFonts w:ascii="Times New Roman" w:hAnsi="Times New Roman" w:cs="Times New Roman"/>
        </w:rPr>
        <w:t xml:space="preserve"> за </w:t>
      </w:r>
      <w:r w:rsidR="00917AA0" w:rsidRPr="00453EFE">
        <w:rPr>
          <w:rFonts w:ascii="Times New Roman" w:hAnsi="Times New Roman" w:cs="Times New Roman"/>
          <w:b/>
          <w:bCs/>
          <w:lang w:val="en-US"/>
        </w:rPr>
        <w:t>key</w:t>
      </w:r>
      <w:r w:rsidR="001961F0">
        <w:rPr>
          <w:rFonts w:ascii="Times New Roman" w:hAnsi="Times New Roman" w:cs="Times New Roman"/>
          <w:lang w:val="en-US"/>
        </w:rPr>
        <w:t xml:space="preserve">, </w:t>
      </w:r>
      <w:r w:rsidR="001961F0">
        <w:rPr>
          <w:rFonts w:ascii="Times New Roman" w:hAnsi="Times New Roman" w:cs="Times New Roman"/>
        </w:rPr>
        <w:t xml:space="preserve">като </w:t>
      </w:r>
      <w:r w:rsidR="00BA25FA" w:rsidRPr="001961F0">
        <w:rPr>
          <w:rFonts w:ascii="Times New Roman" w:hAnsi="Times New Roman" w:cs="Times New Roman"/>
          <w:highlight w:val="cyan"/>
          <w:lang w:val="en-US"/>
        </w:rPr>
        <w:t>arr[1]</w:t>
      </w:r>
      <w:r w:rsidR="00917AA0" w:rsidRPr="00246A17">
        <w:rPr>
          <w:rFonts w:ascii="Times New Roman" w:hAnsi="Times New Roman" w:cs="Times New Roman"/>
          <w:lang w:val="en-US"/>
        </w:rPr>
        <w:t>.</w:t>
      </w:r>
    </w:p>
    <w:p w14:paraId="77DC073E" w14:textId="513225AD" w:rsidR="00917AA0" w:rsidRPr="00873B72" w:rsidRDefault="008E33FD" w:rsidP="00917AA0">
      <w:pPr>
        <w:pStyle w:val="Checklistitem"/>
        <w:numPr>
          <w:ilvl w:val="0"/>
          <w:numId w:val="0"/>
        </w:numPr>
        <w:ind w:left="1352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5E5E81" wp14:editId="2F2266E1">
            <wp:simplePos x="0" y="0"/>
            <wp:positionH relativeFrom="column">
              <wp:posOffset>656590</wp:posOffset>
            </wp:positionH>
            <wp:positionV relativeFrom="paragraph">
              <wp:posOffset>106729</wp:posOffset>
            </wp:positionV>
            <wp:extent cx="4210685" cy="1120775"/>
            <wp:effectExtent l="0" t="0" r="0" b="0"/>
            <wp:wrapTight wrapText="bothSides">
              <wp:wrapPolygon edited="0">
                <wp:start x="0" y="0"/>
                <wp:lineTo x="0" y="21294"/>
                <wp:lineTo x="21499" y="21294"/>
                <wp:lineTo x="21499" y="0"/>
                <wp:lineTo x="0" y="0"/>
              </wp:wrapPolygon>
            </wp:wrapTight>
            <wp:docPr id="167892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936" name="Picture 1678929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FC3A" w14:textId="7BCE2EE8" w:rsidR="00BA7B91" w:rsidRPr="00873B72" w:rsidRDefault="00BA7B91" w:rsidP="008E33FD">
      <w:pPr>
        <w:pStyle w:val="Checklistitem"/>
        <w:numPr>
          <w:ilvl w:val="0"/>
          <w:numId w:val="0"/>
        </w:numPr>
        <w:ind w:left="1253" w:hanging="360"/>
      </w:pPr>
    </w:p>
    <w:p w14:paraId="48FDE693" w14:textId="77777777" w:rsidR="00B57182" w:rsidRDefault="00B57182" w:rsidP="00B57182">
      <w:pPr>
        <w:pStyle w:val="Checklistnumberedheading"/>
        <w:numPr>
          <w:ilvl w:val="0"/>
          <w:numId w:val="0"/>
        </w:numPr>
        <w:ind w:left="360"/>
      </w:pPr>
    </w:p>
    <w:p w14:paraId="3856A374" w14:textId="74330292" w:rsidR="00433607" w:rsidRDefault="00000000" w:rsidP="003767B9">
      <w:pPr>
        <w:pStyle w:val="Checklistnumberedheading"/>
        <w:numPr>
          <w:ilvl w:val="0"/>
          <w:numId w:val="0"/>
        </w:numPr>
      </w:pPr>
      <w:r>
        <w:rPr>
          <w:noProof/>
        </w:rPr>
        <w:pict w14:anchorId="5C18D7B7">
          <v:shape id="_x0000_s1070" type="#_x0000_t202" style="position:absolute;margin-left:116.4pt;margin-top:15.25pt;width:20.15pt;height:19.25pt;z-index:2516807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0">
              <w:txbxContent>
                <w:p w14:paraId="5E13AFC4" w14:textId="77777777" w:rsidR="00453EFE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344AD2DD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1" type="#_x0000_t202" style="position:absolute;margin-left:158.15pt;margin-top:15.35pt;width:20.15pt;height:19.25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1">
              <w:txbxContent>
                <w:p w14:paraId="358827E6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2" type="#_x0000_t202" style="position:absolute;margin-left:191.15pt;margin-top:15.25pt;width:20.15pt;height:19.25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2">
              <w:txbxContent>
                <w:p w14:paraId="436F8490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3" type="#_x0000_t202" style="position:absolute;margin-left:228.75pt;margin-top:15.25pt;width:20.15pt;height:19.25pt;z-index:2516838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3">
              <w:txbxContent>
                <w:p w14:paraId="283D5245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4" type="#_x0000_t202" style="position:absolute;margin-left:265.9pt;margin-top:15.25pt;width:20.2pt;height:19.3pt;z-index:2516848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4">
              <w:txbxContent>
                <w:p w14:paraId="5389DF42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5" type="#_x0000_t202" style="position:absolute;margin-left:302.1pt;margin-top:15.25pt;width:20.2pt;height:19.3pt;z-index:2516858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5">
              <w:txbxContent>
                <w:p w14:paraId="6B46B7AC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6" type="#_x0000_t202" style="position:absolute;margin-left:338.35pt;margin-top:15.3pt;width:20.2pt;height:19.3pt;z-index:2516869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6">
              <w:txbxContent>
                <w:p w14:paraId="13013361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9" type="#_x0000_t202" style="position:absolute;margin-left:79.7pt;margin-top:15.3pt;width:20.15pt;height:19.25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9">
              <w:txbxContent>
                <w:p w14:paraId="61498F84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261DDAE3" w14:textId="77777777" w:rsidR="003767B9" w:rsidRDefault="003767B9" w:rsidP="003767B9">
      <w:pPr>
        <w:pStyle w:val="Checklistnumberedheading"/>
        <w:numPr>
          <w:ilvl w:val="0"/>
          <w:numId w:val="0"/>
        </w:numPr>
      </w:pPr>
    </w:p>
    <w:p w14:paraId="3FC5B772" w14:textId="2C59B073" w:rsidR="001961F0" w:rsidRDefault="00433607" w:rsidP="00433607">
      <w:pPr>
        <w:pStyle w:val="Checklistnumberedheading"/>
        <w:numPr>
          <w:ilvl w:val="0"/>
          <w:numId w:val="34"/>
        </w:num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3C2145">
        <w:rPr>
          <w:b w:val="0"/>
          <w:bCs/>
          <w:lang w:val="en-US"/>
        </w:rPr>
        <w:t xml:space="preserve"> </w:t>
      </w:r>
      <w:r w:rsidR="00246A17" w:rsidRPr="003C2145">
        <w:rPr>
          <w:rFonts w:ascii="Times New Roman" w:hAnsi="Times New Roman" w:cs="Times New Roman"/>
          <w:b w:val="0"/>
          <w:bCs/>
          <w:sz w:val="24"/>
          <w:szCs w:val="24"/>
        </w:rPr>
        <w:t xml:space="preserve">Имаме </w:t>
      </w:r>
      <w:r w:rsidR="001627EF" w:rsidRPr="003C2145">
        <w:rPr>
          <w:rFonts w:ascii="Times New Roman" w:hAnsi="Times New Roman" w:cs="Times New Roman"/>
          <w:b w:val="0"/>
          <w:bCs/>
          <w:sz w:val="24"/>
          <w:szCs w:val="24"/>
        </w:rPr>
        <w:t xml:space="preserve"> отново несъвпадение</w:t>
      </w:r>
      <w:r w:rsidR="006C0F39" w:rsidRPr="003C2145">
        <w:rPr>
          <w:rFonts w:ascii="Times New Roman" w:hAnsi="Times New Roman" w:cs="Times New Roman"/>
          <w:b w:val="0"/>
          <w:bCs/>
          <w:sz w:val="24"/>
          <w:szCs w:val="24"/>
        </w:rPr>
        <w:t>. Увеличаваме индекса</w:t>
      </w:r>
      <w:r w:rsidR="00C02C0E" w:rsidRPr="003C2145">
        <w:rPr>
          <w:rFonts w:ascii="Times New Roman" w:hAnsi="Times New Roman" w:cs="Times New Roman"/>
          <w:b w:val="0"/>
          <w:bCs/>
          <w:sz w:val="24"/>
          <w:szCs w:val="24"/>
        </w:rPr>
        <w:t>(</w:t>
      </w:r>
      <w:r w:rsidR="00C02C0E" w:rsidRPr="003C2145"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>i = 2</w:t>
      </w:r>
      <w:r w:rsidR="00C02C0E" w:rsidRPr="003C2145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</w:t>
      </w:r>
      <w:r w:rsidR="00417160" w:rsidRPr="003C2145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 w:rsidR="00417160" w:rsidRPr="003C2145">
        <w:rPr>
          <w:rFonts w:ascii="Times New Roman" w:hAnsi="Times New Roman" w:cs="Times New Roman"/>
          <w:b w:val="0"/>
          <w:bCs/>
          <w:sz w:val="24"/>
          <w:szCs w:val="24"/>
        </w:rPr>
        <w:t>и сравняваме(</w:t>
      </w:r>
      <w:r w:rsidR="00417160" w:rsidRPr="003C2145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arr[</w:t>
      </w:r>
      <w:r w:rsidR="001961F0" w:rsidRPr="003C2145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2]</w:t>
      </w:r>
      <w:r w:rsidR="001961F0" w:rsidRPr="003C2145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).</w:t>
      </w:r>
    </w:p>
    <w:p w14:paraId="23C69552" w14:textId="058BCB07" w:rsidR="003C2145" w:rsidRPr="003C2145" w:rsidRDefault="00CE44BD" w:rsidP="003C2145">
      <w:pPr>
        <w:pStyle w:val="Checklistnumberedheading"/>
        <w:numPr>
          <w:ilvl w:val="0"/>
          <w:numId w:val="0"/>
        </w:numPr>
        <w:ind w:left="1352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 wp14:anchorId="1E1DF251" wp14:editId="77F8B3B9">
            <wp:simplePos x="0" y="0"/>
            <wp:positionH relativeFrom="column">
              <wp:posOffset>656590</wp:posOffset>
            </wp:positionH>
            <wp:positionV relativeFrom="paragraph">
              <wp:posOffset>404495</wp:posOffset>
            </wp:positionV>
            <wp:extent cx="421068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499" y="21200"/>
                <wp:lineTo x="21499" y="0"/>
                <wp:lineTo x="0" y="0"/>
              </wp:wrapPolygon>
            </wp:wrapTight>
            <wp:docPr id="33068329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329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29F78" w14:textId="77777777" w:rsidR="00D804D3" w:rsidRDefault="00D804D3" w:rsidP="00B57182">
      <w:pPr>
        <w:pStyle w:val="Checklistnumberedheading"/>
        <w:numPr>
          <w:ilvl w:val="0"/>
          <w:numId w:val="0"/>
        </w:numPr>
        <w:ind w:left="360"/>
      </w:pPr>
    </w:p>
    <w:p w14:paraId="14D70313" w14:textId="77777777" w:rsidR="00D804D3" w:rsidRDefault="00D804D3" w:rsidP="00B57182">
      <w:pPr>
        <w:pStyle w:val="Checklistnumberedheading"/>
        <w:numPr>
          <w:ilvl w:val="0"/>
          <w:numId w:val="0"/>
        </w:numPr>
        <w:ind w:left="360"/>
      </w:pPr>
    </w:p>
    <w:p w14:paraId="7914F083" w14:textId="0CD084E2" w:rsidR="00D804D3" w:rsidRDefault="00000000" w:rsidP="00E824BE">
      <w:pPr>
        <w:pStyle w:val="Checklistnumberedheading"/>
        <w:numPr>
          <w:ilvl w:val="0"/>
          <w:numId w:val="0"/>
        </w:numPr>
        <w:ind w:left="360"/>
      </w:pPr>
      <w:r>
        <w:rPr>
          <w:noProof/>
        </w:rPr>
        <w:pict w14:anchorId="5C18D7B7">
          <v:shape id="_x0000_s1084" type="#_x0000_t202" style="position:absolute;left:0;text-align:left;margin-left:338.35pt;margin-top:27.4pt;width:20.2pt;height:19.3pt;z-index:2516951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4">
              <w:txbxContent>
                <w:p w14:paraId="689DA7AF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83" type="#_x0000_t202" style="position:absolute;left:0;text-align:left;margin-left:302.1pt;margin-top:27.35pt;width:20.2pt;height:19.3pt;z-index:2516940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3">
              <w:txbxContent>
                <w:p w14:paraId="541945F5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82" type="#_x0000_t202" style="position:absolute;left:0;text-align:left;margin-left:265.9pt;margin-top:27.35pt;width:20.2pt;height:19.3pt;z-index:2516930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2">
              <w:txbxContent>
                <w:p w14:paraId="73C47DC1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81" type="#_x0000_t202" style="position:absolute;left:0;text-align:left;margin-left:228.75pt;margin-top:27.35pt;width:20.15pt;height:19.25pt;z-index:2516920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1">
              <w:txbxContent>
                <w:p w14:paraId="0312654A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80" type="#_x0000_t202" style="position:absolute;left:0;text-align:left;margin-left:191.15pt;margin-top:27.35pt;width:20.15pt;height:19.25pt;z-index:2516910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0">
              <w:txbxContent>
                <w:p w14:paraId="39FB91BA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9" type="#_x0000_t202" style="position:absolute;left:0;text-align:left;margin-left:158.15pt;margin-top:27.45pt;width:20.15pt;height:19.25pt;z-index:2516899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9">
              <w:txbxContent>
                <w:p w14:paraId="501E6AFF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8" type="#_x0000_t202" style="position:absolute;left:0;text-align:left;margin-left:116.4pt;margin-top:27.35pt;width:20.15pt;height:19.25pt;z-index:2516889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8">
              <w:txbxContent>
                <w:p w14:paraId="5E37B09F" w14:textId="77777777" w:rsidR="00453EFE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197F9FB4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77" type="#_x0000_t202" style="position:absolute;left:0;text-align:left;margin-left:79.7pt;margin-top:27.4pt;width:20.15pt;height:19.25pt;z-index:2516879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7">
              <w:txbxContent>
                <w:p w14:paraId="6C50436D" w14:textId="77777777" w:rsidR="00453EFE" w:rsidRPr="002262C8" w:rsidRDefault="00453E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72C8F720" w14:textId="5E765E52" w:rsidR="00D804D3" w:rsidRPr="004A58C3" w:rsidRDefault="004A58C3" w:rsidP="00D804D3">
      <w:pPr>
        <w:pStyle w:val="Checklistnumberedheading"/>
        <w:numPr>
          <w:ilvl w:val="0"/>
          <w:numId w:val="34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4A58C3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lastRenderedPageBreak/>
        <w:t>a</w:t>
      </w:r>
      <w:r w:rsidR="00F013F0" w:rsidRPr="004A58C3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rr[2]</w:t>
      </w:r>
      <w:r w:rsidR="00F013F0" w:rsidRPr="004A58C3">
        <w:rPr>
          <w:rFonts w:ascii="Times New Roman" w:hAnsi="Times New Roman" w:cs="Times New Roman"/>
          <w:b w:val="0"/>
          <w:bCs/>
          <w:sz w:val="24"/>
          <w:szCs w:val="24"/>
        </w:rPr>
        <w:t xml:space="preserve"> е различно от </w:t>
      </w:r>
      <w:r w:rsidR="00F013F0" w:rsidRPr="00453EFE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5F06C8" w:rsidRPr="004A58C3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 w:rsidR="005F06C8" w:rsidRPr="004A58C3">
        <w:rPr>
          <w:rFonts w:ascii="Times New Roman" w:hAnsi="Times New Roman" w:cs="Times New Roman"/>
          <w:b w:val="0"/>
          <w:bCs/>
          <w:sz w:val="24"/>
          <w:szCs w:val="24"/>
        </w:rPr>
        <w:t>следователно увеличаваме индекса(</w:t>
      </w:r>
      <w:r w:rsidR="002952E0" w:rsidRPr="004A58C3"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>i</w:t>
      </w:r>
      <w:r w:rsidR="005F06C8" w:rsidRPr="004A58C3"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 xml:space="preserve"> = </w:t>
      </w:r>
      <w:r w:rsidR="002952E0" w:rsidRPr="004A58C3"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>3</w:t>
      </w:r>
      <w:r w:rsidR="002952E0" w:rsidRPr="004A58C3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) </w:t>
      </w:r>
      <w:r w:rsidR="002952E0" w:rsidRPr="004A58C3">
        <w:rPr>
          <w:rFonts w:ascii="Times New Roman" w:hAnsi="Times New Roman" w:cs="Times New Roman"/>
          <w:b w:val="0"/>
          <w:bCs/>
          <w:sz w:val="24"/>
          <w:szCs w:val="24"/>
        </w:rPr>
        <w:t>и сравняваме(</w:t>
      </w:r>
      <w:r w:rsidR="002952E0" w:rsidRPr="004A58C3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arr[</w:t>
      </w:r>
      <w:r w:rsidRPr="004A58C3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3]</w:t>
      </w:r>
      <w:r w:rsidRPr="004A58C3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).</w:t>
      </w:r>
    </w:p>
    <w:p w14:paraId="2954233A" w14:textId="4AB4B8D5" w:rsidR="004A58C3" w:rsidRPr="004A58C3" w:rsidRDefault="00977D7B" w:rsidP="004A58C3">
      <w:pPr>
        <w:pStyle w:val="Checklistnumberedheading"/>
        <w:numPr>
          <w:ilvl w:val="0"/>
          <w:numId w:val="0"/>
        </w:numPr>
        <w:ind w:left="1352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77D7B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B6070B9" wp14:editId="302AB47C">
            <wp:simplePos x="0" y="0"/>
            <wp:positionH relativeFrom="column">
              <wp:posOffset>598170</wp:posOffset>
            </wp:positionH>
            <wp:positionV relativeFrom="paragraph">
              <wp:posOffset>106223</wp:posOffset>
            </wp:positionV>
            <wp:extent cx="4683125" cy="1292860"/>
            <wp:effectExtent l="0" t="0" r="0" b="0"/>
            <wp:wrapTight wrapText="bothSides">
              <wp:wrapPolygon edited="0">
                <wp:start x="0" y="0"/>
                <wp:lineTo x="0" y="21326"/>
                <wp:lineTo x="21524" y="21326"/>
                <wp:lineTo x="21524" y="0"/>
                <wp:lineTo x="0" y="0"/>
              </wp:wrapPolygon>
            </wp:wrapTight>
            <wp:docPr id="238108338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8338" name="Picture 1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9771A" w14:textId="77777777" w:rsidR="005D6F90" w:rsidRDefault="005D6F90" w:rsidP="00B57182">
      <w:pPr>
        <w:pStyle w:val="Checklistnumberedheading"/>
        <w:numPr>
          <w:ilvl w:val="0"/>
          <w:numId w:val="0"/>
        </w:numPr>
        <w:ind w:left="360"/>
      </w:pPr>
    </w:p>
    <w:p w14:paraId="2BBC0F6D" w14:textId="77777777" w:rsidR="005D6F90" w:rsidRDefault="005D6F90" w:rsidP="00B57182">
      <w:pPr>
        <w:pStyle w:val="Checklistnumberedheading"/>
        <w:numPr>
          <w:ilvl w:val="0"/>
          <w:numId w:val="0"/>
        </w:numPr>
        <w:ind w:left="360"/>
      </w:pPr>
    </w:p>
    <w:p w14:paraId="23C0AA29" w14:textId="7F4B81E6" w:rsidR="005D6F90" w:rsidRDefault="00000000" w:rsidP="00B57182">
      <w:pPr>
        <w:pStyle w:val="Checklistnumberedheading"/>
        <w:numPr>
          <w:ilvl w:val="0"/>
          <w:numId w:val="0"/>
        </w:numPr>
        <w:ind w:left="360"/>
      </w:pPr>
      <w:r>
        <w:rPr>
          <w:noProof/>
        </w:rPr>
        <w:pict w14:anchorId="5C18D7B7">
          <v:shape id="_x0000_s1062" type="#_x0000_t202" style="position:absolute;left:0;text-align:left;margin-left:120.55pt;margin-top:8.5pt;width:20.15pt;height:19.25pt;z-index:2516705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2">
              <w:txbxContent>
                <w:p w14:paraId="2B0D3B75" w14:textId="77777777" w:rsidR="00F178CC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35AEC3B5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3" type="#_x0000_t202" style="position:absolute;left:0;text-align:left;margin-left:161.75pt;margin-top:8.5pt;width:20.15pt;height:19.25pt;z-index:2516715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3">
              <w:txbxContent>
                <w:p w14:paraId="0C96C62E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4" type="#_x0000_t202" style="position:absolute;left:0;text-align:left;margin-left:202.15pt;margin-top:8.6pt;width:20.15pt;height:19.25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4">
              <w:txbxContent>
                <w:p w14:paraId="0F3D9ADF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5" type="#_x0000_t202" style="position:absolute;left:0;text-align:left;margin-left:241.6pt;margin-top:8.5pt;width:20.15pt;height:19.25pt;z-index:2516736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5">
              <w:txbxContent>
                <w:p w14:paraId="496B0D6A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6" type="#_x0000_t202" style="position:absolute;left:0;text-align:left;margin-left:286pt;margin-top:8.55pt;width:20.2pt;height:19.3pt;z-index:2516746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6">
              <w:txbxContent>
                <w:p w14:paraId="2AEE8263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7" type="#_x0000_t202" style="position:absolute;left:0;text-align:left;margin-left:326.4pt;margin-top:8.55pt;width:20.2pt;height:19.3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7">
              <w:txbxContent>
                <w:p w14:paraId="1B0CD281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8" type="#_x0000_t202" style="position:absolute;left:0;text-align:left;margin-left:365.85pt;margin-top:8.55pt;width:20.2pt;height:19.3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8">
              <w:txbxContent>
                <w:p w14:paraId="55F45DBA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61" type="#_x0000_t202" style="position:absolute;left:0;text-align:left;margin-left:79.7pt;margin-top:8.55pt;width:20.15pt;height:19.25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1">
              <w:txbxContent>
                <w:p w14:paraId="238B1E11" w14:textId="77777777" w:rsidR="00F178CC" w:rsidRPr="002262C8" w:rsidRDefault="00F178CC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66AD936F" w14:textId="77777777" w:rsidR="005D6F90" w:rsidRDefault="005D6F90" w:rsidP="00B57182">
      <w:pPr>
        <w:pStyle w:val="Checklistnumberedheading"/>
        <w:numPr>
          <w:ilvl w:val="0"/>
          <w:numId w:val="0"/>
        </w:numPr>
        <w:ind w:left="360"/>
      </w:pPr>
    </w:p>
    <w:p w14:paraId="50CB90B2" w14:textId="7CE8C92F" w:rsidR="004171D2" w:rsidRPr="00075550" w:rsidRDefault="00F318F2" w:rsidP="004171D2">
      <w:pPr>
        <w:pStyle w:val="Checklistnumberedheading"/>
        <w:numPr>
          <w:ilvl w:val="0"/>
          <w:numId w:val="34"/>
        </w:num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075550">
        <w:rPr>
          <w:rFonts w:ascii="Times New Roman" w:hAnsi="Times New Roman" w:cs="Times New Roman"/>
          <w:b w:val="0"/>
          <w:bCs/>
          <w:sz w:val="24"/>
          <w:szCs w:val="24"/>
        </w:rPr>
        <w:t>Повтаряме съ</w:t>
      </w:r>
      <w:r w:rsidR="007F6252" w:rsidRPr="00075550">
        <w:rPr>
          <w:rFonts w:ascii="Times New Roman" w:hAnsi="Times New Roman" w:cs="Times New Roman"/>
          <w:b w:val="0"/>
          <w:bCs/>
          <w:sz w:val="24"/>
          <w:szCs w:val="24"/>
        </w:rPr>
        <w:t xml:space="preserve">щата операция, както в </w:t>
      </w:r>
      <w:r w:rsidR="00043D84" w:rsidRPr="00075550">
        <w:rPr>
          <w:rFonts w:ascii="Times New Roman" w:hAnsi="Times New Roman" w:cs="Times New Roman"/>
          <w:b w:val="0"/>
          <w:bCs/>
          <w:sz w:val="24"/>
          <w:szCs w:val="24"/>
        </w:rPr>
        <w:t>по гореспоменатите стъпки.</w:t>
      </w:r>
    </w:p>
    <w:p w14:paraId="4AB7DD9D" w14:textId="097AFE13" w:rsidR="005D6F90" w:rsidRDefault="001A6D24" w:rsidP="00B57182">
      <w:pPr>
        <w:pStyle w:val="Checklistnumberedheading"/>
        <w:numPr>
          <w:ilvl w:val="0"/>
          <w:numId w:val="0"/>
        </w:numPr>
        <w:ind w:left="360"/>
      </w:pPr>
      <w:r w:rsidRPr="0003626B">
        <w:rPr>
          <w:noProof/>
        </w:rPr>
        <w:drawing>
          <wp:anchor distT="0" distB="0" distL="114300" distR="114300" simplePos="0" relativeHeight="251696128" behindDoc="1" locked="0" layoutInCell="1" allowOverlap="1" wp14:anchorId="00EDD9E0" wp14:editId="2D0C80E8">
            <wp:simplePos x="0" y="0"/>
            <wp:positionH relativeFrom="column">
              <wp:posOffset>452755</wp:posOffset>
            </wp:positionH>
            <wp:positionV relativeFrom="paragraph">
              <wp:posOffset>151130</wp:posOffset>
            </wp:positionV>
            <wp:extent cx="5072380" cy="1458595"/>
            <wp:effectExtent l="0" t="0" r="0" b="0"/>
            <wp:wrapTight wrapText="bothSides">
              <wp:wrapPolygon edited="0">
                <wp:start x="0" y="0"/>
                <wp:lineTo x="0" y="21440"/>
                <wp:lineTo x="21497" y="21440"/>
                <wp:lineTo x="21497" y="0"/>
                <wp:lineTo x="0" y="0"/>
              </wp:wrapPolygon>
            </wp:wrapTight>
            <wp:docPr id="1582779022" name="Picture 1" descr="Timelin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79022" name="Picture 1" descr="Timeline, waterfall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10F36" w14:textId="7AD6AFB2" w:rsidR="00075550" w:rsidRDefault="00075550" w:rsidP="00B57182">
      <w:pPr>
        <w:pStyle w:val="Checklistnumberedheading"/>
        <w:numPr>
          <w:ilvl w:val="0"/>
          <w:numId w:val="0"/>
        </w:numPr>
        <w:ind w:left="360"/>
      </w:pPr>
    </w:p>
    <w:p w14:paraId="286D1096" w14:textId="3A500AD7" w:rsidR="005D6F90" w:rsidRDefault="00000000" w:rsidP="00B57182">
      <w:pPr>
        <w:pStyle w:val="Checklistnumberedheading"/>
        <w:numPr>
          <w:ilvl w:val="0"/>
          <w:numId w:val="0"/>
        </w:numPr>
        <w:ind w:left="360"/>
      </w:pPr>
      <w:r>
        <w:rPr>
          <w:noProof/>
        </w:rPr>
        <w:pict w14:anchorId="5C18D7B7">
          <v:shape id="_x0000_s1098" type="#_x0000_t202" style="position:absolute;left:0;text-align:left;margin-left:294.3pt;margin-top:48.95pt;width:20.2pt;height:19.3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8">
              <w:txbxContent>
                <w:p w14:paraId="67097A63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9" type="#_x0000_t202" style="position:absolute;left:0;text-align:left;margin-left:338.3pt;margin-top:48.8pt;width:20.2pt;height:19.3pt;z-index:25170329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9">
              <w:txbxContent>
                <w:p w14:paraId="71A91A61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100" type="#_x0000_t202" style="position:absolute;left:0;text-align:left;margin-left:382.35pt;margin-top:48.95pt;width:20.2pt;height:19.3pt;z-index:2517043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0">
              <w:txbxContent>
                <w:p w14:paraId="7F65E316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6" type="#_x0000_t202" style="position:absolute;left:0;text-align:left;margin-left:206.75pt;margin-top:48.85pt;width:20.15pt;height:19.25pt;z-index:2517002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6">
              <w:txbxContent>
                <w:p w14:paraId="651AECFE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7" type="#_x0000_t202" style="position:absolute;left:0;text-align:left;margin-left:248.45pt;margin-top:48.95pt;width:20.15pt;height:19.25pt;z-index:2517012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7">
              <w:txbxContent>
                <w:p w14:paraId="5502C9ED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4" type="#_x0000_t202" style="position:absolute;left:0;text-align:left;margin-left:114.1pt;margin-top:48.85pt;width:20.15pt;height:19.25pt;z-index:2516981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4">
              <w:txbxContent>
                <w:p w14:paraId="0A1F0931" w14:textId="77777777" w:rsidR="001A6D24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63B05213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3" type="#_x0000_t202" style="position:absolute;left:0;text-align:left;margin-left:70pt;margin-top:48.85pt;width:20.15pt;height:19.25pt;z-index:251697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3">
              <w:txbxContent>
                <w:p w14:paraId="75F66F76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5C18D7B7">
          <v:shape id="_x0000_s1095" type="#_x0000_t202" style="position:absolute;left:0;text-align:left;margin-left:158.05pt;margin-top:48.85pt;width:20.15pt;height:19.25pt;z-index:2516992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5">
              <w:txbxContent>
                <w:p w14:paraId="7E49825C" w14:textId="77777777" w:rsidR="001A6D24" w:rsidRPr="002262C8" w:rsidRDefault="001A6D2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</w:p>
    <w:p w14:paraId="37DD4BC9" w14:textId="77777777" w:rsidR="00327948" w:rsidRDefault="00327948" w:rsidP="00B57182">
      <w:pPr>
        <w:pStyle w:val="Checklistnumberedheading"/>
        <w:numPr>
          <w:ilvl w:val="0"/>
          <w:numId w:val="0"/>
        </w:numPr>
        <w:ind w:left="360"/>
      </w:pPr>
    </w:p>
    <w:p w14:paraId="0BBEAFD9" w14:textId="77777777" w:rsidR="00327948" w:rsidRDefault="00327948" w:rsidP="00B57182">
      <w:pPr>
        <w:pStyle w:val="Checklistnumberedheading"/>
        <w:numPr>
          <w:ilvl w:val="0"/>
          <w:numId w:val="0"/>
        </w:numPr>
        <w:ind w:left="360"/>
      </w:pPr>
    </w:p>
    <w:p w14:paraId="43ABF142" w14:textId="77777777" w:rsidR="00327948" w:rsidRDefault="00327948" w:rsidP="00B57182">
      <w:pPr>
        <w:pStyle w:val="Checklistnumberedheading"/>
        <w:numPr>
          <w:ilvl w:val="0"/>
          <w:numId w:val="0"/>
        </w:numPr>
        <w:ind w:left="360"/>
      </w:pPr>
    </w:p>
    <w:p w14:paraId="32397ED1" w14:textId="7C68F8AA" w:rsidR="00327948" w:rsidRPr="0062274B" w:rsidRDefault="001F1854" w:rsidP="00327948">
      <w:pPr>
        <w:pStyle w:val="Checklistnumberedheading"/>
        <w:numPr>
          <w:ilvl w:val="0"/>
          <w:numId w:val="34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593044">
        <w:rPr>
          <w:noProof/>
        </w:rPr>
        <w:drawing>
          <wp:anchor distT="0" distB="0" distL="114300" distR="114300" simplePos="0" relativeHeight="251705344" behindDoc="1" locked="0" layoutInCell="1" allowOverlap="1" wp14:anchorId="21542698" wp14:editId="58DDC76A">
            <wp:simplePos x="0" y="0"/>
            <wp:positionH relativeFrom="column">
              <wp:posOffset>190500</wp:posOffset>
            </wp:positionH>
            <wp:positionV relativeFrom="paragraph">
              <wp:posOffset>752632</wp:posOffset>
            </wp:positionV>
            <wp:extent cx="5274945" cy="1438275"/>
            <wp:effectExtent l="0" t="0" r="0" b="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3928802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0237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5C18D7B7">
          <v:shape id="_x0000_s1103" type="#_x0000_t202" style="position:absolute;left:0;text-align:left;margin-left:145.25pt;margin-top:161.7pt;width:20.15pt;height:19.25pt;z-index:251708416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3">
              <w:txbxContent>
                <w:p w14:paraId="63C2B0ED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5" type="#_x0000_t202" style="position:absolute;left:0;text-align:left;margin-left:237pt;margin-top:161.65pt;width:20.15pt;height:19.25pt;z-index:251710464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5">
              <w:txbxContent>
                <w:p w14:paraId="0CF4987A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6" type="#_x0000_t202" style="position:absolute;left:0;text-align:left;margin-left:286pt;margin-top:161.65pt;width:20.2pt;height:19.3pt;z-index:251711488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6">
              <w:txbxContent>
                <w:p w14:paraId="1E8A4B53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7" type="#_x0000_t202" style="position:absolute;left:0;text-align:left;margin-left:331.9pt;margin-top:161.65pt;width:20.2pt;height:19.3pt;z-index:251712512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7">
              <w:txbxContent>
                <w:p w14:paraId="3A78822C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8" type="#_x0000_t202" style="position:absolute;left:0;text-align:left;margin-left:376.35pt;margin-top:161.65pt;width:20.2pt;height:19.3pt;z-index:251713536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8">
              <w:txbxContent>
                <w:p w14:paraId="3C26B5B7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4" type="#_x0000_t202" style="position:absolute;left:0;text-align:left;margin-left:190.25pt;margin-top:161.55pt;width:20.15pt;height:19.25pt;z-index:251709440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4">
              <w:txbxContent>
                <w:p w14:paraId="3F0A65EA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2" type="#_x0000_t202" style="position:absolute;left:0;text-align:left;margin-left:97.6pt;margin-top:161.55pt;width:20.15pt;height:19.25pt;z-index:251707392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2">
              <w:txbxContent>
                <w:p w14:paraId="23D48088" w14:textId="77777777" w:rsidR="00593044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ab/>
                  </w:r>
                </w:p>
                <w:p w14:paraId="2A539688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  <w:r w:rsidR="00000000">
        <w:rPr>
          <w:noProof/>
        </w:rPr>
        <w:pict w14:anchorId="5C18D7B7">
          <v:shape id="_x0000_s1101" type="#_x0000_t202" style="position:absolute;left:0;text-align:left;margin-left:53.5pt;margin-top:161.55pt;width:20.15pt;height:19.25pt;z-index:251706368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1">
              <w:txbxContent>
                <w:p w14:paraId="511EC0BA" w14:textId="77777777" w:rsidR="00593044" w:rsidRPr="002262C8" w:rsidRDefault="00593044" w:rsidP="00F178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068FC" w:rsidRPr="001068F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D0784" w:rsidRPr="001068FC">
        <w:rPr>
          <w:rFonts w:ascii="Times New Roman" w:hAnsi="Times New Roman" w:cs="Times New Roman"/>
          <w:sz w:val="24"/>
          <w:szCs w:val="24"/>
          <w:lang w:val="en-US"/>
        </w:rPr>
        <w:t>ey</w:t>
      </w:r>
      <w:r w:rsidR="001D0784" w:rsidRPr="0062274B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 w:rsidR="001D0784" w:rsidRPr="0062274B">
        <w:rPr>
          <w:rFonts w:ascii="Times New Roman" w:hAnsi="Times New Roman" w:cs="Times New Roman"/>
          <w:b w:val="0"/>
          <w:bCs/>
          <w:sz w:val="24"/>
          <w:szCs w:val="24"/>
        </w:rPr>
        <w:t xml:space="preserve">и </w:t>
      </w:r>
      <w:r w:rsidR="001D0784" w:rsidRPr="001068FC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arr[4]</w:t>
      </w:r>
      <w:r w:rsidR="001D0784" w:rsidRPr="0062274B">
        <w:rPr>
          <w:rFonts w:ascii="Times New Roman" w:hAnsi="Times New Roman" w:cs="Times New Roman"/>
          <w:b w:val="0"/>
          <w:bCs/>
          <w:sz w:val="24"/>
          <w:szCs w:val="24"/>
        </w:rPr>
        <w:t xml:space="preserve"> са различни. </w:t>
      </w:r>
      <w:r w:rsidR="00BE6ED1" w:rsidRPr="0062274B">
        <w:rPr>
          <w:rFonts w:ascii="Times New Roman" w:hAnsi="Times New Roman" w:cs="Times New Roman"/>
          <w:b w:val="0"/>
          <w:bCs/>
          <w:sz w:val="24"/>
          <w:szCs w:val="24"/>
        </w:rPr>
        <w:t>Увеличаваме индекса(</w:t>
      </w:r>
      <w:r w:rsidR="0062274B" w:rsidRPr="0062274B"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>i</w:t>
      </w:r>
      <w:r w:rsidR="00BE6ED1" w:rsidRPr="0062274B">
        <w:rPr>
          <w:rFonts w:ascii="Times New Roman" w:hAnsi="Times New Roman" w:cs="Times New Roman"/>
          <w:b w:val="0"/>
          <w:bCs/>
          <w:sz w:val="24"/>
          <w:szCs w:val="24"/>
          <w:highlight w:val="yellow"/>
        </w:rPr>
        <w:t xml:space="preserve"> = </w:t>
      </w:r>
      <w:r w:rsidR="0062274B" w:rsidRPr="0062274B">
        <w:rPr>
          <w:rFonts w:ascii="Times New Roman" w:hAnsi="Times New Roman" w:cs="Times New Roman"/>
          <w:b w:val="0"/>
          <w:bCs/>
          <w:sz w:val="24"/>
          <w:szCs w:val="24"/>
          <w:highlight w:val="yellow"/>
        </w:rPr>
        <w:t>5</w:t>
      </w:r>
      <w:r w:rsidR="0062274B" w:rsidRPr="0062274B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</w:t>
      </w:r>
      <w:r w:rsidR="001068F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 w:rsidR="001068FC">
        <w:rPr>
          <w:rFonts w:ascii="Times New Roman" w:hAnsi="Times New Roman" w:cs="Times New Roman"/>
          <w:b w:val="0"/>
          <w:bCs/>
          <w:sz w:val="24"/>
          <w:szCs w:val="24"/>
        </w:rPr>
        <w:t>и сравняваме(</w:t>
      </w:r>
      <w:r w:rsidR="001068FC" w:rsidRPr="001068FC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arr[5]</w:t>
      </w:r>
      <w:r w:rsidR="001068F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).</w:t>
      </w:r>
    </w:p>
    <w:p w14:paraId="3E9E77AF" w14:textId="77777777" w:rsidR="001F1854" w:rsidRDefault="001F1854" w:rsidP="00E824BE">
      <w:pPr>
        <w:pStyle w:val="Checklistnumberedheading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71137B1" w14:textId="3A829517" w:rsidR="001068FC" w:rsidRPr="001F1854" w:rsidRDefault="00EF0484" w:rsidP="001F1854">
      <w:pPr>
        <w:pStyle w:val="Checklistnumberedheading"/>
        <w:numPr>
          <w:ilvl w:val="0"/>
          <w:numId w:val="34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1F1854">
        <w:rPr>
          <w:rFonts w:ascii="Times New Roman" w:hAnsi="Times New Roman" w:cs="Times New Roman"/>
          <w:b w:val="0"/>
          <w:bCs/>
          <w:sz w:val="24"/>
          <w:szCs w:val="24"/>
        </w:rPr>
        <w:t xml:space="preserve">Най-накрая </w:t>
      </w:r>
      <w:r w:rsidR="00E66A35" w:rsidRPr="001F1854">
        <w:rPr>
          <w:rFonts w:ascii="Times New Roman" w:hAnsi="Times New Roman" w:cs="Times New Roman"/>
          <w:b w:val="0"/>
          <w:bCs/>
          <w:sz w:val="24"/>
          <w:szCs w:val="24"/>
        </w:rPr>
        <w:t xml:space="preserve">открихме, </w:t>
      </w:r>
      <w:r w:rsidR="00E66A35" w:rsidRPr="00481FEF">
        <w:rPr>
          <w:rFonts w:ascii="Times New Roman" w:hAnsi="Times New Roman" w:cs="Times New Roman"/>
          <w:b w:val="0"/>
          <w:bCs/>
          <w:sz w:val="24"/>
          <w:szCs w:val="24"/>
        </w:rPr>
        <w:t>че</w:t>
      </w:r>
      <w:r w:rsidR="00E66A35" w:rsidRPr="001F1854">
        <w:rPr>
          <w:rFonts w:ascii="Times New Roman" w:hAnsi="Times New Roman" w:cs="Times New Roman"/>
          <w:sz w:val="24"/>
          <w:szCs w:val="24"/>
        </w:rPr>
        <w:t xml:space="preserve"> </w:t>
      </w:r>
      <w:r w:rsidR="00E66A35" w:rsidRPr="001F185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E66A35" w:rsidRPr="001F1854">
        <w:rPr>
          <w:rFonts w:ascii="Times New Roman" w:hAnsi="Times New Roman" w:cs="Times New Roman"/>
          <w:b w:val="0"/>
          <w:bCs/>
          <w:sz w:val="24"/>
          <w:szCs w:val="24"/>
        </w:rPr>
        <w:t xml:space="preserve"> се намира на пози</w:t>
      </w:r>
      <w:r w:rsidR="001F1854" w:rsidRPr="001F1854">
        <w:rPr>
          <w:rFonts w:ascii="Times New Roman" w:hAnsi="Times New Roman" w:cs="Times New Roman"/>
          <w:b w:val="0"/>
          <w:bCs/>
          <w:sz w:val="24"/>
          <w:szCs w:val="24"/>
        </w:rPr>
        <w:t xml:space="preserve">ция </w:t>
      </w:r>
      <w:r w:rsidR="001F1854" w:rsidRPr="001F1854">
        <w:rPr>
          <w:rFonts w:ascii="Times New Roman" w:hAnsi="Times New Roman" w:cs="Times New Roman"/>
          <w:b w:val="0"/>
          <w:bCs/>
          <w:sz w:val="24"/>
          <w:szCs w:val="24"/>
          <w:highlight w:val="cyan"/>
          <w:lang w:val="en-US"/>
        </w:rPr>
        <w:t>arr[5]</w:t>
      </w:r>
      <w:r w:rsidR="001F1854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.</w:t>
      </w:r>
    </w:p>
    <w:p w14:paraId="03550275" w14:textId="25E610D5" w:rsidR="00BA7B91" w:rsidRPr="001627EF" w:rsidRDefault="00BA7B91" w:rsidP="00CF714D">
      <w:pPr>
        <w:pStyle w:val="Checklistnumberedheading"/>
        <w:numPr>
          <w:ilvl w:val="0"/>
          <w:numId w:val="0"/>
        </w:numPr>
        <w:rPr>
          <w:b w:val="0"/>
          <w:bCs/>
        </w:rPr>
      </w:pPr>
    </w:p>
    <w:p w14:paraId="1FDB356A" w14:textId="4A9D999D" w:rsidR="00BA7B91" w:rsidRPr="00873B72" w:rsidRDefault="0057741B">
      <w:pPr>
        <w:pStyle w:val="Checklistnumberedheading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AEF3619" wp14:editId="6E2AD5E9">
            <wp:simplePos x="0" y="0"/>
            <wp:positionH relativeFrom="column">
              <wp:posOffset>50165</wp:posOffset>
            </wp:positionH>
            <wp:positionV relativeFrom="paragraph">
              <wp:posOffset>747743</wp:posOffset>
            </wp:positionV>
            <wp:extent cx="5274945" cy="4098925"/>
            <wp:effectExtent l="0" t="0" r="0" b="0"/>
            <wp:wrapTight wrapText="bothSides">
              <wp:wrapPolygon edited="0">
                <wp:start x="0" y="0"/>
                <wp:lineTo x="0" y="21483"/>
                <wp:lineTo x="21530" y="21483"/>
                <wp:lineTo x="21530" y="0"/>
                <wp:lineTo x="0" y="0"/>
              </wp:wrapPolygon>
            </wp:wrapTight>
            <wp:docPr id="11257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7113" name="Picture 11257671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435">
        <w:t>Имплементация на алгоритъма</w:t>
      </w:r>
      <w:r w:rsidR="005C2F5F">
        <w:t>(</w:t>
      </w:r>
      <w:r w:rsidR="005C2F5F">
        <w:rPr>
          <w:lang w:val="en-US"/>
        </w:rPr>
        <w:t>C#)</w:t>
      </w:r>
    </w:p>
    <w:p w14:paraId="379CDE1A" w14:textId="6DE6CEEF" w:rsidR="00BA7B91" w:rsidRPr="00873B72" w:rsidRDefault="00BA7B91" w:rsidP="00BE4CF0">
      <w:pPr>
        <w:pStyle w:val="Checklistitem"/>
        <w:numPr>
          <w:ilvl w:val="0"/>
          <w:numId w:val="0"/>
        </w:numPr>
        <w:ind w:left="1253"/>
      </w:pPr>
    </w:p>
    <w:p w14:paraId="228411F6" w14:textId="77777777" w:rsidR="0057741B" w:rsidRDefault="0057741B" w:rsidP="00BE4CF0">
      <w:pPr>
        <w:pStyle w:val="Checklisttitle"/>
        <w:jc w:val="left"/>
        <w:rPr>
          <w:b w:val="0"/>
          <w:bCs/>
        </w:rPr>
      </w:pPr>
    </w:p>
    <w:p w14:paraId="7EB14A1C" w14:textId="77777777" w:rsidR="0057741B" w:rsidRPr="0057741B" w:rsidRDefault="0057741B" w:rsidP="0057741B">
      <w:pPr>
        <w:rPr>
          <w:lang w:bidi="bg-BG"/>
        </w:rPr>
      </w:pPr>
    </w:p>
    <w:p w14:paraId="123F25BE" w14:textId="4F94DC40" w:rsidR="0057741B" w:rsidRDefault="00CF714D" w:rsidP="00CF714D">
      <w:pPr>
        <w:pStyle w:val="Checklisttitle"/>
        <w:numPr>
          <w:ilvl w:val="2"/>
          <w:numId w:val="35"/>
        </w:numPr>
        <w:jc w:val="left"/>
        <w:rPr>
          <w:b w:val="0"/>
          <w:bCs/>
        </w:rPr>
      </w:pPr>
      <w:r>
        <w:rPr>
          <w:b w:val="0"/>
          <w:bCs/>
        </w:rPr>
        <w:t>Резултат:</w:t>
      </w:r>
    </w:p>
    <w:p w14:paraId="168C1FE2" w14:textId="77777777" w:rsidR="00EA5ED3" w:rsidRDefault="00CF714D" w:rsidP="00BE4CF0">
      <w:pPr>
        <w:pStyle w:val="Checklisttitle"/>
        <w:jc w:val="left"/>
      </w:pPr>
      <w:r>
        <w:rPr>
          <w:b w:val="0"/>
          <w:bCs/>
          <w:noProof/>
        </w:rPr>
        <w:drawing>
          <wp:anchor distT="0" distB="0" distL="114300" distR="114300" simplePos="0" relativeHeight="251715584" behindDoc="1" locked="0" layoutInCell="1" allowOverlap="1" wp14:anchorId="530C7816" wp14:editId="2DEBB1AB">
            <wp:simplePos x="0" y="0"/>
            <wp:positionH relativeFrom="column">
              <wp:posOffset>50962</wp:posOffset>
            </wp:positionH>
            <wp:positionV relativeFrom="paragraph">
              <wp:posOffset>27046</wp:posOffset>
            </wp:positionV>
            <wp:extent cx="5274945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0" y="21303"/>
                <wp:lineTo x="21530" y="0"/>
                <wp:lineTo x="0" y="0"/>
              </wp:wrapPolygon>
            </wp:wrapTight>
            <wp:docPr id="385829175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9175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B91" w:rsidRPr="0057741B">
        <w:br w:type="page"/>
      </w:r>
    </w:p>
    <w:p w14:paraId="2F3811C9" w14:textId="1519B6F2" w:rsidR="00BA7B91" w:rsidRPr="00873B72" w:rsidRDefault="00BA7B91" w:rsidP="00BE4CF0">
      <w:pPr>
        <w:pStyle w:val="Checklisttitle"/>
        <w:jc w:val="left"/>
      </w:pPr>
      <w:r w:rsidRPr="00873B72">
        <w:t xml:space="preserve"> </w:t>
      </w:r>
    </w:p>
    <w:p w14:paraId="150F227D" w14:textId="72FC5264" w:rsidR="00BA7B91" w:rsidRPr="00873B72" w:rsidRDefault="00050B81" w:rsidP="00050B81">
      <w:pPr>
        <w:pStyle w:val="Checklistnumberedheading"/>
        <w:numPr>
          <w:ilvl w:val="0"/>
          <w:numId w:val="0"/>
        </w:numPr>
        <w:ind w:left="360"/>
      </w:pPr>
      <w:r w:rsidRPr="00050B81">
        <w:rPr>
          <w:color w:val="215868" w:themeColor="accent5" w:themeShade="80"/>
          <w:sz w:val="46"/>
          <w:szCs w:val="46"/>
        </w:rPr>
        <w:t>3</w:t>
      </w:r>
      <w:r>
        <w:t xml:space="preserve"> </w:t>
      </w:r>
      <w:r w:rsidR="006B7C65">
        <w:t>Времева</w:t>
      </w:r>
      <w:r w:rsidR="00FB0B37">
        <w:t xml:space="preserve"> сложност(</w:t>
      </w:r>
      <w:r w:rsidR="00FB0B37">
        <w:rPr>
          <w:lang w:val="en-US"/>
        </w:rPr>
        <w:t>Time complexity)</w:t>
      </w:r>
    </w:p>
    <w:p w14:paraId="00AAE06B" w14:textId="7FB61E19" w:rsidR="00BA7B91" w:rsidRPr="003A52A4" w:rsidRDefault="00961342">
      <w:pPr>
        <w:pStyle w:val="Checklistitem"/>
        <w:rPr>
          <w:rFonts w:ascii="Times New Roman" w:hAnsi="Times New Roman" w:cs="Times New Roman"/>
        </w:rPr>
      </w:pPr>
      <w:r w:rsidRPr="003A52A4">
        <w:rPr>
          <w:rFonts w:ascii="Times New Roman" w:hAnsi="Times New Roman" w:cs="Times New Roman"/>
          <w:b/>
          <w:bCs/>
        </w:rPr>
        <w:t>Най-добър случай</w:t>
      </w:r>
      <w:r w:rsidR="00587C22" w:rsidRPr="003A52A4">
        <w:rPr>
          <w:rFonts w:ascii="Times New Roman" w:hAnsi="Times New Roman" w:cs="Times New Roman"/>
        </w:rPr>
        <w:t xml:space="preserve"> </w:t>
      </w:r>
      <w:r w:rsidR="002419F0" w:rsidRPr="003A52A4">
        <w:rPr>
          <w:rFonts w:ascii="Times New Roman" w:hAnsi="Times New Roman" w:cs="Times New Roman"/>
        </w:rPr>
        <w:t>–</w:t>
      </w:r>
      <w:r w:rsidR="00587C22" w:rsidRPr="003A52A4">
        <w:rPr>
          <w:rFonts w:ascii="Times New Roman" w:hAnsi="Times New Roman" w:cs="Times New Roman"/>
        </w:rPr>
        <w:t xml:space="preserve"> </w:t>
      </w:r>
      <w:r w:rsidR="002419F0" w:rsidRPr="003A52A4">
        <w:rPr>
          <w:rFonts w:ascii="Times New Roman" w:hAnsi="Times New Roman" w:cs="Times New Roman"/>
        </w:rPr>
        <w:t>имаме, когато елемента, който търсим се намира на първия инд</w:t>
      </w:r>
      <w:r w:rsidR="008F2ED7" w:rsidRPr="003A52A4">
        <w:rPr>
          <w:rFonts w:ascii="Times New Roman" w:hAnsi="Times New Roman" w:cs="Times New Roman"/>
        </w:rPr>
        <w:t>екс</w:t>
      </w:r>
      <w:r w:rsidR="00156B65" w:rsidRPr="003A52A4">
        <w:rPr>
          <w:rFonts w:ascii="Times New Roman" w:hAnsi="Times New Roman" w:cs="Times New Roman"/>
        </w:rPr>
        <w:t xml:space="preserve"> или в средата. Затова имаме</w:t>
      </w:r>
      <w:r w:rsidR="00F874B5" w:rsidRPr="003A52A4">
        <w:rPr>
          <w:rFonts w:ascii="Times New Roman" w:hAnsi="Times New Roman" w:cs="Times New Roman"/>
        </w:rPr>
        <w:t xml:space="preserve"> времева сложност от </w:t>
      </w:r>
      <w:r w:rsidR="00F874B5" w:rsidRPr="003A52A4">
        <w:rPr>
          <w:rFonts w:ascii="Times New Roman" w:hAnsi="Times New Roman" w:cs="Times New Roman"/>
          <w:highlight w:val="yellow"/>
          <w:lang w:val="en-US"/>
        </w:rPr>
        <w:t>O(1</w:t>
      </w:r>
      <w:r w:rsidR="00F12EBA" w:rsidRPr="003A52A4">
        <w:rPr>
          <w:rFonts w:ascii="Times New Roman" w:hAnsi="Times New Roman" w:cs="Times New Roman"/>
          <w:highlight w:val="yellow"/>
          <w:lang w:val="en-US"/>
        </w:rPr>
        <w:t>)</w:t>
      </w:r>
      <w:r w:rsidR="00F12EBA" w:rsidRPr="003A52A4">
        <w:rPr>
          <w:rFonts w:ascii="Times New Roman" w:hAnsi="Times New Roman" w:cs="Times New Roman"/>
          <w:lang w:val="en-US"/>
        </w:rPr>
        <w:t>.</w:t>
      </w:r>
    </w:p>
    <w:p w14:paraId="36701587" w14:textId="55A32DEC" w:rsidR="00BA7B91" w:rsidRPr="002A0481" w:rsidRDefault="003A52A4">
      <w:pPr>
        <w:pStyle w:val="Checklistitem"/>
        <w:rPr>
          <w:rFonts w:ascii="Times New Roman" w:hAnsi="Times New Roman" w:cs="Times New Roman"/>
        </w:rPr>
      </w:pPr>
      <w:r w:rsidRPr="002A0481">
        <w:rPr>
          <w:rFonts w:ascii="Times New Roman" w:hAnsi="Times New Roman" w:cs="Times New Roman"/>
          <w:b/>
          <w:bCs/>
        </w:rPr>
        <w:t>Най-лош случай</w:t>
      </w:r>
      <w:r w:rsidRPr="002A0481">
        <w:rPr>
          <w:rFonts w:ascii="Times New Roman" w:hAnsi="Times New Roman" w:cs="Times New Roman"/>
        </w:rPr>
        <w:t xml:space="preserve"> </w:t>
      </w:r>
      <w:r w:rsidR="00BF3C2C" w:rsidRPr="002A0481">
        <w:rPr>
          <w:rFonts w:ascii="Times New Roman" w:hAnsi="Times New Roman" w:cs="Times New Roman"/>
        </w:rPr>
        <w:t>–</w:t>
      </w:r>
      <w:r w:rsidRPr="002A0481">
        <w:rPr>
          <w:rFonts w:ascii="Times New Roman" w:hAnsi="Times New Roman" w:cs="Times New Roman"/>
        </w:rPr>
        <w:t xml:space="preserve"> </w:t>
      </w:r>
      <w:r w:rsidR="00BF3C2C" w:rsidRPr="002A0481">
        <w:rPr>
          <w:rFonts w:ascii="Times New Roman" w:hAnsi="Times New Roman" w:cs="Times New Roman"/>
        </w:rPr>
        <w:t xml:space="preserve">имаме, когото елемента се </w:t>
      </w:r>
      <w:r w:rsidR="00EE6273" w:rsidRPr="002A0481">
        <w:rPr>
          <w:rFonts w:ascii="Times New Roman" w:hAnsi="Times New Roman" w:cs="Times New Roman"/>
        </w:rPr>
        <w:t xml:space="preserve">намира </w:t>
      </w:r>
      <w:r w:rsidR="00996167" w:rsidRPr="002A0481">
        <w:rPr>
          <w:rFonts w:ascii="Times New Roman" w:hAnsi="Times New Roman" w:cs="Times New Roman"/>
        </w:rPr>
        <w:t>в</w:t>
      </w:r>
      <w:r w:rsidR="00E42D51" w:rsidRPr="002A0481">
        <w:rPr>
          <w:rFonts w:ascii="Times New Roman" w:hAnsi="Times New Roman" w:cs="Times New Roman"/>
        </w:rPr>
        <w:t xml:space="preserve"> последния</w:t>
      </w:r>
      <w:r w:rsidR="00EE6273" w:rsidRPr="002A0481">
        <w:rPr>
          <w:rFonts w:ascii="Times New Roman" w:hAnsi="Times New Roman" w:cs="Times New Roman"/>
        </w:rPr>
        <w:t xml:space="preserve"> индекс. Затова времевата</w:t>
      </w:r>
      <w:r w:rsidR="002A0481" w:rsidRPr="002A0481">
        <w:rPr>
          <w:rFonts w:ascii="Times New Roman" w:hAnsi="Times New Roman" w:cs="Times New Roman"/>
        </w:rPr>
        <w:t xml:space="preserve"> сложност е </w:t>
      </w:r>
      <w:r w:rsidR="002A0481" w:rsidRPr="002A0481">
        <w:rPr>
          <w:rFonts w:ascii="Times New Roman" w:hAnsi="Times New Roman" w:cs="Times New Roman"/>
          <w:highlight w:val="yellow"/>
          <w:lang w:val="en-US"/>
        </w:rPr>
        <w:t>O(n)</w:t>
      </w:r>
      <w:r w:rsidR="002A0481" w:rsidRPr="002A0481">
        <w:rPr>
          <w:rFonts w:ascii="Times New Roman" w:hAnsi="Times New Roman" w:cs="Times New Roman"/>
          <w:lang w:val="en-US"/>
        </w:rPr>
        <w:t>.</w:t>
      </w:r>
    </w:p>
    <w:p w14:paraId="04F6BFC7" w14:textId="4029AABC" w:rsidR="00BA7B91" w:rsidRPr="000870B9" w:rsidRDefault="00E71EE6">
      <w:pPr>
        <w:pStyle w:val="Checklistitem"/>
        <w:rPr>
          <w:rFonts w:ascii="Times New Roman" w:hAnsi="Times New Roman" w:cs="Times New Roman"/>
        </w:rPr>
      </w:pPr>
      <w:r w:rsidRPr="000870B9">
        <w:rPr>
          <w:rFonts w:ascii="Times New Roman" w:hAnsi="Times New Roman" w:cs="Times New Roman"/>
          <w:b/>
          <w:bCs/>
        </w:rPr>
        <w:t>Среден случай</w:t>
      </w:r>
      <w:r w:rsidRPr="000870B9">
        <w:rPr>
          <w:rFonts w:ascii="Times New Roman" w:hAnsi="Times New Roman" w:cs="Times New Roman"/>
        </w:rPr>
        <w:t xml:space="preserve"> – когато  желания елемент</w:t>
      </w:r>
      <w:r w:rsidR="00554D27" w:rsidRPr="000870B9">
        <w:rPr>
          <w:rFonts w:ascii="Times New Roman" w:hAnsi="Times New Roman" w:cs="Times New Roman"/>
        </w:rPr>
        <w:t xml:space="preserve"> се намира някъде в масива</w:t>
      </w:r>
      <w:r w:rsidR="0032093C" w:rsidRPr="000870B9">
        <w:rPr>
          <w:rFonts w:ascii="Times New Roman" w:hAnsi="Times New Roman" w:cs="Times New Roman"/>
        </w:rPr>
        <w:t xml:space="preserve"> имаме </w:t>
      </w:r>
      <w:r w:rsidR="0032093C" w:rsidRPr="000870B9">
        <w:rPr>
          <w:rFonts w:ascii="Times New Roman" w:hAnsi="Times New Roman" w:cs="Times New Roman"/>
          <w:highlight w:val="yellow"/>
          <w:lang w:val="en-US"/>
        </w:rPr>
        <w:t>O(n)</w:t>
      </w:r>
      <w:r w:rsidR="0032093C" w:rsidRPr="000870B9">
        <w:rPr>
          <w:rFonts w:ascii="Times New Roman" w:hAnsi="Times New Roman" w:cs="Times New Roman"/>
          <w:lang w:val="en-US"/>
        </w:rPr>
        <w:t>.</w:t>
      </w:r>
    </w:p>
    <w:p w14:paraId="65D5687F" w14:textId="77777777" w:rsidR="0032093C" w:rsidRDefault="0032093C" w:rsidP="0032093C">
      <w:pPr>
        <w:pStyle w:val="Checklistitem"/>
        <w:numPr>
          <w:ilvl w:val="0"/>
          <w:numId w:val="0"/>
        </w:numPr>
        <w:ind w:left="1253" w:hanging="360"/>
        <w:rPr>
          <w:lang w:val="en-US"/>
        </w:rPr>
      </w:pPr>
    </w:p>
    <w:p w14:paraId="755217E0" w14:textId="77777777" w:rsidR="0032093C" w:rsidRDefault="0032093C" w:rsidP="0032093C">
      <w:pPr>
        <w:pStyle w:val="Checklistitem"/>
        <w:numPr>
          <w:ilvl w:val="0"/>
          <w:numId w:val="0"/>
        </w:numPr>
        <w:ind w:left="1253" w:hanging="360"/>
      </w:pPr>
    </w:p>
    <w:p w14:paraId="666FF272" w14:textId="77777777" w:rsidR="00156045" w:rsidRPr="00873B72" w:rsidRDefault="00156045" w:rsidP="0032093C">
      <w:pPr>
        <w:pStyle w:val="Checklistitem"/>
        <w:numPr>
          <w:ilvl w:val="0"/>
          <w:numId w:val="0"/>
        </w:numPr>
        <w:ind w:left="1253" w:hanging="360"/>
      </w:pPr>
    </w:p>
    <w:p w14:paraId="5B759B19" w14:textId="17AA7D06" w:rsidR="00BA7B91" w:rsidRPr="00873B72" w:rsidRDefault="00156045" w:rsidP="00156045">
      <w:pPr>
        <w:pStyle w:val="Checklistnumberedheading"/>
        <w:numPr>
          <w:ilvl w:val="0"/>
          <w:numId w:val="0"/>
        </w:numPr>
        <w:ind w:left="360"/>
      </w:pPr>
      <w:r w:rsidRPr="00156045">
        <w:rPr>
          <w:color w:val="215868" w:themeColor="accent5" w:themeShade="80"/>
          <w:sz w:val="46"/>
          <w:szCs w:val="46"/>
        </w:rPr>
        <w:t>4</w:t>
      </w:r>
      <w:r>
        <w:rPr>
          <w:color w:val="215868" w:themeColor="accent5" w:themeShade="80"/>
          <w:sz w:val="46"/>
          <w:szCs w:val="46"/>
        </w:rPr>
        <w:t xml:space="preserve"> </w:t>
      </w:r>
      <w:r w:rsidR="000870B9">
        <w:t>Памет(</w:t>
      </w:r>
      <w:r w:rsidR="000870B9">
        <w:rPr>
          <w:lang w:val="en-US"/>
        </w:rPr>
        <w:t>Space complexity)</w:t>
      </w:r>
    </w:p>
    <w:p w14:paraId="49CBFD0D" w14:textId="465464E2" w:rsidR="00BA7B91" w:rsidRPr="002979F5" w:rsidRDefault="00964BD7">
      <w:pPr>
        <w:pStyle w:val="Checklistitem"/>
        <w:rPr>
          <w:rFonts w:ascii="Times New Roman" w:hAnsi="Times New Roman" w:cs="Times New Roman"/>
        </w:rPr>
      </w:pPr>
      <w:r w:rsidRPr="002979F5">
        <w:rPr>
          <w:rFonts w:ascii="Times New Roman" w:hAnsi="Times New Roman" w:cs="Times New Roman"/>
          <w:b/>
          <w:bCs/>
        </w:rPr>
        <w:t>Паметта</w:t>
      </w:r>
      <w:r w:rsidRPr="002979F5">
        <w:rPr>
          <w:rFonts w:ascii="Times New Roman" w:hAnsi="Times New Roman" w:cs="Times New Roman"/>
        </w:rPr>
        <w:t xml:space="preserve"> е </w:t>
      </w:r>
      <w:r w:rsidR="00617AB9" w:rsidRPr="002979F5">
        <w:rPr>
          <w:rFonts w:ascii="Times New Roman" w:hAnsi="Times New Roman" w:cs="Times New Roman"/>
          <w:highlight w:val="yellow"/>
          <w:lang w:val="en-US"/>
        </w:rPr>
        <w:t>O(1)</w:t>
      </w:r>
      <w:r w:rsidR="00617AB9" w:rsidRPr="002979F5">
        <w:rPr>
          <w:rFonts w:ascii="Times New Roman" w:hAnsi="Times New Roman" w:cs="Times New Roman"/>
          <w:lang w:val="en-US"/>
        </w:rPr>
        <w:t xml:space="preserve">, </w:t>
      </w:r>
      <w:r w:rsidR="00617AB9" w:rsidRPr="002979F5">
        <w:rPr>
          <w:rFonts w:ascii="Times New Roman" w:hAnsi="Times New Roman" w:cs="Times New Roman"/>
        </w:rPr>
        <w:t>тъй като</w:t>
      </w:r>
      <w:r w:rsidR="00BD51DA">
        <w:rPr>
          <w:rFonts w:ascii="Times New Roman" w:hAnsi="Times New Roman" w:cs="Times New Roman"/>
        </w:rPr>
        <w:t xml:space="preserve"> алгоритъма за</w:t>
      </w:r>
      <w:r w:rsidR="00617AB9" w:rsidRPr="002979F5">
        <w:rPr>
          <w:rFonts w:ascii="Times New Roman" w:hAnsi="Times New Roman" w:cs="Times New Roman"/>
        </w:rPr>
        <w:t xml:space="preserve"> търсене не изисква допълнително място.</w:t>
      </w:r>
    </w:p>
    <w:p w14:paraId="7A74E74D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62BD28E3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7A8351EE" w14:textId="43E26BBD" w:rsidR="00156045" w:rsidRPr="00BD51DA" w:rsidRDefault="00365F4D" w:rsidP="00365F4D">
      <w:pPr>
        <w:pStyle w:val="Checklistitem"/>
        <w:numPr>
          <w:ilvl w:val="0"/>
          <w:numId w:val="0"/>
        </w:numPr>
      </w:pPr>
      <w:r>
        <w:rPr>
          <w:b/>
          <w:bCs/>
          <w:color w:val="215868" w:themeColor="accent5" w:themeShade="80"/>
          <w:sz w:val="46"/>
          <w:szCs w:val="46"/>
        </w:rPr>
        <w:t xml:space="preserve">   </w:t>
      </w:r>
      <w:r w:rsidR="003F7B1A" w:rsidRPr="00365F4D">
        <w:rPr>
          <w:b/>
          <w:bCs/>
          <w:color w:val="215868" w:themeColor="accent5" w:themeShade="80"/>
          <w:sz w:val="46"/>
          <w:szCs w:val="46"/>
          <w:lang w:val="en-US"/>
        </w:rPr>
        <w:t>5</w:t>
      </w:r>
      <w:r w:rsidR="003F7B1A">
        <w:rPr>
          <w:lang w:val="en-US"/>
        </w:rPr>
        <w:t xml:space="preserve"> </w:t>
      </w:r>
      <w:r w:rsidR="00BD51DA" w:rsidRPr="00365F4D">
        <w:rPr>
          <w:b/>
          <w:bCs/>
          <w:sz w:val="32"/>
          <w:szCs w:val="32"/>
        </w:rPr>
        <w:t xml:space="preserve">Приложение на </w:t>
      </w:r>
      <w:r w:rsidRPr="00365F4D">
        <w:rPr>
          <w:b/>
          <w:bCs/>
          <w:sz w:val="32"/>
          <w:szCs w:val="32"/>
        </w:rPr>
        <w:t>линейното търсене</w:t>
      </w:r>
    </w:p>
    <w:p w14:paraId="44AA8C87" w14:textId="5535857F" w:rsidR="00156045" w:rsidRDefault="00156916" w:rsidP="00365F4D">
      <w:pPr>
        <w:pStyle w:val="Checklistitem"/>
        <w:numPr>
          <w:ilvl w:val="3"/>
          <w:numId w:val="35"/>
        </w:numPr>
        <w:rPr>
          <w:rFonts w:ascii="Times New Roman" w:hAnsi="Times New Roman" w:cs="Times New Roman"/>
        </w:rPr>
      </w:pPr>
      <w:r w:rsidRPr="00657DEE">
        <w:rPr>
          <w:rFonts w:ascii="Times New Roman" w:hAnsi="Times New Roman" w:cs="Times New Roman"/>
        </w:rPr>
        <w:t xml:space="preserve">Алгоритъма е лесен за имплементация </w:t>
      </w:r>
      <w:r w:rsidR="00173C88" w:rsidRPr="00657DEE">
        <w:rPr>
          <w:rFonts w:ascii="Times New Roman" w:hAnsi="Times New Roman" w:cs="Times New Roman"/>
        </w:rPr>
        <w:t xml:space="preserve">и ефективен когато </w:t>
      </w:r>
      <w:r w:rsidR="00852908" w:rsidRPr="00657DEE">
        <w:rPr>
          <w:rFonts w:ascii="Times New Roman" w:hAnsi="Times New Roman" w:cs="Times New Roman"/>
        </w:rPr>
        <w:t>имаме малък набор от елементи</w:t>
      </w:r>
      <w:r w:rsidR="00657DEE" w:rsidRPr="00657DEE">
        <w:rPr>
          <w:rFonts w:ascii="Times New Roman" w:hAnsi="Times New Roman" w:cs="Times New Roman"/>
        </w:rPr>
        <w:t>.</w:t>
      </w:r>
    </w:p>
    <w:p w14:paraId="587A1A70" w14:textId="3EE4A678" w:rsidR="00657DEE" w:rsidRDefault="00B5510E" w:rsidP="00365F4D">
      <w:pPr>
        <w:pStyle w:val="Checklistitem"/>
        <w:numPr>
          <w:ilvl w:val="3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Последователното </w:t>
      </w:r>
      <w:r w:rsidR="00302ED2">
        <w:rPr>
          <w:rFonts w:ascii="Times New Roman" w:hAnsi="Times New Roman" w:cs="Times New Roman"/>
        </w:rPr>
        <w:t>търсене е също ефективно, когато имаме е</w:t>
      </w:r>
      <w:r w:rsidR="009B2259">
        <w:rPr>
          <w:rFonts w:ascii="Times New Roman" w:hAnsi="Times New Roman" w:cs="Times New Roman"/>
        </w:rPr>
        <w:t>динично търсене в несортиран масив.</w:t>
      </w:r>
    </w:p>
    <w:p w14:paraId="4737FB08" w14:textId="5543BD0E" w:rsidR="0058748C" w:rsidRPr="00F00709" w:rsidRDefault="00F00709" w:rsidP="00365F4D">
      <w:pPr>
        <w:pStyle w:val="Checklistitem"/>
        <w:numPr>
          <w:ilvl w:val="3"/>
          <w:numId w:val="35"/>
        </w:numPr>
        <w:rPr>
          <w:rFonts w:ascii="Times New Roman" w:hAnsi="Times New Roman" w:cs="Times New Roman"/>
        </w:rPr>
      </w:pPr>
      <w:r w:rsidRPr="00F00709">
        <w:rPr>
          <w:rFonts w:ascii="Times New Roman" w:hAnsi="Times New Roman" w:cs="Times New Roman"/>
        </w:rPr>
        <w:t>Когато търсим точно определена стойност.</w:t>
      </w:r>
    </w:p>
    <w:p w14:paraId="2501D033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0F1DB644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719ABD1C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70B3FBC9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026618FB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20F9EA41" w14:textId="7C08A747" w:rsidR="00156045" w:rsidRDefault="00A44500" w:rsidP="00156045">
      <w:pPr>
        <w:pStyle w:val="Checklistitem"/>
        <w:numPr>
          <w:ilvl w:val="0"/>
          <w:numId w:val="0"/>
        </w:numPr>
        <w:ind w:left="1253" w:hanging="360"/>
        <w:rPr>
          <w:b/>
          <w:bCs/>
          <w:sz w:val="32"/>
          <w:szCs w:val="32"/>
        </w:rPr>
      </w:pPr>
      <w:r w:rsidRPr="007836F1">
        <w:rPr>
          <w:b/>
          <w:bCs/>
          <w:color w:val="215868" w:themeColor="accent5" w:themeShade="80"/>
          <w:sz w:val="46"/>
          <w:szCs w:val="46"/>
        </w:rPr>
        <w:t>6</w:t>
      </w:r>
      <w:r w:rsidRPr="007836F1">
        <w:rPr>
          <w:color w:val="215868" w:themeColor="accent5" w:themeShade="80"/>
          <w:sz w:val="46"/>
          <w:szCs w:val="46"/>
        </w:rPr>
        <w:t xml:space="preserve"> </w:t>
      </w:r>
      <w:r w:rsidRPr="007836F1">
        <w:rPr>
          <w:b/>
          <w:bCs/>
          <w:sz w:val="32"/>
          <w:szCs w:val="32"/>
        </w:rPr>
        <w:t>Предимства</w:t>
      </w:r>
    </w:p>
    <w:p w14:paraId="35FCB5AB" w14:textId="5B713014" w:rsidR="007836F1" w:rsidRPr="00630EE4" w:rsidRDefault="00660144" w:rsidP="00541910">
      <w:pPr>
        <w:pStyle w:val="Checklistitem"/>
        <w:numPr>
          <w:ilvl w:val="0"/>
          <w:numId w:val="36"/>
        </w:numPr>
        <w:rPr>
          <w:rFonts w:ascii="Times New Roman" w:hAnsi="Times New Roman" w:cs="Times New Roman"/>
        </w:rPr>
      </w:pPr>
      <w:r w:rsidRPr="00630EE4">
        <w:rPr>
          <w:rFonts w:ascii="Times New Roman" w:hAnsi="Times New Roman" w:cs="Times New Roman"/>
        </w:rPr>
        <w:t>Лесно за имплементация и разбиране</w:t>
      </w:r>
    </w:p>
    <w:p w14:paraId="77D89126" w14:textId="391E110F" w:rsidR="00660144" w:rsidRPr="007E7D50" w:rsidRDefault="00BA4177" w:rsidP="00541910">
      <w:pPr>
        <w:pStyle w:val="Checklistitem"/>
        <w:numPr>
          <w:ilvl w:val="0"/>
          <w:numId w:val="36"/>
        </w:numPr>
        <w:rPr>
          <w:rFonts w:ascii="Times New Roman" w:hAnsi="Times New Roman" w:cs="Times New Roman"/>
        </w:rPr>
      </w:pPr>
      <w:r w:rsidRPr="007E7D50">
        <w:rPr>
          <w:rFonts w:ascii="Times New Roman" w:hAnsi="Times New Roman" w:cs="Times New Roman"/>
        </w:rPr>
        <w:t>М</w:t>
      </w:r>
      <w:r w:rsidR="00CA1850" w:rsidRPr="007E7D50">
        <w:rPr>
          <w:rFonts w:ascii="Times New Roman" w:hAnsi="Times New Roman" w:cs="Times New Roman"/>
        </w:rPr>
        <w:t>о</w:t>
      </w:r>
      <w:r w:rsidRPr="007E7D50">
        <w:rPr>
          <w:rFonts w:ascii="Times New Roman" w:hAnsi="Times New Roman" w:cs="Times New Roman"/>
        </w:rPr>
        <w:t xml:space="preserve">же да се използва върху масиви с </w:t>
      </w:r>
      <w:r w:rsidR="007E7D50" w:rsidRPr="007E7D50">
        <w:rPr>
          <w:rFonts w:ascii="Times New Roman" w:hAnsi="Times New Roman" w:cs="Times New Roman"/>
        </w:rPr>
        <w:t>всякакъв вид данни</w:t>
      </w:r>
    </w:p>
    <w:p w14:paraId="3EDE076E" w14:textId="185612DB" w:rsidR="007E7D50" w:rsidRDefault="00930505" w:rsidP="00541910">
      <w:pPr>
        <w:pStyle w:val="Checklistitem"/>
        <w:numPr>
          <w:ilvl w:val="0"/>
          <w:numId w:val="36"/>
        </w:numPr>
        <w:rPr>
          <w:rFonts w:ascii="Times New Roman" w:hAnsi="Times New Roman" w:cs="Times New Roman"/>
        </w:rPr>
      </w:pPr>
      <w:r w:rsidRPr="009809A4">
        <w:rPr>
          <w:rFonts w:ascii="Times New Roman" w:hAnsi="Times New Roman" w:cs="Times New Roman"/>
        </w:rPr>
        <w:t>Не изисква допълнително място</w:t>
      </w:r>
    </w:p>
    <w:p w14:paraId="7B80A5CD" w14:textId="409F9946" w:rsidR="009809A4" w:rsidRPr="00FB6920" w:rsidRDefault="001C4340" w:rsidP="00541910">
      <w:pPr>
        <w:pStyle w:val="Checklistitem"/>
        <w:numPr>
          <w:ilvl w:val="0"/>
          <w:numId w:val="36"/>
        </w:numPr>
        <w:rPr>
          <w:rFonts w:ascii="Times New Roman" w:hAnsi="Times New Roman" w:cs="Times New Roman"/>
        </w:rPr>
      </w:pPr>
      <w:r w:rsidRPr="00FB6920">
        <w:rPr>
          <w:rFonts w:ascii="Times New Roman" w:hAnsi="Times New Roman" w:cs="Times New Roman"/>
        </w:rPr>
        <w:t>Подходящ е за несортиран</w:t>
      </w:r>
      <w:r w:rsidR="00FB6920" w:rsidRPr="00FB6920">
        <w:rPr>
          <w:rFonts w:ascii="Times New Roman" w:hAnsi="Times New Roman" w:cs="Times New Roman"/>
        </w:rPr>
        <w:t xml:space="preserve"> масив.</w:t>
      </w:r>
    </w:p>
    <w:p w14:paraId="42C34D1D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12BF78DD" w14:textId="77777777" w:rsidR="005A02AD" w:rsidRDefault="005A02AD" w:rsidP="00156045">
      <w:pPr>
        <w:pStyle w:val="Checklistitem"/>
        <w:numPr>
          <w:ilvl w:val="0"/>
          <w:numId w:val="0"/>
        </w:numPr>
        <w:ind w:left="1253" w:hanging="360"/>
      </w:pPr>
    </w:p>
    <w:p w14:paraId="52E64874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14D0DC3F" w14:textId="0CBAA499" w:rsidR="009F3EAF" w:rsidRDefault="009F3EAF" w:rsidP="00156045">
      <w:pPr>
        <w:pStyle w:val="Checklistitem"/>
        <w:numPr>
          <w:ilvl w:val="0"/>
          <w:numId w:val="0"/>
        </w:numPr>
        <w:ind w:left="1253" w:hanging="360"/>
        <w:rPr>
          <w:b/>
          <w:bCs/>
          <w:sz w:val="32"/>
          <w:szCs w:val="32"/>
        </w:rPr>
      </w:pPr>
      <w:r w:rsidRPr="009F3EAF">
        <w:rPr>
          <w:b/>
          <w:bCs/>
          <w:color w:val="215868" w:themeColor="accent5" w:themeShade="80"/>
          <w:sz w:val="46"/>
          <w:szCs w:val="46"/>
        </w:rPr>
        <w:t>7</w:t>
      </w:r>
      <w:r>
        <w:t xml:space="preserve"> </w:t>
      </w:r>
      <w:r w:rsidRPr="009F3EAF">
        <w:rPr>
          <w:b/>
          <w:bCs/>
          <w:sz w:val="32"/>
          <w:szCs w:val="32"/>
        </w:rPr>
        <w:t>Недостатъци</w:t>
      </w:r>
    </w:p>
    <w:p w14:paraId="52688A17" w14:textId="54A19CCE" w:rsidR="009F3EAF" w:rsidRDefault="00C5115B" w:rsidP="009F3EAF">
      <w:pPr>
        <w:pStyle w:val="Checklistitem"/>
        <w:numPr>
          <w:ilvl w:val="1"/>
          <w:numId w:val="37"/>
        </w:numPr>
        <w:rPr>
          <w:rFonts w:ascii="Times New Roman" w:hAnsi="Times New Roman" w:cs="Times New Roman"/>
        </w:rPr>
      </w:pPr>
      <w:r w:rsidRPr="00A5647B">
        <w:rPr>
          <w:rFonts w:ascii="Times New Roman" w:hAnsi="Times New Roman" w:cs="Times New Roman"/>
        </w:rPr>
        <w:t>Отнема много време(</w:t>
      </w:r>
      <w:r w:rsidR="00A5647B" w:rsidRPr="00A5647B">
        <w:rPr>
          <w:rFonts w:ascii="Times New Roman" w:hAnsi="Times New Roman" w:cs="Times New Roman"/>
        </w:rPr>
        <w:t xml:space="preserve"> в </w:t>
      </w:r>
      <w:r w:rsidRPr="00A5647B">
        <w:rPr>
          <w:rFonts w:ascii="Times New Roman" w:hAnsi="Times New Roman" w:cs="Times New Roman"/>
        </w:rPr>
        <w:t>сравнение</w:t>
      </w:r>
      <w:r w:rsidR="00A5647B" w:rsidRPr="00A5647B">
        <w:rPr>
          <w:rFonts w:ascii="Times New Roman" w:hAnsi="Times New Roman" w:cs="Times New Roman"/>
        </w:rPr>
        <w:t xml:space="preserve"> с другите алгоритми за търсене)</w:t>
      </w:r>
    </w:p>
    <w:p w14:paraId="0CED7A61" w14:textId="7F6FA216" w:rsidR="00A5647B" w:rsidRDefault="00021F33" w:rsidP="009F3EAF">
      <w:pPr>
        <w:pStyle w:val="Checklistitem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е подходящ за голям диапазон</w:t>
      </w:r>
      <w:r w:rsidR="00002528">
        <w:rPr>
          <w:rFonts w:ascii="Times New Roman" w:hAnsi="Times New Roman" w:cs="Times New Roman"/>
        </w:rPr>
        <w:t xml:space="preserve"> от числа</w:t>
      </w:r>
    </w:p>
    <w:p w14:paraId="31434C9A" w14:textId="408C0C85" w:rsidR="00002528" w:rsidRDefault="0011598D" w:rsidP="009F3EAF">
      <w:pPr>
        <w:pStyle w:val="Checklistitem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е</w:t>
      </w:r>
      <w:r w:rsidR="000F4347">
        <w:rPr>
          <w:rFonts w:ascii="Times New Roman" w:hAnsi="Times New Roman" w:cs="Times New Roman"/>
        </w:rPr>
        <w:t xml:space="preserve"> препоръчителен за повтарящи се задачи</w:t>
      </w:r>
    </w:p>
    <w:p w14:paraId="5AD04074" w14:textId="4ABDF60D" w:rsidR="000F4347" w:rsidRPr="00A5647B" w:rsidRDefault="001C40BA" w:rsidP="009F3EAF">
      <w:pPr>
        <w:pStyle w:val="Checklistitem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е подходящ за използването му</w:t>
      </w:r>
      <w:r w:rsidR="00746A91">
        <w:rPr>
          <w:rFonts w:ascii="Times New Roman" w:hAnsi="Times New Roman" w:cs="Times New Roman"/>
        </w:rPr>
        <w:t xml:space="preserve"> в приложения в реално време.</w:t>
      </w:r>
    </w:p>
    <w:p w14:paraId="0BDA14D8" w14:textId="77777777" w:rsidR="00156045" w:rsidRDefault="00156045" w:rsidP="00156045">
      <w:pPr>
        <w:pStyle w:val="Checklistitem"/>
        <w:numPr>
          <w:ilvl w:val="0"/>
          <w:numId w:val="0"/>
        </w:numPr>
        <w:ind w:left="1253" w:hanging="360"/>
      </w:pPr>
    </w:p>
    <w:p w14:paraId="01055E5D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4C650E97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471668D5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1204F9E2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4C1176A7" w14:textId="77777777" w:rsidR="00570854" w:rsidRDefault="00570854" w:rsidP="00156045">
      <w:pPr>
        <w:pStyle w:val="Checklistitem"/>
        <w:numPr>
          <w:ilvl w:val="0"/>
          <w:numId w:val="0"/>
        </w:numPr>
        <w:ind w:left="1253" w:hanging="360"/>
      </w:pPr>
    </w:p>
    <w:p w14:paraId="4140B884" w14:textId="77777777" w:rsidR="00570854" w:rsidRDefault="00570854" w:rsidP="00156045">
      <w:pPr>
        <w:pStyle w:val="Checklistitem"/>
        <w:numPr>
          <w:ilvl w:val="0"/>
          <w:numId w:val="0"/>
        </w:numPr>
        <w:ind w:left="1253" w:hanging="360"/>
      </w:pPr>
    </w:p>
    <w:p w14:paraId="07BA1C46" w14:textId="77777777" w:rsidR="00570854" w:rsidRDefault="00570854" w:rsidP="00926B76">
      <w:pPr>
        <w:pStyle w:val="Checklistitem"/>
        <w:numPr>
          <w:ilvl w:val="0"/>
          <w:numId w:val="0"/>
        </w:numPr>
      </w:pPr>
    </w:p>
    <w:p w14:paraId="405CB862" w14:textId="49EFE23E" w:rsidR="00570854" w:rsidRDefault="001C7F5B" w:rsidP="00156045">
      <w:pPr>
        <w:pStyle w:val="Checklistitem"/>
        <w:numPr>
          <w:ilvl w:val="0"/>
          <w:numId w:val="0"/>
        </w:numPr>
        <w:ind w:left="1253" w:hanging="360"/>
      </w:pPr>
      <w:r w:rsidRPr="001C7F5B">
        <w:rPr>
          <w:b/>
          <w:bCs/>
          <w:color w:val="215868" w:themeColor="accent5" w:themeShade="80"/>
          <w:sz w:val="46"/>
          <w:szCs w:val="46"/>
        </w:rPr>
        <w:t>8</w:t>
      </w:r>
      <w:r>
        <w:t xml:space="preserve"> </w:t>
      </w:r>
      <w:r w:rsidRPr="00A85F45">
        <w:rPr>
          <w:b/>
          <w:bCs/>
          <w:sz w:val="32"/>
          <w:szCs w:val="32"/>
        </w:rPr>
        <w:t>Подобряване на линейното търсене</w:t>
      </w:r>
    </w:p>
    <w:p w14:paraId="7D616CA8" w14:textId="281705E6" w:rsidR="0026593A" w:rsidRPr="002C7CA8" w:rsidRDefault="00FE3A46" w:rsidP="00C72958">
      <w:pPr>
        <w:pStyle w:val="Checklistitem"/>
        <w:numPr>
          <w:ilvl w:val="0"/>
          <w:numId w:val="38"/>
        </w:numPr>
        <w:rPr>
          <w:rFonts w:ascii="Times New Roman" w:hAnsi="Times New Roman" w:cs="Times New Roman"/>
        </w:rPr>
      </w:pPr>
      <w:r w:rsidRPr="002C7CA8">
        <w:rPr>
          <w:rFonts w:ascii="Times New Roman" w:hAnsi="Times New Roman" w:cs="Times New Roman"/>
        </w:rPr>
        <w:t>Както се вижда по-горе, времето, необходимо за търсене на елемент с помощта на</w:t>
      </w:r>
      <w:r w:rsidR="00422018">
        <w:rPr>
          <w:rFonts w:ascii="Times New Roman" w:hAnsi="Times New Roman" w:cs="Times New Roman"/>
        </w:rPr>
        <w:t xml:space="preserve"> последователното</w:t>
      </w:r>
      <w:r w:rsidRPr="002C7CA8">
        <w:rPr>
          <w:rFonts w:ascii="Times New Roman" w:hAnsi="Times New Roman" w:cs="Times New Roman"/>
        </w:rPr>
        <w:t xml:space="preserve"> търсене, е линейно. Това е недостатък при използването на линейно търсене за големи набори от данни. Наблюдава се, че при търсене на ключов елемент има възможност за търсене на същия ключов елемент отново и отново. Можем да подобрим ефективността на линейното търсене, използвайки това наблюдение.</w:t>
      </w:r>
      <w:r w:rsidR="00C808C7" w:rsidRPr="002C7CA8">
        <w:rPr>
          <w:rFonts w:ascii="Times New Roman" w:hAnsi="Times New Roman" w:cs="Times New Roman"/>
          <w:lang w:val="en-US"/>
        </w:rPr>
        <w:t xml:space="preserve"> Целта е, ако същият елемент се търси отново, операцията да отнема по-малко време. Следователно в такъв случай линейното търсене може да бъде подобрено чрез използване на следните два метода:</w:t>
      </w:r>
    </w:p>
    <w:p w14:paraId="1695752A" w14:textId="5FA4E76D" w:rsidR="00C14F9D" w:rsidRPr="002C7CA8" w:rsidRDefault="00F07580" w:rsidP="00DE5DA4">
      <w:pPr>
        <w:pStyle w:val="Checklistitem"/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2C7CA8">
        <w:rPr>
          <w:rFonts w:ascii="Times New Roman" w:hAnsi="Times New Roman" w:cs="Times New Roman"/>
          <w:b/>
          <w:bCs/>
        </w:rPr>
        <w:t>Преместване(</w:t>
      </w:r>
      <w:r w:rsidR="002C7CA8" w:rsidRPr="002C7CA8">
        <w:rPr>
          <w:rFonts w:ascii="Times New Roman" w:hAnsi="Times New Roman" w:cs="Times New Roman"/>
          <w:b/>
          <w:bCs/>
        </w:rPr>
        <w:t>Transposition)</w:t>
      </w:r>
    </w:p>
    <w:p w14:paraId="7C764CAC" w14:textId="0A6F6647" w:rsidR="002C7CA8" w:rsidRPr="002C7CA8" w:rsidRDefault="002C7CA8" w:rsidP="00DE5DA4">
      <w:pPr>
        <w:pStyle w:val="Checklistitem"/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2C7CA8">
        <w:rPr>
          <w:rFonts w:ascii="Times New Roman" w:hAnsi="Times New Roman" w:cs="Times New Roman"/>
          <w:b/>
          <w:bCs/>
        </w:rPr>
        <w:t>Преместване отпред(</w:t>
      </w:r>
      <w:r w:rsidRPr="002C7CA8">
        <w:rPr>
          <w:rFonts w:ascii="Times New Roman" w:hAnsi="Times New Roman" w:cs="Times New Roman"/>
          <w:b/>
          <w:bCs/>
          <w:lang w:val="en-US"/>
        </w:rPr>
        <w:t>Move to front)</w:t>
      </w:r>
    </w:p>
    <w:p w14:paraId="16D5DDC9" w14:textId="77777777" w:rsidR="0026593A" w:rsidRPr="00DE5DA4" w:rsidRDefault="0026593A" w:rsidP="00156045">
      <w:pPr>
        <w:pStyle w:val="Checklistitem"/>
        <w:numPr>
          <w:ilvl w:val="0"/>
          <w:numId w:val="0"/>
        </w:numPr>
        <w:ind w:left="1253" w:hanging="360"/>
        <w:rPr>
          <w:lang w:val="en-US"/>
        </w:rPr>
      </w:pPr>
    </w:p>
    <w:p w14:paraId="0B71B75A" w14:textId="77777777" w:rsidR="0026593A" w:rsidRDefault="0026593A" w:rsidP="00156045">
      <w:pPr>
        <w:pStyle w:val="Checklistitem"/>
        <w:numPr>
          <w:ilvl w:val="0"/>
          <w:numId w:val="0"/>
        </w:numPr>
        <w:ind w:left="1253" w:hanging="360"/>
      </w:pPr>
    </w:p>
    <w:p w14:paraId="6E60D969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4A4A2E26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1D6A3516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60B6BA70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7C2A5DA1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1EC37A55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3AAA046B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4AE0611D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4E6A293A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2F5455D7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23C2AFA7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73DE3A2D" w14:textId="23976D55" w:rsidR="004866E0" w:rsidRPr="00746673" w:rsidRDefault="00746673" w:rsidP="00156045">
      <w:pPr>
        <w:pStyle w:val="Checklistitem"/>
        <w:numPr>
          <w:ilvl w:val="0"/>
          <w:numId w:val="0"/>
        </w:numPr>
        <w:ind w:left="1253" w:hanging="360"/>
        <w:rPr>
          <w:b/>
          <w:bCs/>
          <w:sz w:val="32"/>
          <w:szCs w:val="32"/>
          <w:lang w:val="en-US"/>
        </w:rPr>
      </w:pPr>
      <w:r w:rsidRPr="00746673">
        <w:rPr>
          <w:b/>
          <w:bCs/>
          <w:color w:val="215868" w:themeColor="accent5" w:themeShade="80"/>
          <w:sz w:val="46"/>
          <w:szCs w:val="46"/>
        </w:rPr>
        <w:lastRenderedPageBreak/>
        <w:t>9</w:t>
      </w:r>
      <w:r>
        <w:t xml:space="preserve"> </w:t>
      </w:r>
      <w:r w:rsidRPr="00746673">
        <w:rPr>
          <w:b/>
          <w:bCs/>
          <w:sz w:val="32"/>
          <w:szCs w:val="32"/>
        </w:rPr>
        <w:t>Обобщение(</w:t>
      </w:r>
      <w:r w:rsidRPr="00746673">
        <w:rPr>
          <w:b/>
          <w:bCs/>
          <w:sz w:val="32"/>
          <w:szCs w:val="32"/>
          <w:lang w:val="en-US"/>
        </w:rPr>
        <w:t>Summary)</w:t>
      </w:r>
    </w:p>
    <w:p w14:paraId="7FD2B18E" w14:textId="452AD1CF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052BDC2B" w14:textId="350C6C4A" w:rsidR="004866E0" w:rsidRPr="00D77E1F" w:rsidRDefault="00C048C8" w:rsidP="00746673">
      <w:pPr>
        <w:pStyle w:val="Checklistitem"/>
        <w:numPr>
          <w:ilvl w:val="0"/>
          <w:numId w:val="39"/>
        </w:numPr>
        <w:rPr>
          <w:rFonts w:ascii="Times New Roman" w:hAnsi="Times New Roman" w:cs="Times New Roman"/>
        </w:rPr>
      </w:pPr>
      <w:r w:rsidRPr="00D77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1" locked="0" layoutInCell="1" allowOverlap="1" wp14:anchorId="3C79E776" wp14:editId="65E95309">
            <wp:simplePos x="0" y="0"/>
            <wp:positionH relativeFrom="column">
              <wp:posOffset>225069</wp:posOffset>
            </wp:positionH>
            <wp:positionV relativeFrom="paragraph">
              <wp:posOffset>622996</wp:posOffset>
            </wp:positionV>
            <wp:extent cx="5274945" cy="923925"/>
            <wp:effectExtent l="0" t="0" r="0" b="0"/>
            <wp:wrapTight wrapText="bothSides">
              <wp:wrapPolygon edited="0">
                <wp:start x="0" y="0"/>
                <wp:lineTo x="0" y="21377"/>
                <wp:lineTo x="21530" y="21377"/>
                <wp:lineTo x="21530" y="0"/>
                <wp:lineTo x="0" y="0"/>
              </wp:wrapPolygon>
            </wp:wrapTight>
            <wp:docPr id="800932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2502" name="Picture 8009325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D1E" w:rsidRPr="00D77E1F">
        <w:rPr>
          <w:rFonts w:ascii="Times New Roman" w:hAnsi="Times New Roman" w:cs="Times New Roman"/>
        </w:rPr>
        <w:t>Времева сложност</w:t>
      </w:r>
      <w:r w:rsidR="00FB7B06">
        <w:rPr>
          <w:rFonts w:ascii="Times New Roman" w:hAnsi="Times New Roman" w:cs="Times New Roman"/>
        </w:rPr>
        <w:t xml:space="preserve"> и памет</w:t>
      </w:r>
      <w:r w:rsidRPr="00D77E1F">
        <w:rPr>
          <w:rFonts w:ascii="Times New Roman" w:hAnsi="Times New Roman" w:cs="Times New Roman"/>
        </w:rPr>
        <w:t>:</w:t>
      </w:r>
    </w:p>
    <w:p w14:paraId="21F1AC01" w14:textId="672AD427" w:rsidR="004866E0" w:rsidRDefault="00FB7B06" w:rsidP="00FB7B06">
      <w:pPr>
        <w:pStyle w:val="Checklistitem"/>
        <w:numPr>
          <w:ilvl w:val="0"/>
          <w:numId w:val="0"/>
        </w:numPr>
        <w:ind w:left="1253" w:hanging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3B2221BE" wp14:editId="3EC33027">
            <wp:simplePos x="0" y="0"/>
            <wp:positionH relativeFrom="column">
              <wp:posOffset>224790</wp:posOffset>
            </wp:positionH>
            <wp:positionV relativeFrom="paragraph">
              <wp:posOffset>-110490</wp:posOffset>
            </wp:positionV>
            <wp:extent cx="5274945" cy="213360"/>
            <wp:effectExtent l="0" t="0" r="0" b="0"/>
            <wp:wrapTight wrapText="bothSides">
              <wp:wrapPolygon edited="0">
                <wp:start x="0" y="0"/>
                <wp:lineTo x="0" y="19286"/>
                <wp:lineTo x="21530" y="19286"/>
                <wp:lineTo x="21530" y="0"/>
                <wp:lineTo x="0" y="0"/>
              </wp:wrapPolygon>
            </wp:wrapTight>
            <wp:docPr id="1406510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10119" name="Picture 14065101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60B57" w14:textId="161CBA7C" w:rsidR="00032F9C" w:rsidRDefault="00032F9C" w:rsidP="00032F9C">
      <w:pPr>
        <w:pStyle w:val="ListParagraph"/>
      </w:pPr>
    </w:p>
    <w:p w14:paraId="3D484C5B" w14:textId="1AA6B9AB" w:rsidR="00032F9C" w:rsidRDefault="00204D86" w:rsidP="00C1088B">
      <w:pPr>
        <w:pStyle w:val="Checklistitem"/>
        <w:numPr>
          <w:ilvl w:val="0"/>
          <w:numId w:val="39"/>
        </w:numPr>
      </w:pPr>
      <w:r>
        <w:t xml:space="preserve">Проверява всеки от елементите </w:t>
      </w:r>
      <w:r w:rsidR="005F197C">
        <w:t>един по един, последователно</w:t>
      </w:r>
      <w:r w:rsidR="006F5F5F">
        <w:t>, докато</w:t>
      </w:r>
      <w:r w:rsidR="003E33F2">
        <w:t xml:space="preserve"> открием желания </w:t>
      </w:r>
      <w:r w:rsidR="00AB2930">
        <w:t>елемент.</w:t>
      </w:r>
    </w:p>
    <w:p w14:paraId="12E80468" w14:textId="77777777" w:rsidR="002E006A" w:rsidRDefault="007E49E8" w:rsidP="00C1088B">
      <w:pPr>
        <w:pStyle w:val="Checklistitem"/>
        <w:numPr>
          <w:ilvl w:val="0"/>
          <w:numId w:val="39"/>
        </w:numPr>
      </w:pPr>
      <w:r>
        <w:t>Подходящ за несортирани числа</w:t>
      </w:r>
      <w:r w:rsidR="002E006A">
        <w:t>.</w:t>
      </w:r>
    </w:p>
    <w:p w14:paraId="6E14ACEA" w14:textId="15B7DA61" w:rsidR="007E49E8" w:rsidRDefault="002E006A" w:rsidP="00C1088B">
      <w:pPr>
        <w:pStyle w:val="Checklistitem"/>
        <w:numPr>
          <w:ilvl w:val="0"/>
          <w:numId w:val="39"/>
        </w:numPr>
      </w:pPr>
      <w:r>
        <w:t>Лесен за усвояване.</w:t>
      </w:r>
      <w:r w:rsidR="007E49E8">
        <w:t xml:space="preserve"> </w:t>
      </w:r>
    </w:p>
    <w:p w14:paraId="3EA460F3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74FBB035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06132E04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28C530F6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42CAC25C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4828E799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7B1DA197" w14:textId="77777777" w:rsidR="004866E0" w:rsidRDefault="004866E0" w:rsidP="00156045">
      <w:pPr>
        <w:pStyle w:val="Checklistitem"/>
        <w:numPr>
          <w:ilvl w:val="0"/>
          <w:numId w:val="0"/>
        </w:numPr>
        <w:ind w:left="1253" w:hanging="360"/>
      </w:pPr>
    </w:p>
    <w:p w14:paraId="010E2B1A" w14:textId="77777777" w:rsidR="00254DC5" w:rsidRDefault="004866E0" w:rsidP="00156045">
      <w:pPr>
        <w:pStyle w:val="Checklistitem"/>
        <w:numPr>
          <w:ilvl w:val="0"/>
          <w:numId w:val="0"/>
        </w:numPr>
        <w:ind w:left="1253" w:hanging="360"/>
      </w:pPr>
      <w:r>
        <w:tab/>
      </w:r>
    </w:p>
    <w:p w14:paraId="430E2848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6737907B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1B998D48" w14:textId="77777777" w:rsidR="00254DC5" w:rsidRDefault="00254DC5" w:rsidP="00156045">
      <w:pPr>
        <w:pStyle w:val="Checklistitem"/>
        <w:numPr>
          <w:ilvl w:val="0"/>
          <w:numId w:val="0"/>
        </w:numPr>
        <w:ind w:left="1253" w:hanging="360"/>
      </w:pPr>
    </w:p>
    <w:p w14:paraId="6B7CA662" w14:textId="7742E72B" w:rsidR="004866E0" w:rsidRPr="00C5115B" w:rsidRDefault="004866E0" w:rsidP="00056D05">
      <w:pPr>
        <w:pStyle w:val="Checklistitem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r>
        <w:tab/>
      </w:r>
    </w:p>
    <w:p w14:paraId="4AC9D893" w14:textId="4F5B6E95" w:rsidR="00BA7B91" w:rsidRPr="00873B72" w:rsidRDefault="00056D05" w:rsidP="00056D05">
      <w:pPr>
        <w:pStyle w:val="Checklistnumberedheading"/>
        <w:numPr>
          <w:ilvl w:val="0"/>
          <w:numId w:val="0"/>
        </w:numPr>
        <w:ind w:left="360"/>
      </w:pPr>
      <w:r w:rsidRPr="00056D05">
        <w:rPr>
          <w:color w:val="215868" w:themeColor="accent5" w:themeShade="80"/>
          <w:sz w:val="46"/>
          <w:szCs w:val="46"/>
        </w:rPr>
        <w:t>10</w:t>
      </w:r>
      <w:r>
        <w:t xml:space="preserve"> </w:t>
      </w:r>
      <w:r w:rsidR="004612B5">
        <w:t>Препратки</w:t>
      </w:r>
    </w:p>
    <w:p w14:paraId="1C5AA0EC" w14:textId="793C4CC1" w:rsidR="000C70F4" w:rsidRDefault="00000000">
      <w:pPr>
        <w:pStyle w:val="Checklistitem"/>
      </w:pPr>
      <w:hyperlink r:id="rId22" w:history="1">
        <w:r w:rsidR="000C70F4" w:rsidRPr="004A3058">
          <w:rPr>
            <w:rStyle w:val="Hyperlink"/>
          </w:rPr>
          <w:t>https://www.freecodecamp.org/news/search-algorithms-linear-and-binary-search-explained/</w:t>
        </w:r>
      </w:hyperlink>
    </w:p>
    <w:p w14:paraId="43B20DC4" w14:textId="2E041C7E" w:rsidR="00F369D0" w:rsidRDefault="00000000">
      <w:pPr>
        <w:pStyle w:val="Checklistitem"/>
      </w:pPr>
      <w:hyperlink r:id="rId23" w:history="1">
        <w:r w:rsidR="00F369D0" w:rsidRPr="004A3058">
          <w:rPr>
            <w:rStyle w:val="Hyperlink"/>
          </w:rPr>
          <w:t>https://www.geeksforgeeks.org/linear-search/</w:t>
        </w:r>
      </w:hyperlink>
    </w:p>
    <w:p w14:paraId="4889B399" w14:textId="196077A7" w:rsidR="00F369D0" w:rsidRDefault="00000000">
      <w:pPr>
        <w:pStyle w:val="Checklistitem"/>
      </w:pPr>
      <w:hyperlink r:id="rId24" w:history="1">
        <w:r w:rsidR="00F369D0" w:rsidRPr="004A3058">
          <w:rPr>
            <w:rStyle w:val="Hyperlink"/>
          </w:rPr>
          <w:t>https://www.javatpoint.com/linear-search</w:t>
        </w:r>
      </w:hyperlink>
    </w:p>
    <w:p w14:paraId="0C33CD81" w14:textId="43EA64ED" w:rsidR="00BA7B91" w:rsidRDefault="00BA7B91">
      <w:pPr>
        <w:pStyle w:val="Checklistitem"/>
      </w:pPr>
      <w:r w:rsidRPr="00873B72">
        <w:t xml:space="preserve"> </w:t>
      </w:r>
      <w:hyperlink r:id="rId25" w:history="1">
        <w:r w:rsidR="00A11C12" w:rsidRPr="00E41574">
          <w:rPr>
            <w:rStyle w:val="Hyperlink"/>
          </w:rPr>
          <w:t>https://www.programmingalgorithms.com/algorithm/linear-search/</w:t>
        </w:r>
      </w:hyperlink>
    </w:p>
    <w:p w14:paraId="3E371414" w14:textId="1687415F" w:rsidR="00A11C12" w:rsidRDefault="00000000">
      <w:pPr>
        <w:pStyle w:val="Checklistitem"/>
      </w:pPr>
      <w:hyperlink r:id="rId26" w:anchor=":~:text=A%20linear%20search%20is%20the,the%20target%20element%20is%20located" w:history="1">
        <w:r w:rsidR="00020DC4" w:rsidRPr="00E41574">
          <w:rPr>
            <w:rStyle w:val="Hyperlink"/>
          </w:rPr>
          <w:t>https://www.simplilearn.com/tutorials/data-structure-tutorial/linear-search-algorithm#:~:text=A%20linear%20search%20is%20the,the%20target%20element%20is%20located</w:t>
        </w:r>
      </w:hyperlink>
      <w:r w:rsidR="00020DC4" w:rsidRPr="00020DC4">
        <w:t>.</w:t>
      </w:r>
    </w:p>
    <w:p w14:paraId="1B24D072" w14:textId="7B34A5DE" w:rsidR="0026593A" w:rsidRDefault="00000000" w:rsidP="00396B4F">
      <w:pPr>
        <w:pStyle w:val="Checklistitem"/>
      </w:pPr>
      <w:hyperlink r:id="rId27" w:history="1">
        <w:r w:rsidR="0026593A" w:rsidRPr="00E41574">
          <w:rPr>
            <w:rStyle w:val="Hyperlink"/>
          </w:rPr>
          <w:t>https://aspiringyouths.com/advantages-disadvantages/linear-search/</w:t>
        </w:r>
      </w:hyperlink>
    </w:p>
    <w:p w14:paraId="36845D39" w14:textId="7184E675" w:rsidR="00AB2930" w:rsidRDefault="00000000" w:rsidP="00396B4F">
      <w:pPr>
        <w:pStyle w:val="Checklistitem"/>
      </w:pPr>
      <w:hyperlink r:id="rId28" w:history="1">
        <w:r w:rsidR="00AB2930" w:rsidRPr="00E41574">
          <w:rPr>
            <w:rStyle w:val="Hyperlink"/>
          </w:rPr>
          <w:t>https://github.com/BG-IT-Edu/School-Programming/blob/main/Courses/Applied-Programmer/Algo-and-Data-Structures-Basics/05-%D0%90%D0%BB%D0%B3%D0%BE%D1%80%D0%B8%D1%82%D0%BC%D0%B8-%D0%B7%D0%B0-%D1%82%D1%8A%D1%80%D1%81%D0%B5%D0%BD%D0%B5/05.1.%D0%90%D0%BB%D0%B3%D0%BE%D1%80%D0%B8%D1%82%D0%BC%D0%B8-%D0%B7%D0%B0-%D1%82%D1%8A%D1%80%D1%81%D0%B5%D0%BD%D0%B5.pdf</w:t>
        </w:r>
      </w:hyperlink>
    </w:p>
    <w:p w14:paraId="110F80F2" w14:textId="77777777" w:rsidR="00AB2930" w:rsidRPr="00873B72" w:rsidRDefault="00AB2930" w:rsidP="00AB2930">
      <w:pPr>
        <w:pStyle w:val="Checklistitem"/>
        <w:numPr>
          <w:ilvl w:val="0"/>
          <w:numId w:val="0"/>
        </w:numPr>
        <w:ind w:left="1253"/>
      </w:pPr>
    </w:p>
    <w:p w14:paraId="3A5F8E61" w14:textId="4FA65544" w:rsidR="00BA7B91" w:rsidRPr="00873B72" w:rsidRDefault="00BA7B91" w:rsidP="0026593A">
      <w:pPr>
        <w:pStyle w:val="Checklistitem"/>
        <w:numPr>
          <w:ilvl w:val="0"/>
          <w:numId w:val="0"/>
        </w:numPr>
        <w:ind w:left="1253"/>
      </w:pPr>
    </w:p>
    <w:sectPr w:rsidR="00BA7B91" w:rsidRPr="00873B72" w:rsidSect="00A37C8A">
      <w:headerReference w:type="default" r:id="rId29"/>
      <w:footerReference w:type="default" r:id="rId30"/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8B6B" w14:textId="77777777" w:rsidR="0061619A" w:rsidRDefault="0061619A">
      <w:r>
        <w:separator/>
      </w:r>
    </w:p>
  </w:endnote>
  <w:endnote w:type="continuationSeparator" w:id="0">
    <w:p w14:paraId="20011BA9" w14:textId="77777777" w:rsidR="0061619A" w:rsidRDefault="0061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DF09" w14:textId="77777777" w:rsidR="00873B72" w:rsidRDefault="00873B72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1F7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F9D7" w14:textId="77777777" w:rsidR="0061619A" w:rsidRDefault="0061619A">
      <w:r>
        <w:separator/>
      </w:r>
    </w:p>
  </w:footnote>
  <w:footnote w:type="continuationSeparator" w:id="0">
    <w:p w14:paraId="54C02E43" w14:textId="77777777" w:rsidR="0061619A" w:rsidRDefault="0061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53A9" w14:textId="77777777" w:rsidR="001D31A8" w:rsidRDefault="001D31A8">
    <w:pPr>
      <w:pStyle w:val="Header"/>
    </w:pPr>
  </w:p>
  <w:p w14:paraId="35BC829D" w14:textId="77777777" w:rsidR="001D31A8" w:rsidRDefault="001D31A8">
    <w:pPr>
      <w:pStyle w:val="Header"/>
    </w:pPr>
  </w:p>
  <w:p w14:paraId="37202661" w14:textId="77777777" w:rsidR="001D31A8" w:rsidRDefault="001D31A8">
    <w:pPr>
      <w:pStyle w:val="Header"/>
    </w:pPr>
  </w:p>
  <w:p w14:paraId="5F7446CE" w14:textId="77777777" w:rsidR="001D31A8" w:rsidRDefault="001D31A8">
    <w:pPr>
      <w:pStyle w:val="Header"/>
    </w:pPr>
  </w:p>
  <w:p w14:paraId="7AEFD0EA" w14:textId="77777777" w:rsidR="001D31A8" w:rsidRDefault="001D31A8">
    <w:pPr>
      <w:pStyle w:val="Header"/>
    </w:pPr>
  </w:p>
  <w:p w14:paraId="5EDA7E29" w14:textId="68439CE8" w:rsidR="001D31A8" w:rsidRDefault="001D31A8">
    <w:pPr>
      <w:pStyle w:val="Header"/>
      <w:rPr>
        <w:lang w:val="en-US"/>
      </w:rPr>
    </w:pPr>
  </w:p>
  <w:p w14:paraId="1E95CB11" w14:textId="77777777" w:rsidR="00926B76" w:rsidRPr="00046313" w:rsidRDefault="00926B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Checklistitem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145A6C0B"/>
    <w:multiLevelType w:val="hybridMultilevel"/>
    <w:tmpl w:val="684EFD88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62251D"/>
    <w:multiLevelType w:val="hybridMultilevel"/>
    <w:tmpl w:val="E2F43C0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1870"/>
    <w:multiLevelType w:val="hybridMultilevel"/>
    <w:tmpl w:val="92CAD8FC"/>
    <w:lvl w:ilvl="0" w:tplc="B46E7004">
      <w:start w:val="1"/>
      <w:numFmt w:val="lowerLetter"/>
      <w:lvlText w:val="%1)"/>
      <w:lvlJc w:val="left"/>
      <w:pPr>
        <w:ind w:left="1613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333" w:hanging="360"/>
      </w:pPr>
    </w:lvl>
    <w:lvl w:ilvl="2" w:tplc="0402001B" w:tentative="1">
      <w:start w:val="1"/>
      <w:numFmt w:val="lowerRoman"/>
      <w:lvlText w:val="%3."/>
      <w:lvlJc w:val="right"/>
      <w:pPr>
        <w:ind w:left="3053" w:hanging="180"/>
      </w:pPr>
    </w:lvl>
    <w:lvl w:ilvl="3" w:tplc="0402000F" w:tentative="1">
      <w:start w:val="1"/>
      <w:numFmt w:val="decimal"/>
      <w:lvlText w:val="%4."/>
      <w:lvlJc w:val="left"/>
      <w:pPr>
        <w:ind w:left="3773" w:hanging="360"/>
      </w:pPr>
    </w:lvl>
    <w:lvl w:ilvl="4" w:tplc="04020019" w:tentative="1">
      <w:start w:val="1"/>
      <w:numFmt w:val="lowerLetter"/>
      <w:lvlText w:val="%5."/>
      <w:lvlJc w:val="left"/>
      <w:pPr>
        <w:ind w:left="4493" w:hanging="360"/>
      </w:pPr>
    </w:lvl>
    <w:lvl w:ilvl="5" w:tplc="0402001B" w:tentative="1">
      <w:start w:val="1"/>
      <w:numFmt w:val="lowerRoman"/>
      <w:lvlText w:val="%6."/>
      <w:lvlJc w:val="right"/>
      <w:pPr>
        <w:ind w:left="5213" w:hanging="180"/>
      </w:pPr>
    </w:lvl>
    <w:lvl w:ilvl="6" w:tplc="0402000F" w:tentative="1">
      <w:start w:val="1"/>
      <w:numFmt w:val="decimal"/>
      <w:lvlText w:val="%7."/>
      <w:lvlJc w:val="left"/>
      <w:pPr>
        <w:ind w:left="5933" w:hanging="360"/>
      </w:pPr>
    </w:lvl>
    <w:lvl w:ilvl="7" w:tplc="04020019" w:tentative="1">
      <w:start w:val="1"/>
      <w:numFmt w:val="lowerLetter"/>
      <w:lvlText w:val="%8."/>
      <w:lvlJc w:val="left"/>
      <w:pPr>
        <w:ind w:left="6653" w:hanging="360"/>
      </w:pPr>
    </w:lvl>
    <w:lvl w:ilvl="8" w:tplc="0402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5" w15:restartNumberingAfterBreak="0">
    <w:nsid w:val="30F30DA3"/>
    <w:multiLevelType w:val="hybridMultilevel"/>
    <w:tmpl w:val="A2EA55F0"/>
    <w:lvl w:ilvl="0" w:tplc="B46E7004">
      <w:start w:val="1"/>
      <w:numFmt w:val="lowerLetter"/>
      <w:lvlText w:val="%1)"/>
      <w:lvlJc w:val="left"/>
      <w:pPr>
        <w:ind w:left="2506" w:hanging="360"/>
      </w:pPr>
      <w:rPr>
        <w:sz w:val="28"/>
        <w:szCs w:val="28"/>
      </w:rPr>
    </w:lvl>
    <w:lvl w:ilvl="1" w:tplc="45C27156">
      <w:start w:val="1"/>
      <w:numFmt w:val="lowerLetter"/>
      <w:lvlText w:val="%2)"/>
      <w:lvlJc w:val="left"/>
      <w:pPr>
        <w:ind w:left="163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 w:tplc="0402001B" w:tentative="1">
      <w:start w:val="1"/>
      <w:numFmt w:val="lowerRoman"/>
      <w:lvlText w:val="%3."/>
      <w:lvlJc w:val="right"/>
      <w:pPr>
        <w:ind w:left="3053" w:hanging="180"/>
      </w:pPr>
    </w:lvl>
    <w:lvl w:ilvl="3" w:tplc="0402000F" w:tentative="1">
      <w:start w:val="1"/>
      <w:numFmt w:val="decimal"/>
      <w:lvlText w:val="%4."/>
      <w:lvlJc w:val="left"/>
      <w:pPr>
        <w:ind w:left="3773" w:hanging="360"/>
      </w:pPr>
    </w:lvl>
    <w:lvl w:ilvl="4" w:tplc="04020019" w:tentative="1">
      <w:start w:val="1"/>
      <w:numFmt w:val="lowerLetter"/>
      <w:lvlText w:val="%5."/>
      <w:lvlJc w:val="left"/>
      <w:pPr>
        <w:ind w:left="4493" w:hanging="360"/>
      </w:pPr>
    </w:lvl>
    <w:lvl w:ilvl="5" w:tplc="0402001B" w:tentative="1">
      <w:start w:val="1"/>
      <w:numFmt w:val="lowerRoman"/>
      <w:lvlText w:val="%6."/>
      <w:lvlJc w:val="right"/>
      <w:pPr>
        <w:ind w:left="5213" w:hanging="180"/>
      </w:pPr>
    </w:lvl>
    <w:lvl w:ilvl="6" w:tplc="0402000F" w:tentative="1">
      <w:start w:val="1"/>
      <w:numFmt w:val="decimal"/>
      <w:lvlText w:val="%7."/>
      <w:lvlJc w:val="left"/>
      <w:pPr>
        <w:ind w:left="5933" w:hanging="360"/>
      </w:pPr>
    </w:lvl>
    <w:lvl w:ilvl="7" w:tplc="04020019" w:tentative="1">
      <w:start w:val="1"/>
      <w:numFmt w:val="lowerLetter"/>
      <w:lvlText w:val="%8."/>
      <w:lvlJc w:val="left"/>
      <w:pPr>
        <w:ind w:left="6653" w:hanging="360"/>
      </w:pPr>
    </w:lvl>
    <w:lvl w:ilvl="8" w:tplc="0402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6" w15:restartNumberingAfterBreak="0">
    <w:nsid w:val="325A687E"/>
    <w:multiLevelType w:val="hybridMultilevel"/>
    <w:tmpl w:val="8116A8C2"/>
    <w:lvl w:ilvl="0" w:tplc="835E349A">
      <w:start w:val="1"/>
      <w:numFmt w:val="decimal"/>
      <w:pStyle w:val="Checklistnumberedheading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215868" w:themeColor="accent5" w:themeShade="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F3F66"/>
    <w:multiLevelType w:val="hybridMultilevel"/>
    <w:tmpl w:val="E7E2643A"/>
    <w:lvl w:ilvl="0" w:tplc="04020017">
      <w:start w:val="1"/>
      <w:numFmt w:val="lowerLetter"/>
      <w:lvlText w:val="%1)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4916F38"/>
    <w:multiLevelType w:val="hybridMultilevel"/>
    <w:tmpl w:val="22BE1634"/>
    <w:lvl w:ilvl="0" w:tplc="8B42E120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D35633E"/>
    <w:multiLevelType w:val="hybridMultilevel"/>
    <w:tmpl w:val="3C2CBD6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AB6"/>
    <w:multiLevelType w:val="hybridMultilevel"/>
    <w:tmpl w:val="CD56F8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13856"/>
    <w:multiLevelType w:val="hybridMultilevel"/>
    <w:tmpl w:val="BB6CAB96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FC546E"/>
    <w:multiLevelType w:val="hybridMultilevel"/>
    <w:tmpl w:val="7C58AA6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D17105"/>
    <w:multiLevelType w:val="multilevel"/>
    <w:tmpl w:val="6CA472C6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14" w15:restartNumberingAfterBreak="0">
    <w:nsid w:val="5ABC39F3"/>
    <w:multiLevelType w:val="hybridMultilevel"/>
    <w:tmpl w:val="D51AE0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729BA"/>
    <w:multiLevelType w:val="multilevel"/>
    <w:tmpl w:val="4816DB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71D0CAF"/>
    <w:multiLevelType w:val="hybridMultilevel"/>
    <w:tmpl w:val="7B4A603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B1F05"/>
    <w:multiLevelType w:val="hybridMultilevel"/>
    <w:tmpl w:val="895AD37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97A98"/>
    <w:multiLevelType w:val="hybridMultilevel"/>
    <w:tmpl w:val="F960967A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39C6641"/>
    <w:multiLevelType w:val="hybridMultilevel"/>
    <w:tmpl w:val="472851DC"/>
    <w:lvl w:ilvl="0" w:tplc="B4AE24FC">
      <w:start w:val="1"/>
      <w:numFmt w:val="bullet"/>
      <w:lvlText w:val=""/>
      <w:lvlJc w:val="left"/>
      <w:pPr>
        <w:ind w:left="1613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0" w15:restartNumberingAfterBreak="0">
    <w:nsid w:val="74D2645E"/>
    <w:multiLevelType w:val="hybridMultilevel"/>
    <w:tmpl w:val="7A688A3C"/>
    <w:lvl w:ilvl="0" w:tplc="405C6060">
      <w:start w:val="1"/>
      <w:numFmt w:val="bullet"/>
      <w:lvlText w:val=""/>
      <w:lvlJc w:val="left"/>
      <w:pPr>
        <w:ind w:left="1613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1" w15:restartNumberingAfterBreak="0">
    <w:nsid w:val="7B203D29"/>
    <w:multiLevelType w:val="hybridMultilevel"/>
    <w:tmpl w:val="E2F0BE4A"/>
    <w:lvl w:ilvl="0" w:tplc="AD98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441687057">
    <w:abstractNumId w:val="22"/>
  </w:num>
  <w:num w:numId="2" w16cid:durableId="449146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4415206">
    <w:abstractNumId w:val="1"/>
  </w:num>
  <w:num w:numId="4" w16cid:durableId="2111512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5153619">
    <w:abstractNumId w:val="13"/>
  </w:num>
  <w:num w:numId="6" w16cid:durableId="2012904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193551">
    <w:abstractNumId w:val="0"/>
  </w:num>
  <w:num w:numId="8" w16cid:durableId="241454787">
    <w:abstractNumId w:val="0"/>
    <w:lvlOverride w:ilvl="0">
      <w:lvl w:ilvl="0">
        <w:numFmt w:val="bullet"/>
        <w:pStyle w:val="Checklistitem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1217625741">
    <w:abstractNumId w:val="6"/>
  </w:num>
  <w:num w:numId="10" w16cid:durableId="296372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0647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751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3791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68780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8525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89214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75179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1426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89967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4591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24674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44769164">
    <w:abstractNumId w:val="10"/>
  </w:num>
  <w:num w:numId="23" w16cid:durableId="1615751624">
    <w:abstractNumId w:val="16"/>
  </w:num>
  <w:num w:numId="24" w16cid:durableId="1273368030">
    <w:abstractNumId w:val="3"/>
  </w:num>
  <w:num w:numId="25" w16cid:durableId="260140532">
    <w:abstractNumId w:val="17"/>
  </w:num>
  <w:num w:numId="26" w16cid:durableId="623272154">
    <w:abstractNumId w:val="14"/>
  </w:num>
  <w:num w:numId="27" w16cid:durableId="827675861">
    <w:abstractNumId w:val="9"/>
  </w:num>
  <w:num w:numId="28" w16cid:durableId="2071922436">
    <w:abstractNumId w:val="11"/>
  </w:num>
  <w:num w:numId="29" w16cid:durableId="597442919">
    <w:abstractNumId w:val="12"/>
  </w:num>
  <w:num w:numId="30" w16cid:durableId="1642494016">
    <w:abstractNumId w:val="2"/>
  </w:num>
  <w:num w:numId="31" w16cid:durableId="920138516">
    <w:abstractNumId w:val="7"/>
  </w:num>
  <w:num w:numId="32" w16cid:durableId="244464536">
    <w:abstractNumId w:val="21"/>
  </w:num>
  <w:num w:numId="33" w16cid:durableId="21562240">
    <w:abstractNumId w:val="18"/>
  </w:num>
  <w:num w:numId="34" w16cid:durableId="229391787">
    <w:abstractNumId w:val="8"/>
  </w:num>
  <w:num w:numId="35" w16cid:durableId="50276209">
    <w:abstractNumId w:val="15"/>
  </w:num>
  <w:num w:numId="36" w16cid:durableId="1698307014">
    <w:abstractNumId w:val="4"/>
  </w:num>
  <w:num w:numId="37" w16cid:durableId="243146194">
    <w:abstractNumId w:val="5"/>
  </w:num>
  <w:num w:numId="38" w16cid:durableId="1596357025">
    <w:abstractNumId w:val="19"/>
  </w:num>
  <w:num w:numId="39" w16cid:durableId="13900347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75FA"/>
    <w:rsid w:val="00002528"/>
    <w:rsid w:val="00020DC4"/>
    <w:rsid w:val="00021F33"/>
    <w:rsid w:val="00032F9C"/>
    <w:rsid w:val="0003626B"/>
    <w:rsid w:val="00043452"/>
    <w:rsid w:val="00043D84"/>
    <w:rsid w:val="00046313"/>
    <w:rsid w:val="00050B81"/>
    <w:rsid w:val="00051811"/>
    <w:rsid w:val="00056D05"/>
    <w:rsid w:val="00057DFD"/>
    <w:rsid w:val="00063435"/>
    <w:rsid w:val="0007276F"/>
    <w:rsid w:val="00075550"/>
    <w:rsid w:val="00075B15"/>
    <w:rsid w:val="000870B9"/>
    <w:rsid w:val="000B44B0"/>
    <w:rsid w:val="000C1470"/>
    <w:rsid w:val="000C70F4"/>
    <w:rsid w:val="000F4347"/>
    <w:rsid w:val="001068FC"/>
    <w:rsid w:val="0011598D"/>
    <w:rsid w:val="00127548"/>
    <w:rsid w:val="00156045"/>
    <w:rsid w:val="00156916"/>
    <w:rsid w:val="00156B65"/>
    <w:rsid w:val="001627EF"/>
    <w:rsid w:val="00173C88"/>
    <w:rsid w:val="00195D1E"/>
    <w:rsid w:val="001961F0"/>
    <w:rsid w:val="001A6D24"/>
    <w:rsid w:val="001C40BA"/>
    <w:rsid w:val="001C4340"/>
    <w:rsid w:val="001C7F5B"/>
    <w:rsid w:val="001D0784"/>
    <w:rsid w:val="001D31A8"/>
    <w:rsid w:val="001E7384"/>
    <w:rsid w:val="001F0D9B"/>
    <w:rsid w:val="001F1854"/>
    <w:rsid w:val="00204D86"/>
    <w:rsid w:val="002262C8"/>
    <w:rsid w:val="00230E09"/>
    <w:rsid w:val="0023345D"/>
    <w:rsid w:val="002419F0"/>
    <w:rsid w:val="00246A17"/>
    <w:rsid w:val="00246F44"/>
    <w:rsid w:val="002541B4"/>
    <w:rsid w:val="00254DC5"/>
    <w:rsid w:val="0025522F"/>
    <w:rsid w:val="0026593A"/>
    <w:rsid w:val="0028167B"/>
    <w:rsid w:val="002952E0"/>
    <w:rsid w:val="002979F5"/>
    <w:rsid w:val="002A0481"/>
    <w:rsid w:val="002A3219"/>
    <w:rsid w:val="002C4A5D"/>
    <w:rsid w:val="002C7CA8"/>
    <w:rsid w:val="002E006A"/>
    <w:rsid w:val="00302ED2"/>
    <w:rsid w:val="00304296"/>
    <w:rsid w:val="00305E70"/>
    <w:rsid w:val="0032093C"/>
    <w:rsid w:val="00327073"/>
    <w:rsid w:val="00327948"/>
    <w:rsid w:val="00346DC3"/>
    <w:rsid w:val="00365F4D"/>
    <w:rsid w:val="003767B9"/>
    <w:rsid w:val="003A52A4"/>
    <w:rsid w:val="003C2145"/>
    <w:rsid w:val="003C3F7B"/>
    <w:rsid w:val="003E33F2"/>
    <w:rsid w:val="003E4F53"/>
    <w:rsid w:val="003F7B1A"/>
    <w:rsid w:val="00402361"/>
    <w:rsid w:val="00417160"/>
    <w:rsid w:val="004171D2"/>
    <w:rsid w:val="00417357"/>
    <w:rsid w:val="004179DB"/>
    <w:rsid w:val="00422018"/>
    <w:rsid w:val="00433607"/>
    <w:rsid w:val="00453EFE"/>
    <w:rsid w:val="004612B5"/>
    <w:rsid w:val="004638CA"/>
    <w:rsid w:val="00464550"/>
    <w:rsid w:val="004668FB"/>
    <w:rsid w:val="00481FEF"/>
    <w:rsid w:val="004866E0"/>
    <w:rsid w:val="0049080E"/>
    <w:rsid w:val="004976BA"/>
    <w:rsid w:val="004A2C81"/>
    <w:rsid w:val="004A58C3"/>
    <w:rsid w:val="004F40E0"/>
    <w:rsid w:val="00524607"/>
    <w:rsid w:val="00525885"/>
    <w:rsid w:val="00541910"/>
    <w:rsid w:val="005538F4"/>
    <w:rsid w:val="00554D27"/>
    <w:rsid w:val="00570854"/>
    <w:rsid w:val="00571501"/>
    <w:rsid w:val="0057741B"/>
    <w:rsid w:val="00582A9A"/>
    <w:rsid w:val="0058748C"/>
    <w:rsid w:val="00587C22"/>
    <w:rsid w:val="00593044"/>
    <w:rsid w:val="00593460"/>
    <w:rsid w:val="005A02AD"/>
    <w:rsid w:val="005B7B5A"/>
    <w:rsid w:val="005C2F5F"/>
    <w:rsid w:val="005D6F90"/>
    <w:rsid w:val="005F06C8"/>
    <w:rsid w:val="005F197C"/>
    <w:rsid w:val="0061619A"/>
    <w:rsid w:val="00617088"/>
    <w:rsid w:val="00617AB9"/>
    <w:rsid w:val="0062274B"/>
    <w:rsid w:val="00630EE4"/>
    <w:rsid w:val="0064033C"/>
    <w:rsid w:val="00644C2B"/>
    <w:rsid w:val="00657DEE"/>
    <w:rsid w:val="00660144"/>
    <w:rsid w:val="00663B91"/>
    <w:rsid w:val="006913B2"/>
    <w:rsid w:val="00697BEF"/>
    <w:rsid w:val="006B7C65"/>
    <w:rsid w:val="006C0F39"/>
    <w:rsid w:val="006C3C43"/>
    <w:rsid w:val="006D7575"/>
    <w:rsid w:val="006F5F5F"/>
    <w:rsid w:val="007036F9"/>
    <w:rsid w:val="00712968"/>
    <w:rsid w:val="00733294"/>
    <w:rsid w:val="00746673"/>
    <w:rsid w:val="00746A91"/>
    <w:rsid w:val="00747C65"/>
    <w:rsid w:val="00762E1A"/>
    <w:rsid w:val="0078136C"/>
    <w:rsid w:val="007836F1"/>
    <w:rsid w:val="007968F2"/>
    <w:rsid w:val="007B6833"/>
    <w:rsid w:val="007D35A9"/>
    <w:rsid w:val="007E49E8"/>
    <w:rsid w:val="007E5AAB"/>
    <w:rsid w:val="007E7D50"/>
    <w:rsid w:val="007F3955"/>
    <w:rsid w:val="007F6252"/>
    <w:rsid w:val="00852908"/>
    <w:rsid w:val="00861F7C"/>
    <w:rsid w:val="00873B72"/>
    <w:rsid w:val="00882606"/>
    <w:rsid w:val="00882985"/>
    <w:rsid w:val="008A5985"/>
    <w:rsid w:val="008B0C20"/>
    <w:rsid w:val="008E33FD"/>
    <w:rsid w:val="008E3BBD"/>
    <w:rsid w:val="008F2ED7"/>
    <w:rsid w:val="00917AA0"/>
    <w:rsid w:val="009263DF"/>
    <w:rsid w:val="00926B76"/>
    <w:rsid w:val="00930505"/>
    <w:rsid w:val="00942F74"/>
    <w:rsid w:val="00961342"/>
    <w:rsid w:val="00964BD7"/>
    <w:rsid w:val="00977D7B"/>
    <w:rsid w:val="009809A4"/>
    <w:rsid w:val="00996167"/>
    <w:rsid w:val="009B2259"/>
    <w:rsid w:val="009C55BD"/>
    <w:rsid w:val="009E5AF6"/>
    <w:rsid w:val="009F3EAF"/>
    <w:rsid w:val="00A11C12"/>
    <w:rsid w:val="00A15860"/>
    <w:rsid w:val="00A37C8A"/>
    <w:rsid w:val="00A405E3"/>
    <w:rsid w:val="00A44500"/>
    <w:rsid w:val="00A5647B"/>
    <w:rsid w:val="00A60F3D"/>
    <w:rsid w:val="00A775AD"/>
    <w:rsid w:val="00A85F45"/>
    <w:rsid w:val="00AA172E"/>
    <w:rsid w:val="00AB2930"/>
    <w:rsid w:val="00B01846"/>
    <w:rsid w:val="00B22ED7"/>
    <w:rsid w:val="00B507FE"/>
    <w:rsid w:val="00B52989"/>
    <w:rsid w:val="00B5510E"/>
    <w:rsid w:val="00B57182"/>
    <w:rsid w:val="00B57EFB"/>
    <w:rsid w:val="00B819DB"/>
    <w:rsid w:val="00B83FF4"/>
    <w:rsid w:val="00BA25FA"/>
    <w:rsid w:val="00BA4177"/>
    <w:rsid w:val="00BA7B91"/>
    <w:rsid w:val="00BC13CE"/>
    <w:rsid w:val="00BC22B6"/>
    <w:rsid w:val="00BC75FA"/>
    <w:rsid w:val="00BD248B"/>
    <w:rsid w:val="00BD51DA"/>
    <w:rsid w:val="00BE4CF0"/>
    <w:rsid w:val="00BE6ED1"/>
    <w:rsid w:val="00BF1D70"/>
    <w:rsid w:val="00BF3C2C"/>
    <w:rsid w:val="00C02C0E"/>
    <w:rsid w:val="00C0431D"/>
    <w:rsid w:val="00C048C8"/>
    <w:rsid w:val="00C1088B"/>
    <w:rsid w:val="00C14F9D"/>
    <w:rsid w:val="00C5115B"/>
    <w:rsid w:val="00C63FF6"/>
    <w:rsid w:val="00C72958"/>
    <w:rsid w:val="00C731A3"/>
    <w:rsid w:val="00C808C7"/>
    <w:rsid w:val="00CA1850"/>
    <w:rsid w:val="00CA6354"/>
    <w:rsid w:val="00CD1FC6"/>
    <w:rsid w:val="00CE44BD"/>
    <w:rsid w:val="00CE4A9C"/>
    <w:rsid w:val="00CF714D"/>
    <w:rsid w:val="00D06DA4"/>
    <w:rsid w:val="00D4556D"/>
    <w:rsid w:val="00D6051A"/>
    <w:rsid w:val="00D77E1F"/>
    <w:rsid w:val="00D804D3"/>
    <w:rsid w:val="00DB3FF6"/>
    <w:rsid w:val="00DB548D"/>
    <w:rsid w:val="00DE34DB"/>
    <w:rsid w:val="00DE5DA4"/>
    <w:rsid w:val="00DF0FBF"/>
    <w:rsid w:val="00DF211F"/>
    <w:rsid w:val="00E42D51"/>
    <w:rsid w:val="00E568C4"/>
    <w:rsid w:val="00E57223"/>
    <w:rsid w:val="00E66A35"/>
    <w:rsid w:val="00E71EE6"/>
    <w:rsid w:val="00E76BDD"/>
    <w:rsid w:val="00E824BE"/>
    <w:rsid w:val="00EA5ED3"/>
    <w:rsid w:val="00EB2FDA"/>
    <w:rsid w:val="00ED4182"/>
    <w:rsid w:val="00ED638C"/>
    <w:rsid w:val="00EE37AC"/>
    <w:rsid w:val="00EE6273"/>
    <w:rsid w:val="00EF0484"/>
    <w:rsid w:val="00F00709"/>
    <w:rsid w:val="00F013F0"/>
    <w:rsid w:val="00F07580"/>
    <w:rsid w:val="00F12EBA"/>
    <w:rsid w:val="00F178CC"/>
    <w:rsid w:val="00F318F2"/>
    <w:rsid w:val="00F3268B"/>
    <w:rsid w:val="00F369D0"/>
    <w:rsid w:val="00F56CCF"/>
    <w:rsid w:val="00F71201"/>
    <w:rsid w:val="00F80AEB"/>
    <w:rsid w:val="00F874B5"/>
    <w:rsid w:val="00FB0B37"/>
    <w:rsid w:val="00FB6920"/>
    <w:rsid w:val="00FB7B06"/>
    <w:rsid w:val="00FD18FE"/>
    <w:rsid w:val="00FE3A46"/>
    <w:rsid w:val="00FF52FF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."/>
  <w:listSeparator w:val=";"/>
  <w14:docId w14:val="15C76A0F"/>
  <w15:docId w15:val="{3B61707E-2539-4344-A034-C0418071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line="48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line="48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locked/>
    <w:rPr>
      <w:snapToGrid w:val="0"/>
      <w:sz w:val="24"/>
      <w:szCs w:val="24"/>
      <w:lang w:val="bg-BG" w:eastAsia="bg-BG" w:bidi="bg-BG"/>
    </w:rPr>
  </w:style>
  <w:style w:type="paragraph" w:styleId="BodyText">
    <w:name w:val="Body Text"/>
    <w:basedOn w:val="Normal"/>
    <w:link w:val="Body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level1">
    <w:name w:val="List level 1"/>
    <w:basedOn w:val="Normal"/>
    <w:pPr>
      <w:numPr>
        <w:numId w:val="2"/>
      </w:numPr>
      <w:spacing w:line="480" w:lineRule="atLeast"/>
    </w:pPr>
    <w:rPr>
      <w:lang w:bidi="bg-BG"/>
    </w:rPr>
  </w:style>
  <w:style w:type="paragraph" w:customStyle="1" w:styleId="Listlevel2">
    <w:name w:val="List level 2"/>
    <w:basedOn w:val="Normal"/>
    <w:pPr>
      <w:numPr>
        <w:numId w:val="4"/>
      </w:numPr>
      <w:spacing w:line="480" w:lineRule="atLeast"/>
    </w:pPr>
    <w:rPr>
      <w:lang w:bidi="bg-BG"/>
    </w:rPr>
  </w:style>
  <w:style w:type="paragraph" w:customStyle="1" w:styleId="Listlevel3">
    <w:name w:val="List level 3"/>
    <w:basedOn w:val="Normal"/>
    <w:pPr>
      <w:numPr>
        <w:numId w:val="6"/>
      </w:numPr>
      <w:spacing w:line="480" w:lineRule="atLeast"/>
    </w:pPr>
    <w:rPr>
      <w:lang w:bidi="bg-BG"/>
    </w:rPr>
  </w:style>
  <w:style w:type="paragraph" w:customStyle="1" w:styleId="Reference">
    <w:name w:val="Reference"/>
    <w:basedOn w:val="Normal"/>
    <w:pPr>
      <w:spacing w:before="240" w:line="480" w:lineRule="atLeast"/>
      <w:ind w:left="720" w:hanging="720"/>
    </w:pPr>
    <w:rPr>
      <w:lang w:bidi="bg-BG"/>
    </w:rPr>
  </w:style>
  <w:style w:type="paragraph" w:customStyle="1" w:styleId="Checklistitem">
    <w:name w:val="Checklist item"/>
    <w:basedOn w:val="Normal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bg-BG"/>
    </w:rPr>
  </w:style>
  <w:style w:type="paragraph" w:customStyle="1" w:styleId="Checklisttitle">
    <w:name w:val="Checklist title"/>
    <w:basedOn w:val="Normal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bg-BG"/>
    </w:rPr>
  </w:style>
  <w:style w:type="paragraph" w:customStyle="1" w:styleId="Checklistnumberedheading">
    <w:name w:val="Checklist numbered heading"/>
    <w:basedOn w:val="Normal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nhideWhenUsed/>
    <w:rsid w:val="006913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913B2"/>
    <w:rPr>
      <w:sz w:val="24"/>
      <w:szCs w:val="24"/>
      <w:lang w:val="bg-BG" w:eastAsia="bg-BG"/>
    </w:rPr>
  </w:style>
  <w:style w:type="paragraph" w:styleId="NoSpacing">
    <w:name w:val="No Spacing"/>
    <w:link w:val="NoSpacingChar"/>
    <w:uiPriority w:val="1"/>
    <w:qFormat/>
    <w:rsid w:val="00A775AD"/>
    <w:rPr>
      <w:rFonts w:asciiTheme="minorHAnsi" w:eastAsiaTheme="minorEastAsia" w:hAnsiTheme="minorHAnsi" w:cstheme="minorBidi"/>
      <w:sz w:val="22"/>
      <w:szCs w:val="22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A775AD"/>
    <w:rPr>
      <w:rFonts w:asciiTheme="minorHAnsi" w:eastAsiaTheme="minorEastAsia" w:hAnsiTheme="minorHAnsi" w:cstheme="minorBidi"/>
      <w:sz w:val="22"/>
      <w:szCs w:val="22"/>
      <w:lang w:val="bg-BG" w:eastAsia="bg-BG"/>
    </w:rPr>
  </w:style>
  <w:style w:type="character" w:styleId="Hyperlink">
    <w:name w:val="Hyperlink"/>
    <w:basedOn w:val="DefaultParagraphFont"/>
    <w:unhideWhenUsed/>
    <w:rsid w:val="000C70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634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simplilearn.com/tutorials/data-structure-tutorial/linear-search-algorith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programmingalgorithms.com/algorithm/linear-search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javatpoint.com/linear-search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geeksforgeeks.org/linear-search/" TargetMode="External"/><Relationship Id="rId28" Type="http://schemas.openxmlformats.org/officeDocument/2006/relationships/hyperlink" Target="https://github.com/BG-IT-Edu/School-Programming/blob/main/Courses/Applied-Programmer/Algo-and-Data-Structures-Basics/05-%D0%90%D0%BB%D0%B3%D0%BE%D1%80%D0%B8%D1%82%D0%BC%D0%B8-%D0%B7%D0%B0-%D1%82%D1%8A%D1%80%D1%81%D0%B5%D0%BD%D0%B5/05.1.%D0%90%D0%BB%D0%B3%D0%BE%D1%80%D0%B8%D1%82%D0%BC%D0%B8-%D0%B7%D0%B0-%D1%82%D1%8A%D1%80%D1%81%D0%B5%D0%BD%D0%B5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freecodecamp.org/news/search-algorithms-linear-and-binary-search-explained/" TargetMode="External"/><Relationship Id="rId27" Type="http://schemas.openxmlformats.org/officeDocument/2006/relationships/hyperlink" Target="https://aspiringyouths.com/advantages-disadvantages/linear-search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&#1055;&#1083;&#1072;&#1085;%20&#1079;&#1072;%20&#1091;&#1095;&#1080;&#1083;&#1080;&#1097;&#1077;&#1085;%20&#1076;&#1086;&#1082;&#1083;&#1072;&#10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fc403f3-6638-4b0f-a325-695180172705">false</MarketSpecific>
    <ApprovalStatus xmlns="4fc403f3-6638-4b0f-a325-695180172705">InProgress</ApprovalStatus>
    <LocComments xmlns="4fc403f3-6638-4b0f-a325-695180172705" xsi:nil="true"/>
    <DirectSourceMarket xmlns="4fc403f3-6638-4b0f-a325-695180172705">english</DirectSourceMarket>
    <ThumbnailAssetId xmlns="4fc403f3-6638-4b0f-a325-695180172705" xsi:nil="true"/>
    <PrimaryImageGen xmlns="4fc403f3-6638-4b0f-a325-695180172705">true</PrimaryImageGen>
    <LegacyData xmlns="4fc403f3-6638-4b0f-a325-695180172705" xsi:nil="true"/>
    <TPFriendlyName xmlns="4fc403f3-6638-4b0f-a325-695180172705" xsi:nil="true"/>
    <NumericId xmlns="4fc403f3-6638-4b0f-a325-695180172705" xsi:nil="true"/>
    <LocRecommendedHandoff xmlns="4fc403f3-6638-4b0f-a325-695180172705" xsi:nil="true"/>
    <BlockPublish xmlns="4fc403f3-6638-4b0f-a325-695180172705">false</BlockPublish>
    <BusinessGroup xmlns="4fc403f3-6638-4b0f-a325-695180172705" xsi:nil="true"/>
    <OpenTemplate xmlns="4fc403f3-6638-4b0f-a325-695180172705">true</OpenTemplate>
    <SourceTitle xmlns="4fc403f3-6638-4b0f-a325-695180172705">Outline for school report</SourceTitle>
    <APEditor xmlns="4fc403f3-6638-4b0f-a325-695180172705">
      <UserInfo>
        <DisplayName/>
        <AccountId xsi:nil="true"/>
        <AccountType/>
      </UserInfo>
    </APEditor>
    <UALocComments xmlns="4fc403f3-6638-4b0f-a325-695180172705">2007 Template UpLeveling Do Not HandOff</UALocComments>
    <IntlLangReviewDate xmlns="4fc403f3-6638-4b0f-a325-695180172705" xsi:nil="true"/>
    <PublishStatusLookup xmlns="4fc403f3-6638-4b0f-a325-695180172705">
      <Value>233247</Value>
      <Value>233249</Value>
    </PublishStatusLookup>
    <ParentAssetId xmlns="4fc403f3-6638-4b0f-a325-695180172705" xsi:nil="true"/>
    <FeatureTagsTaxHTField0 xmlns="4fc403f3-6638-4b0f-a325-695180172705">
      <Terms xmlns="http://schemas.microsoft.com/office/infopath/2007/PartnerControls"/>
    </FeatureTagsTaxHTField0>
    <MachineTranslated xmlns="4fc403f3-6638-4b0f-a325-695180172705">false</MachineTranslated>
    <Providers xmlns="4fc403f3-6638-4b0f-a325-695180172705" xsi:nil="true"/>
    <OriginalSourceMarket xmlns="4fc403f3-6638-4b0f-a325-695180172705">english</OriginalSourceMarket>
    <APDescription xmlns="4fc403f3-6638-4b0f-a325-695180172705" xsi:nil="true"/>
    <ContentItem xmlns="4fc403f3-6638-4b0f-a325-695180172705" xsi:nil="true"/>
    <ClipArtFilename xmlns="4fc403f3-6638-4b0f-a325-695180172705" xsi:nil="true"/>
    <TPInstallLocation xmlns="4fc403f3-6638-4b0f-a325-695180172705" xsi:nil="true"/>
    <TimesCloned xmlns="4fc403f3-6638-4b0f-a325-695180172705" xsi:nil="true"/>
    <PublishTargets xmlns="4fc403f3-6638-4b0f-a325-695180172705">OfficeOnline,OfficeOnlineVNext</PublishTargets>
    <AcquiredFrom xmlns="4fc403f3-6638-4b0f-a325-695180172705">Internal MS</AcquiredFrom>
    <AssetStart xmlns="4fc403f3-6638-4b0f-a325-695180172705">2012-01-06T18:26:00+00:00</AssetStart>
    <FriendlyTitle xmlns="4fc403f3-6638-4b0f-a325-695180172705" xsi:nil="true"/>
    <Provider xmlns="4fc403f3-6638-4b0f-a325-695180172705" xsi:nil="true"/>
    <LastHandOff xmlns="4fc403f3-6638-4b0f-a325-695180172705" xsi:nil="true"/>
    <Manager xmlns="4fc403f3-6638-4b0f-a325-695180172705" xsi:nil="true"/>
    <UALocRecommendation xmlns="4fc403f3-6638-4b0f-a325-695180172705">Localize</UALocRecommendation>
    <ArtSampleDocs xmlns="4fc403f3-6638-4b0f-a325-695180172705" xsi:nil="true"/>
    <UACurrentWords xmlns="4fc403f3-6638-4b0f-a325-695180172705" xsi:nil="true"/>
    <TPClientViewer xmlns="4fc403f3-6638-4b0f-a325-695180172705" xsi:nil="true"/>
    <TemplateStatus xmlns="4fc403f3-6638-4b0f-a325-695180172705">Complete</TemplateStatus>
    <ShowIn xmlns="4fc403f3-6638-4b0f-a325-695180172705">Show everywhere</ShowIn>
    <CSXHash xmlns="4fc403f3-6638-4b0f-a325-695180172705" xsi:nil="true"/>
    <Downloads xmlns="4fc403f3-6638-4b0f-a325-695180172705">0</Downloads>
    <VoteCount xmlns="4fc403f3-6638-4b0f-a325-695180172705" xsi:nil="true"/>
    <OOCacheId xmlns="4fc403f3-6638-4b0f-a325-695180172705" xsi:nil="true"/>
    <IsDeleted xmlns="4fc403f3-6638-4b0f-a325-695180172705">false</IsDeleted>
    <InternalTagsTaxHTField0 xmlns="4fc403f3-6638-4b0f-a325-695180172705">
      <Terms xmlns="http://schemas.microsoft.com/office/infopath/2007/PartnerControls"/>
    </InternalTagsTaxHTField0>
    <UANotes xmlns="4fc403f3-6638-4b0f-a325-695180172705">2003 to 2007 conversion</UANotes>
    <AssetExpire xmlns="4fc403f3-6638-4b0f-a325-695180172705">2035-01-01T08:00:00+00:00</AssetExpire>
    <CSXSubmissionMarket xmlns="4fc403f3-6638-4b0f-a325-695180172705" xsi:nil="true"/>
    <DSATActionTaken xmlns="4fc403f3-6638-4b0f-a325-695180172705" xsi:nil="true"/>
    <SubmitterId xmlns="4fc403f3-6638-4b0f-a325-695180172705" xsi:nil="true"/>
    <EditorialTags xmlns="4fc403f3-6638-4b0f-a325-695180172705" xsi:nil="true"/>
    <TPExecutable xmlns="4fc403f3-6638-4b0f-a325-695180172705" xsi:nil="true"/>
    <CSXSubmissionDate xmlns="4fc403f3-6638-4b0f-a325-695180172705" xsi:nil="true"/>
    <CSXUpdate xmlns="4fc403f3-6638-4b0f-a325-695180172705">false</CSXUpdate>
    <AssetType xmlns="4fc403f3-6638-4b0f-a325-695180172705">TP</AssetType>
    <ApprovalLog xmlns="4fc403f3-6638-4b0f-a325-695180172705" xsi:nil="true"/>
    <BugNumber xmlns="4fc403f3-6638-4b0f-a325-695180172705" xsi:nil="true"/>
    <OriginAsset xmlns="4fc403f3-6638-4b0f-a325-695180172705" xsi:nil="true"/>
    <TPComponent xmlns="4fc403f3-6638-4b0f-a325-695180172705" xsi:nil="true"/>
    <Milestone xmlns="4fc403f3-6638-4b0f-a325-695180172705" xsi:nil="true"/>
    <RecommendationsModifier xmlns="4fc403f3-6638-4b0f-a325-695180172705" xsi:nil="true"/>
    <AssetId xmlns="4fc403f3-6638-4b0f-a325-695180172705">TP102811601</AssetId>
    <PolicheckWords xmlns="4fc403f3-6638-4b0f-a325-695180172705" xsi:nil="true"/>
    <TPLaunchHelpLink xmlns="4fc403f3-6638-4b0f-a325-695180172705" xsi:nil="true"/>
    <IntlLocPriority xmlns="4fc403f3-6638-4b0f-a325-695180172705" xsi:nil="true"/>
    <TPApplication xmlns="4fc403f3-6638-4b0f-a325-695180172705" xsi:nil="true"/>
    <IntlLangReviewer xmlns="4fc403f3-6638-4b0f-a325-695180172705" xsi:nil="true"/>
    <HandoffToMSDN xmlns="4fc403f3-6638-4b0f-a325-695180172705" xsi:nil="true"/>
    <PlannedPubDate xmlns="4fc403f3-6638-4b0f-a325-695180172705" xsi:nil="true"/>
    <CrawlForDependencies xmlns="4fc403f3-6638-4b0f-a325-695180172705">false</CrawlForDependencies>
    <LocLastLocAttemptVersionLookup xmlns="4fc403f3-6638-4b0f-a325-695180172705">758016</LocLastLocAttemptVersionLookup>
    <TrustLevel xmlns="4fc403f3-6638-4b0f-a325-695180172705">1 Microsoft Managed Content</TrustLevel>
    <CampaignTagsTaxHTField0 xmlns="4fc403f3-6638-4b0f-a325-695180172705">
      <Terms xmlns="http://schemas.microsoft.com/office/infopath/2007/PartnerControls"/>
    </CampaignTagsTaxHTField0>
    <TPNamespace xmlns="4fc403f3-6638-4b0f-a325-695180172705" xsi:nil="true"/>
    <TaxCatchAll xmlns="4fc403f3-6638-4b0f-a325-695180172705"/>
    <IsSearchable xmlns="4fc403f3-6638-4b0f-a325-695180172705">true</IsSearchable>
    <TemplateTemplateType xmlns="4fc403f3-6638-4b0f-a325-695180172705">Word 2007 Default</TemplateTemplateType>
    <Markets xmlns="4fc403f3-6638-4b0f-a325-695180172705"/>
    <IntlLangReview xmlns="4fc403f3-6638-4b0f-a325-695180172705">false</IntlLangReview>
    <UAProjectedTotalWords xmlns="4fc403f3-6638-4b0f-a325-695180172705" xsi:nil="true"/>
    <OutputCachingOn xmlns="4fc403f3-6638-4b0f-a325-695180172705">false</OutputCachingOn>
    <LocMarketGroupTiers2 xmlns="4fc403f3-6638-4b0f-a325-695180172705" xsi:nil="true"/>
    <APAuthor xmlns="4fc403f3-6638-4b0f-a325-695180172705">
      <UserInfo>
        <DisplayName/>
        <AccountId>2721</AccountId>
        <AccountType/>
      </UserInfo>
    </APAuthor>
    <TPCommandLine xmlns="4fc403f3-6638-4b0f-a325-695180172705" xsi:nil="true"/>
    <LocManualTestRequired xmlns="4fc403f3-6638-4b0f-a325-695180172705">false</LocManualTestRequired>
    <TPAppVersion xmlns="4fc403f3-6638-4b0f-a325-695180172705" xsi:nil="true"/>
    <EditorialStatus xmlns="4fc403f3-6638-4b0f-a325-695180172705" xsi:nil="true"/>
    <LastModifiedDateTime xmlns="4fc403f3-6638-4b0f-a325-695180172705" xsi:nil="true"/>
    <TPLaunchHelpLinkType xmlns="4fc403f3-6638-4b0f-a325-695180172705">Template</TPLaunchHelpLinkType>
    <OriginalRelease xmlns="4fc403f3-6638-4b0f-a325-695180172705">14</OriginalRelease>
    <ScenarioTagsTaxHTField0 xmlns="4fc403f3-6638-4b0f-a325-695180172705">
      <Terms xmlns="http://schemas.microsoft.com/office/infopath/2007/PartnerControls"/>
    </ScenarioTagsTaxHTField0>
    <LocalizationTagsTaxHTField0 xmlns="4fc403f3-6638-4b0f-a325-695180172705">
      <Terms xmlns="http://schemas.microsoft.com/office/infopath/2007/PartnerControls"/>
    </LocalizationTagsTaxHTField0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7D6477B49DEA6468EC6760640DBD86104009BBABD6BD604BA4782DF6C0D22726446" ma:contentTypeVersion="54" ma:contentTypeDescription="Create a new document." ma:contentTypeScope="" ma:versionID="e2d17356e20a5b5635d33d1ca04c794a">
  <xsd:schema xmlns:xsd="http://www.w3.org/2001/XMLSchema" xmlns:xs="http://www.w3.org/2001/XMLSchema" xmlns:p="http://schemas.microsoft.com/office/2006/metadata/properties" xmlns:ns2="4fc403f3-6638-4b0f-a325-695180172705" targetNamespace="http://schemas.microsoft.com/office/2006/metadata/properties" ma:root="true" ma:fieldsID="6d7861a4f07ba3bfa3453dc56d1033e3" ns2:_="">
    <xsd:import namespace="4fc403f3-6638-4b0f-a325-695180172705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03f3-6638-4b0f-a325-69518017270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1141eab-62a4-458d-b3e2-4220f0510a7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2A809D4C-E113-45E3-A30F-59662AD1ACC6}" ma:internalName="CSXSubmissionMarket" ma:readOnly="false" ma:showField="MarketName" ma:web="4fc403f3-6638-4b0f-a325-695180172705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72fbcc7-27c9-4dfd-95d0-36fee2cb2bc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FB7CD6ED-136B-4B22-8611-46FB7C175F80}" ma:internalName="InProjectListLookup" ma:readOnly="true" ma:showField="InProjectLis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74d55b9e-4785-4771-b41e-78e5a6ee800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FB7CD6ED-136B-4B22-8611-46FB7C175F80}" ma:internalName="LastCompleteVersionLookup" ma:readOnly="true" ma:showField="LastComplete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FB7CD6ED-136B-4B22-8611-46FB7C175F80}" ma:internalName="LastPreviewErrorLookup" ma:readOnly="true" ma:showField="LastPreview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FB7CD6ED-136B-4B22-8611-46FB7C175F80}" ma:internalName="LastPreviewResultLookup" ma:readOnly="true" ma:showField="LastPreview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FB7CD6ED-136B-4B22-8611-46FB7C175F80}" ma:internalName="LastPreviewAttemptDateLookup" ma:readOnly="true" ma:showField="LastPreview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FB7CD6ED-136B-4B22-8611-46FB7C175F80}" ma:internalName="LastPreviewedByLookup" ma:readOnly="true" ma:showField="LastPreview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FB7CD6ED-136B-4B22-8611-46FB7C175F80}" ma:internalName="LastPreviewTimeLookup" ma:readOnly="true" ma:showField="LastPreview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FB7CD6ED-136B-4B22-8611-46FB7C175F80}" ma:internalName="LastPreviewVersionLookup" ma:readOnly="true" ma:showField="LastPreview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FB7CD6ED-136B-4B22-8611-46FB7C175F80}" ma:internalName="LastPublishErrorLookup" ma:readOnly="true" ma:showField="LastPublish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FB7CD6ED-136B-4B22-8611-46FB7C175F80}" ma:internalName="LastPublishResultLookup" ma:readOnly="true" ma:showField="LastPublish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FB7CD6ED-136B-4B22-8611-46FB7C175F80}" ma:internalName="LastPublishAttemptDateLookup" ma:readOnly="true" ma:showField="LastPublish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FB7CD6ED-136B-4B22-8611-46FB7C175F80}" ma:internalName="LastPublishedByLookup" ma:readOnly="true" ma:showField="LastPublish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FB7CD6ED-136B-4B22-8611-46FB7C175F80}" ma:internalName="LastPublishTimeLookup" ma:readOnly="true" ma:showField="LastPublish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FB7CD6ED-136B-4B22-8611-46FB7C175F80}" ma:internalName="LastPublishVersionLookup" ma:readOnly="true" ma:showField="LastPublish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D027B8-295A-49F3-BE8D-F40F7DC7D6D1}" ma:internalName="LocLastLocAttemptVersionLookup" ma:readOnly="false" ma:showField="LastLocAttemptVersion" ma:web="4fc403f3-6638-4b0f-a325-695180172705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D027B8-295A-49F3-BE8D-F40F7DC7D6D1}" ma:internalName="LocLastLocAttemptVersionTypeLookup" ma:readOnly="true" ma:showField="LastLocAttemptVersionType" ma:web="4fc403f3-6638-4b0f-a325-695180172705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D027B8-295A-49F3-BE8D-F40F7DC7D6D1}" ma:internalName="LocNewPublishedVersionLookup" ma:readOnly="true" ma:showField="NewPublishedVersion" ma:web="4fc403f3-6638-4b0f-a325-695180172705">
      <xsd:simpleType>
        <xsd:restriction base="dms:Lookup"/>
      </xsd:simpleType>
    </xsd:element>
    <xsd:element name="LocOverallHandbackStatusLookup" ma:index="75" nillable="true" ma:displayName="Loc Overall Handback Status" ma:default="" ma:list="{6BD027B8-295A-49F3-BE8D-F40F7DC7D6D1}" ma:internalName="LocOverallHandbackStatusLookup" ma:readOnly="true" ma:showField="OverallHandbackStatus" ma:web="4fc403f3-6638-4b0f-a325-695180172705">
      <xsd:simpleType>
        <xsd:restriction base="dms:Lookup"/>
      </xsd:simpleType>
    </xsd:element>
    <xsd:element name="LocOverallLocStatusLookup" ma:index="76" nillable="true" ma:displayName="Loc Overall Localize Status" ma:default="" ma:list="{6BD027B8-295A-49F3-BE8D-F40F7DC7D6D1}" ma:internalName="LocOverallLocStatusLookup" ma:readOnly="true" ma:showField="OverallLocStatus" ma:web="4fc403f3-6638-4b0f-a325-695180172705">
      <xsd:simpleType>
        <xsd:restriction base="dms:Lookup"/>
      </xsd:simpleType>
    </xsd:element>
    <xsd:element name="LocOverallPreviewStatusLookup" ma:index="77" nillable="true" ma:displayName="Loc Overall Preview Status" ma:default="" ma:list="{6BD027B8-295A-49F3-BE8D-F40F7DC7D6D1}" ma:internalName="LocOverallPreviewStatusLookup" ma:readOnly="true" ma:showField="OverallPreviewStatus" ma:web="4fc403f3-6638-4b0f-a325-695180172705">
      <xsd:simpleType>
        <xsd:restriction base="dms:Lookup"/>
      </xsd:simpleType>
    </xsd:element>
    <xsd:element name="LocOverallPublishStatusLookup" ma:index="78" nillable="true" ma:displayName="Loc Overall Publish Status" ma:default="" ma:list="{6BD027B8-295A-49F3-BE8D-F40F7DC7D6D1}" ma:internalName="LocOverallPublishStatusLookup" ma:readOnly="true" ma:showField="OverallPublishStatus" ma:web="4fc403f3-6638-4b0f-a325-695180172705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D027B8-295A-49F3-BE8D-F40F7DC7D6D1}" ma:internalName="LocProcessedForHandoffsLookup" ma:readOnly="true" ma:showField="ProcessedForHandoffs" ma:web="4fc403f3-6638-4b0f-a325-695180172705">
      <xsd:simpleType>
        <xsd:restriction base="dms:Lookup"/>
      </xsd:simpleType>
    </xsd:element>
    <xsd:element name="LocProcessedForMarketsLookup" ma:index="81" nillable="true" ma:displayName="Loc Processed For Markets" ma:default="" ma:list="{6BD027B8-295A-49F3-BE8D-F40F7DC7D6D1}" ma:internalName="LocProcessedForMarketsLookup" ma:readOnly="true" ma:showField="ProcessedForMarkets" ma:web="4fc403f3-6638-4b0f-a325-695180172705">
      <xsd:simpleType>
        <xsd:restriction base="dms:Lookup"/>
      </xsd:simpleType>
    </xsd:element>
    <xsd:element name="LocPublishedDependentAssetsLookup" ma:index="82" nillable="true" ma:displayName="Loc Published Dependent Assets" ma:default="" ma:list="{6BD027B8-295A-49F3-BE8D-F40F7DC7D6D1}" ma:internalName="LocPublishedDependentAssetsLookup" ma:readOnly="true" ma:showField="PublishedDependentAssets" ma:web="4fc403f3-6638-4b0f-a325-695180172705">
      <xsd:simpleType>
        <xsd:restriction base="dms:Lookup"/>
      </xsd:simpleType>
    </xsd:element>
    <xsd:element name="LocPublishedLinkedAssetsLookup" ma:index="83" nillable="true" ma:displayName="Loc Published Linked Assets" ma:default="" ma:list="{6BD027B8-295A-49F3-BE8D-F40F7DC7D6D1}" ma:internalName="LocPublishedLinkedAssetsLookup" ma:readOnly="true" ma:showField="PublishedLinkedAssets" ma:web="4fc403f3-6638-4b0f-a325-695180172705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41bda365-df73-488a-a307-416d42b3cbc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2A809D4C-E113-45E3-A30F-59662AD1ACC6}" ma:internalName="Markets" ma:readOnly="false" ma:showField="MarketNa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FB7CD6ED-136B-4B22-8611-46FB7C175F80}" ma:internalName="NumOfRatingsLookup" ma:readOnly="true" ma:showField="NumOfRating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FB7CD6ED-136B-4B22-8611-46FB7C175F80}" ma:internalName="PublishStatusLookup" ma:readOnly="false" ma:showField="PublishStatu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0e25a913-6218-4661-ad8b-e405a624bb22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5dcac47-b73b-4f9b-afe1-c36f15434834}" ma:internalName="TaxCatchAll" ma:showField="CatchAllData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5dcac47-b73b-4f9b-afe1-c36f15434834}" ma:internalName="TaxCatchAllLabel" ma:readOnly="true" ma:showField="CatchAllDataLabel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7D4537F-24AF-4ACE-8748-48C1A5D68D36}">
  <ds:schemaRefs>
    <ds:schemaRef ds:uri="http://schemas.microsoft.com/office/2006/metadata/properties"/>
    <ds:schemaRef ds:uri="http://schemas.microsoft.com/office/infopath/2007/PartnerControls"/>
    <ds:schemaRef ds:uri="4fc403f3-6638-4b0f-a325-695180172705"/>
  </ds:schemaRefs>
</ds:datastoreItem>
</file>

<file path=customXml/itemProps2.xml><?xml version="1.0" encoding="utf-8"?>
<ds:datastoreItem xmlns:ds="http://schemas.openxmlformats.org/officeDocument/2006/customXml" ds:itemID="{DB0270AE-7441-4BCF-B052-0AA298E3F4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75C3EC-B4F6-4116-AE87-FEC8870A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403f3-6638-4b0f-a325-695180172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EE1039-B3A4-460C-87C9-028F5DFBB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училищен доклад</Template>
  <TotalTime>8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Симеон Марков</cp:lastModifiedBy>
  <cp:revision>3</cp:revision>
  <dcterms:created xsi:type="dcterms:W3CDTF">2023-04-17T12:17:00Z</dcterms:created>
  <dcterms:modified xsi:type="dcterms:W3CDTF">2023-04-20T16:34:00Z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TC010183721026</vt:lpwstr>
  </property>
  <property fmtid="{D5CDD505-2E9C-101B-9397-08002B2CF9AE}" pid="3" name="InternalTags">
    <vt:lpwstr/>
  </property>
  <property fmtid="{D5CDD505-2E9C-101B-9397-08002B2CF9AE}" pid="4" name="ContentTypeId">
    <vt:lpwstr>0x01010077D6477B49DEA6468EC6760640DBD86104009BBABD6BD604BA4782DF6C0D22726446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14092700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GrammarlyDocumentId">
    <vt:lpwstr>c1447713-d1e4-4c3a-a93d-ab769709fb94</vt:lpwstr>
  </property>
</Properties>
</file>